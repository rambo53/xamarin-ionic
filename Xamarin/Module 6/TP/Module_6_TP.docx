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FDD3C" w14:textId="72A69D47" w:rsidR="00A83768" w:rsidRPr="0074268F" w:rsidRDefault="0019598C" w:rsidP="00A83768">
      <w:pPr>
        <w:pStyle w:val="Titre1"/>
        <w:rPr>
          <w:kern w:val="28"/>
          <w:sz w:val="72"/>
          <w:szCs w:val="72"/>
          <w:lang w:val="fr-FR"/>
        </w:rPr>
      </w:pPr>
      <w:r>
        <w:rPr>
          <w:kern w:val="28"/>
          <w:sz w:val="72"/>
          <w:szCs w:val="72"/>
          <w:lang w:val="fr-FR"/>
        </w:rPr>
        <w:t xml:space="preserve">Gérer la connexion </w:t>
      </w:r>
      <w:r w:rsidR="005623CB">
        <w:rPr>
          <w:kern w:val="28"/>
          <w:sz w:val="72"/>
          <w:szCs w:val="72"/>
          <w:lang w:val="fr-FR"/>
        </w:rPr>
        <w:br/>
      </w:r>
      <w:r>
        <w:rPr>
          <w:kern w:val="28"/>
          <w:sz w:val="72"/>
          <w:szCs w:val="72"/>
          <w:lang w:val="fr-FR"/>
        </w:rPr>
        <w:t>de l’utilisateur</w:t>
      </w:r>
    </w:p>
    <w:p w14:paraId="2E71015A" w14:textId="4AC9B8F3" w:rsidR="00924F5F" w:rsidRPr="0019598C" w:rsidRDefault="007E0E92" w:rsidP="00401B0B">
      <w:pPr>
        <w:pStyle w:val="Titre1"/>
        <w:rPr>
          <w:rFonts w:ascii="Century Gothic" w:hAnsi="Century Gothic"/>
          <w:noProof/>
          <w:szCs w:val="16"/>
          <w:lang w:val="fr-FR"/>
        </w:rPr>
      </w:pPr>
      <w:r>
        <w:rPr>
          <w:lang w:val="fr-FR"/>
        </w:rPr>
        <w:t xml:space="preserve">TP du </w:t>
      </w:r>
      <w:r w:rsidR="00B60AF4">
        <w:rPr>
          <w:lang w:val="fr-FR"/>
        </w:rPr>
        <w:t>m</w:t>
      </w:r>
      <w:r>
        <w:rPr>
          <w:lang w:val="fr-FR"/>
        </w:rPr>
        <w:t xml:space="preserve">odule </w:t>
      </w:r>
      <w:r w:rsidR="00BB4AC7">
        <w:rPr>
          <w:lang w:val="fr-FR"/>
        </w:rPr>
        <w:t>0</w:t>
      </w:r>
      <w:r w:rsidR="0019598C">
        <w:rPr>
          <w:lang w:val="fr-FR"/>
        </w:rPr>
        <w:t>6</w:t>
      </w:r>
      <w:r w:rsidR="00BB4AC7">
        <w:rPr>
          <w:lang w:val="fr-FR"/>
        </w:rPr>
        <w:t xml:space="preserve"> </w:t>
      </w:r>
      <w:r w:rsidR="00B60AF4">
        <w:rPr>
          <w:lang w:val="fr-FR"/>
        </w:rPr>
        <w:t>-</w:t>
      </w:r>
      <w:r w:rsidR="00BB4AC7">
        <w:rPr>
          <w:lang w:val="fr-FR"/>
        </w:rPr>
        <w:t xml:space="preserve"> </w:t>
      </w:r>
      <w:r w:rsidR="0019598C" w:rsidRPr="0019598C">
        <w:rPr>
          <w:lang w:val="fr-FR"/>
        </w:rPr>
        <w:t xml:space="preserve">Développement de contrôleurs </w:t>
      </w:r>
      <w:proofErr w:type="spellStart"/>
      <w:r w:rsidR="0019598C" w:rsidRPr="0019598C">
        <w:rPr>
          <w:lang w:val="fr-FR"/>
        </w:rPr>
        <w:t>Xamarin.Forms</w:t>
      </w:r>
      <w:proofErr w:type="spellEnd"/>
    </w:p>
    <w:p w14:paraId="404DB5B5" w14:textId="77777777" w:rsidR="00924F5F" w:rsidRPr="00C62D79" w:rsidRDefault="00924F5F" w:rsidP="00924F5F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="00924F5F" w:rsidRPr="002D60BA" w14:paraId="4E93A745" w14:textId="77777777" w:rsidTr="001B5F2A">
        <w:tc>
          <w:tcPr>
            <w:tcW w:w="9645" w:type="dxa"/>
            <w:shd w:val="clear" w:color="auto" w:fill="F2F2F2" w:themeFill="background1" w:themeFillShade="F2"/>
          </w:tcPr>
          <w:p w14:paraId="0040BCB2" w14:textId="618E42D5" w:rsidR="00924F5F" w:rsidRPr="00C62D79" w:rsidRDefault="00924F5F" w:rsidP="00BB4AC7">
            <w:pPr>
              <w:pStyle w:val="TPnormal"/>
            </w:pPr>
            <w:r>
              <w:t xml:space="preserve">Avant de démarrer ce TP, il convient d’avoir </w:t>
            </w:r>
            <w:r w:rsidR="008B220B">
              <w:t xml:space="preserve">suivi les </w:t>
            </w:r>
            <w:r w:rsidR="00BB4AC7">
              <w:t>vidéos</w:t>
            </w:r>
            <w:r w:rsidR="008B220B">
              <w:t xml:space="preserve"> des</w:t>
            </w:r>
            <w:r>
              <w:t xml:space="preserve"> modules </w:t>
            </w:r>
            <w:r w:rsidR="008B220B">
              <w:t xml:space="preserve">1 à </w:t>
            </w:r>
            <w:r w:rsidR="0019598C">
              <w:t>6</w:t>
            </w:r>
            <w:r w:rsidR="008B220B">
              <w:t xml:space="preserve"> et d’avoir réalisé les TP proposés.</w:t>
            </w:r>
          </w:p>
        </w:tc>
      </w:tr>
    </w:tbl>
    <w:p w14:paraId="1184DB29" w14:textId="77777777" w:rsidR="00924F5F" w:rsidRPr="00C62D79" w:rsidRDefault="00924F5F" w:rsidP="00924F5F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3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288"/>
      </w:tblGrid>
      <w:tr w:rsidR="00924F5F" w:rsidRPr="008B220B" w14:paraId="7AFF424A" w14:textId="77777777" w:rsidTr="00401B0B">
        <w:trPr>
          <w:trHeight w:val="20"/>
        </w:trPr>
        <w:tc>
          <w:tcPr>
            <w:tcW w:w="3288" w:type="dxa"/>
            <w:shd w:val="clear" w:color="auto" w:fill="348899"/>
            <w:vAlign w:val="center"/>
          </w:tcPr>
          <w:p w14:paraId="30D874A2" w14:textId="77777777" w:rsidR="00924F5F" w:rsidRPr="00401B0B" w:rsidRDefault="00924F5F" w:rsidP="001B5F2A">
            <w:pPr>
              <w:spacing w:before="40" w:after="40"/>
              <w:jc w:val="center"/>
              <w:rPr>
                <w:b/>
                <w:color w:val="FFFFFF" w:themeColor="background1"/>
                <w:lang w:val="fr-FR"/>
              </w:rPr>
            </w:pPr>
            <w:r w:rsidRPr="00401B0B">
              <w:rPr>
                <w:b/>
                <w:color w:val="FFFFFF" w:themeColor="background1"/>
                <w:lang w:val="fr-FR"/>
              </w:rPr>
              <w:t>Durée estimée</w:t>
            </w:r>
          </w:p>
        </w:tc>
      </w:tr>
      <w:tr w:rsidR="00924F5F" w:rsidRPr="008B220B" w14:paraId="4A39EC7F" w14:textId="77777777" w:rsidTr="001B5F2A">
        <w:trPr>
          <w:trHeight w:val="397"/>
        </w:trPr>
        <w:tc>
          <w:tcPr>
            <w:tcW w:w="3288" w:type="dxa"/>
            <w:shd w:val="clear" w:color="auto" w:fill="F2F2F2" w:themeFill="background1" w:themeFillShade="F2"/>
            <w:vAlign w:val="center"/>
          </w:tcPr>
          <w:p w14:paraId="2D9F101D" w14:textId="1F517441" w:rsidR="00924F5F" w:rsidRPr="00C62D79" w:rsidRDefault="009805F0" w:rsidP="00BB4AC7">
            <w:pPr>
              <w:spacing w:before="120" w:after="120"/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  <w:r w:rsidR="002D4722">
              <w:rPr>
                <w:lang w:val="fr-FR"/>
              </w:rPr>
              <w:t xml:space="preserve"> heure</w:t>
            </w:r>
            <w:r>
              <w:rPr>
                <w:lang w:val="fr-FR"/>
              </w:rPr>
              <w:t>s</w:t>
            </w:r>
          </w:p>
        </w:tc>
      </w:tr>
    </w:tbl>
    <w:p w14:paraId="4E70822D" w14:textId="77777777" w:rsidR="00924F5F" w:rsidRPr="00C62D79" w:rsidRDefault="00924F5F" w:rsidP="00494DCF">
      <w:pPr>
        <w:pStyle w:val="TPTitre"/>
      </w:pPr>
      <w:r>
        <w:t>Énoncé</w:t>
      </w:r>
    </w:p>
    <w:p w14:paraId="54A65082" w14:textId="37C926AF" w:rsidR="007E0E92" w:rsidRDefault="002F3595" w:rsidP="00494DCF">
      <w:pPr>
        <w:pStyle w:val="TPnormal"/>
      </w:pPr>
      <w:r>
        <w:t>Reprendre le corrigé du TP</w:t>
      </w:r>
      <w:r w:rsidR="002832B0">
        <w:t xml:space="preserve"> précédent et charger le projet dans Visual Studio</w:t>
      </w:r>
      <w:r w:rsidR="00B60AF4">
        <w:t>.</w:t>
      </w:r>
    </w:p>
    <w:p w14:paraId="192A9A78" w14:textId="1B65574B" w:rsidR="009A3AE6" w:rsidRDefault="009A3AE6" w:rsidP="00494DCF">
      <w:pPr>
        <w:pStyle w:val="TPnormal"/>
      </w:pPr>
      <w:r>
        <w:t xml:space="preserve">L’objectif est </w:t>
      </w:r>
      <w:r w:rsidR="00EE6990">
        <w:t>de gérer la connexion de l’utilisateur</w:t>
      </w:r>
      <w:r w:rsidR="00A84AC0">
        <w:t xml:space="preserve"> à l’aide du formulaire en effectuant les contrôles de surface, en affichant les mess</w:t>
      </w:r>
      <w:bookmarkStart w:id="0" w:name="_GoBack"/>
      <w:bookmarkEnd w:id="0"/>
      <w:r w:rsidR="00A84AC0">
        <w:t>ages d’erreur si besoin, et en affichant la liste</w:t>
      </w:r>
      <w:r w:rsidR="002D60BA">
        <w:t xml:space="preserve"> des tweets</w:t>
      </w:r>
      <w:r w:rsidR="003B5F8C">
        <w:t xml:space="preserve"> si la connexion est réussie.</w:t>
      </w:r>
    </w:p>
    <w:p w14:paraId="0B0345B4" w14:textId="127F77BF" w:rsidR="00230FE1" w:rsidRDefault="003167A8" w:rsidP="007804BF">
      <w:pPr>
        <w:pStyle w:val="TPnormal"/>
      </w:pPr>
      <w:r>
        <w:t xml:space="preserve">Dans le code </w:t>
      </w:r>
      <w:proofErr w:type="spellStart"/>
      <w:r>
        <w:t>behind</w:t>
      </w:r>
      <w:proofErr w:type="spellEnd"/>
      <w:r>
        <w:t xml:space="preserve"> de la page principale, ajouter une méthode </w:t>
      </w:r>
      <w:proofErr w:type="spellStart"/>
      <w:r w:rsidR="00102EE1">
        <w:t>Connection_Clicked</w:t>
      </w:r>
      <w:proofErr w:type="spellEnd"/>
      <w:r w:rsidR="00102EE1">
        <w:t xml:space="preserve"> qui est appelée lorsque l’utilisateur clique sur </w:t>
      </w:r>
      <w:r w:rsidR="00F812D9">
        <w:t>le bouton</w:t>
      </w:r>
      <w:r w:rsidR="00C53582">
        <w:t>. Afficher une entrée dans la console pour vérifier le bon fonctionnement</w:t>
      </w:r>
      <w:r w:rsidR="00AE36C5">
        <w:t xml:space="preserve"> du bouton.</w:t>
      </w:r>
    </w:p>
    <w:p w14:paraId="482DA272" w14:textId="0E5D4097" w:rsidR="00F5635E" w:rsidRDefault="0050732A" w:rsidP="00A31048">
      <w:pPr>
        <w:pStyle w:val="TPnormal"/>
        <w:jc w:val="center"/>
      </w:pPr>
      <w:r>
        <w:rPr>
          <w:noProof/>
        </w:rPr>
        <w:drawing>
          <wp:inline distT="0" distB="0" distL="0" distR="0" wp14:anchorId="661629D3" wp14:editId="069146FE">
            <wp:extent cx="6120765" cy="149098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38AD1" w14:textId="1775A3D3" w:rsidR="0050732A" w:rsidRDefault="00120522" w:rsidP="00B60AF4">
      <w:pPr>
        <w:pStyle w:val="TPnormal"/>
      </w:pPr>
      <w:r>
        <w:t>Donner un identifiant à chaque</w:t>
      </w:r>
      <w:r w:rsidR="003B40F0">
        <w:t xml:space="preserve"> élément de formulaire : identifiant, mot de passe </w:t>
      </w:r>
      <w:r w:rsidR="00401475">
        <w:t xml:space="preserve">et mémorisation et récupérer leur valeur au clic sur le bouton Connexion, dans le code </w:t>
      </w:r>
      <w:proofErr w:type="spellStart"/>
      <w:r w:rsidR="00401475">
        <w:t>behind</w:t>
      </w:r>
      <w:proofErr w:type="spellEnd"/>
      <w:r w:rsidR="00401475">
        <w:t>.</w:t>
      </w:r>
    </w:p>
    <w:p w14:paraId="7D6E9019" w14:textId="55A395B0" w:rsidR="004A6094" w:rsidRDefault="00E81DB2" w:rsidP="00B60AF4">
      <w:pPr>
        <w:pStyle w:val="TPnormal"/>
      </w:pPr>
      <w:r>
        <w:t>Effectuer des contrôles de surface pour vérifier que l’identifiant est bien entré et fait au moins 3 caractères</w:t>
      </w:r>
      <w:r w:rsidR="00E1149B">
        <w:t xml:space="preserve"> et </w:t>
      </w:r>
      <w:r>
        <w:t>que le mot de passe est bien entré et fait au moins 6 caractères</w:t>
      </w:r>
      <w:r w:rsidR="00E1149B">
        <w:t xml:space="preserve">. Dans le cas contraire, </w:t>
      </w:r>
      <w:r w:rsidR="00D357CA">
        <w:t xml:space="preserve">afficher un message d’erreur à l’utilisateur pour lui indiquer </w:t>
      </w:r>
      <w:r w:rsidR="00B60AF4">
        <w:t>le problème</w:t>
      </w:r>
      <w:r w:rsidR="00D357CA">
        <w:t>.</w:t>
      </w:r>
    </w:p>
    <w:p w14:paraId="47EE28BF" w14:textId="6B16B893" w:rsidR="00A340A9" w:rsidRDefault="005973FE" w:rsidP="005973FE">
      <w:pPr>
        <w:pStyle w:val="TPnormal"/>
        <w:jc w:val="center"/>
      </w:pPr>
      <w:r>
        <w:rPr>
          <w:noProof/>
        </w:rPr>
        <w:lastRenderedPageBreak/>
        <w:drawing>
          <wp:inline distT="0" distB="0" distL="0" distR="0" wp14:anchorId="208A0430" wp14:editId="51604EF7">
            <wp:extent cx="1895475" cy="3366281"/>
            <wp:effectExtent l="0" t="0" r="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0826" cy="337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3DA90" w14:textId="7FEC92FF" w:rsidR="00F42B59" w:rsidRDefault="00836E33" w:rsidP="00F42B59">
      <w:pPr>
        <w:pStyle w:val="TPnormal"/>
        <w:jc w:val="left"/>
      </w:pPr>
      <w:r>
        <w:t>Cacher la liste des tweets s</w:t>
      </w:r>
      <w:r w:rsidR="00647D4D">
        <w:t>i le formulaire n’est pas complété. Montrer la liste des tweets et cacher le formulaire si la saisie est valide.</w:t>
      </w:r>
    </w:p>
    <w:p w14:paraId="31D0506D" w14:textId="2218B325" w:rsidR="00647D4D" w:rsidRDefault="00A16C85" w:rsidP="00A16C85">
      <w:pPr>
        <w:pStyle w:val="TPnormal"/>
        <w:jc w:val="center"/>
      </w:pPr>
      <w:r>
        <w:rPr>
          <w:noProof/>
        </w:rPr>
        <w:drawing>
          <wp:inline distT="0" distB="0" distL="0" distR="0" wp14:anchorId="310A56BC" wp14:editId="713F7D18">
            <wp:extent cx="1866900" cy="3308105"/>
            <wp:effectExtent l="0" t="0" r="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2299" cy="333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D5CEC" w14:textId="0BCAA50C" w:rsidR="00A16C85" w:rsidRPr="002D3DD6" w:rsidRDefault="00A260FE" w:rsidP="00A260FE">
      <w:pPr>
        <w:pStyle w:val="TPnormal"/>
        <w:jc w:val="center"/>
      </w:pPr>
      <w:r>
        <w:rPr>
          <w:noProof/>
        </w:rPr>
        <w:lastRenderedPageBreak/>
        <w:drawing>
          <wp:inline distT="0" distB="0" distL="0" distR="0" wp14:anchorId="782A69DD" wp14:editId="16A8084D">
            <wp:extent cx="2057400" cy="3673930"/>
            <wp:effectExtent l="0" t="0" r="0" b="31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64489" cy="368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6C85" w:rsidRPr="002D3DD6" w:rsidSect="006B3B13">
      <w:headerReference w:type="default" r:id="rId15"/>
      <w:footerReference w:type="default" r:id="rId16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C99B48" w14:textId="77777777" w:rsidR="004F51F2" w:rsidRDefault="004F51F2" w:rsidP="006C7E58">
      <w:r>
        <w:separator/>
      </w:r>
    </w:p>
  </w:endnote>
  <w:endnote w:type="continuationSeparator" w:id="0">
    <w:p w14:paraId="2BC11FD5" w14:textId="77777777" w:rsidR="004F51F2" w:rsidRDefault="004F51F2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9"/>
      <w:gridCol w:w="4820"/>
    </w:tblGrid>
    <w:tr w:rsidR="007C4822" w14:paraId="7ED80D88" w14:textId="77777777" w:rsidTr="00E813B7">
      <w:tc>
        <w:tcPr>
          <w:tcW w:w="2500" w:type="pct"/>
          <w:vAlign w:val="bottom"/>
        </w:tcPr>
        <w:p w14:paraId="5C514B8E" w14:textId="77777777" w:rsidR="007C4822" w:rsidRDefault="007C4822" w:rsidP="007C482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>/</w:t>
          </w:r>
          <w:fldSimple w:instr=" NUMPAGES   \* MERGEFORMAT ">
            <w:r>
              <w:rPr>
                <w:noProof/>
              </w:rPr>
              <w:t>5</w:t>
            </w:r>
          </w:fldSimple>
        </w:p>
      </w:tc>
      <w:tc>
        <w:tcPr>
          <w:tcW w:w="2500" w:type="pct"/>
        </w:tcPr>
        <w:p w14:paraId="35CC6F56" w14:textId="77777777" w:rsidR="007C4822" w:rsidRDefault="007C4822" w:rsidP="007C4822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>
            <w:rPr>
              <w:noProof/>
              <w:lang w:val="fr-FR" w:eastAsia="fr-FR"/>
            </w:rPr>
            <w:drawing>
              <wp:inline distT="0" distB="0" distL="0" distR="0" wp14:anchorId="40F5484C" wp14:editId="1CE361A1">
                <wp:extent cx="514350" cy="514350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C4822" w14:paraId="34A99E15" w14:textId="77777777" w:rsidTr="00E813B7">
      <w:tc>
        <w:tcPr>
          <w:tcW w:w="1" w:type="pct"/>
          <w:gridSpan w:val="2"/>
          <w:vAlign w:val="bottom"/>
        </w:tcPr>
        <w:p w14:paraId="418C0BB3" w14:textId="77777777" w:rsidR="007C4822" w:rsidRDefault="007C4822" w:rsidP="007C4822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004B20F7">
            <w:rPr>
              <w:sz w:val="14"/>
            </w:rPr>
            <w:t xml:space="preserve">© ENI – </w:t>
          </w:r>
          <w:proofErr w:type="spellStart"/>
          <w:r>
            <w:rPr>
              <w:sz w:val="14"/>
            </w:rPr>
            <w:t>T</w:t>
          </w:r>
          <w:r w:rsidRPr="004B20F7">
            <w:rPr>
              <w:sz w:val="14"/>
            </w:rPr>
            <w:t>ous</w:t>
          </w:r>
          <w:proofErr w:type="spellEnd"/>
          <w:r w:rsidRPr="004B20F7">
            <w:rPr>
              <w:sz w:val="14"/>
            </w:rPr>
            <w:t xml:space="preserve"> droits </w:t>
          </w:r>
          <w:proofErr w:type="spellStart"/>
          <w:r w:rsidRPr="004B20F7">
            <w:rPr>
              <w:sz w:val="14"/>
            </w:rPr>
            <w:t>réservés</w:t>
          </w:r>
          <w:proofErr w:type="spellEnd"/>
        </w:p>
      </w:tc>
    </w:tr>
  </w:tbl>
  <w:p w14:paraId="157416F5" w14:textId="67751481" w:rsidR="002A2662" w:rsidRPr="007C4822" w:rsidRDefault="007C4822" w:rsidP="007C4822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993889" w14:textId="77777777" w:rsidR="004F51F2" w:rsidRDefault="004F51F2" w:rsidP="006C7E58">
      <w:r>
        <w:separator/>
      </w:r>
    </w:p>
  </w:footnote>
  <w:footnote w:type="continuationSeparator" w:id="0">
    <w:p w14:paraId="610FD32B" w14:textId="77777777" w:rsidR="004F51F2" w:rsidRDefault="004F51F2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416F0" w14:textId="443A78E1" w:rsidR="002A2662" w:rsidRPr="00401B0B" w:rsidRDefault="005E7D6C" w:rsidP="006C7E58">
    <w:pPr>
      <w:pStyle w:val="En-tte"/>
      <w:jc w:val="right"/>
      <w:rPr>
        <w:color w:val="343642"/>
        <w:sz w:val="22"/>
        <w:lang w:val="fr-FR"/>
      </w:rPr>
    </w:pPr>
    <w:r>
      <w:rPr>
        <w:color w:val="343642"/>
        <w:sz w:val="22"/>
        <w:lang w:val="fr-FR"/>
      </w:rPr>
      <w:t>Xamarin</w:t>
    </w:r>
  </w:p>
  <w:p w14:paraId="157416F1" w14:textId="77777777" w:rsidR="002A2662" w:rsidRPr="006C7E58" w:rsidRDefault="002A2662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A95387"/>
    <w:multiLevelType w:val="hybridMultilevel"/>
    <w:tmpl w:val="4C326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5"/>
  </w:num>
  <w:num w:numId="4">
    <w:abstractNumId w:val="12"/>
  </w:num>
  <w:num w:numId="5">
    <w:abstractNumId w:val="7"/>
  </w:num>
  <w:num w:numId="6">
    <w:abstractNumId w:val="20"/>
  </w:num>
  <w:num w:numId="7">
    <w:abstractNumId w:val="14"/>
  </w:num>
  <w:num w:numId="8">
    <w:abstractNumId w:val="0"/>
  </w:num>
  <w:num w:numId="9">
    <w:abstractNumId w:val="16"/>
  </w:num>
  <w:num w:numId="10">
    <w:abstractNumId w:val="11"/>
  </w:num>
  <w:num w:numId="11">
    <w:abstractNumId w:val="1"/>
  </w:num>
  <w:num w:numId="12">
    <w:abstractNumId w:val="17"/>
  </w:num>
  <w:num w:numId="13">
    <w:abstractNumId w:val="10"/>
  </w:num>
  <w:num w:numId="14">
    <w:abstractNumId w:val="9"/>
  </w:num>
  <w:num w:numId="15">
    <w:abstractNumId w:val="19"/>
  </w:num>
  <w:num w:numId="16">
    <w:abstractNumId w:val="3"/>
  </w:num>
  <w:num w:numId="17">
    <w:abstractNumId w:val="18"/>
  </w:num>
  <w:num w:numId="18">
    <w:abstractNumId w:val="6"/>
  </w:num>
  <w:num w:numId="19">
    <w:abstractNumId w:val="21"/>
  </w:num>
  <w:num w:numId="20">
    <w:abstractNumId w:val="4"/>
  </w:num>
  <w:num w:numId="21">
    <w:abstractNumId w:val="2"/>
  </w:num>
  <w:num w:numId="22">
    <w:abstractNumId w:val="13"/>
  </w:num>
  <w:num w:numId="23">
    <w:abstractNumId w:val="22"/>
  </w:num>
  <w:num w:numId="24">
    <w:abstractNumId w:val="15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122A5"/>
    <w:rsid w:val="00016EC6"/>
    <w:rsid w:val="00036883"/>
    <w:rsid w:val="000417F6"/>
    <w:rsid w:val="000504C9"/>
    <w:rsid w:val="00054074"/>
    <w:rsid w:val="000753A7"/>
    <w:rsid w:val="00097F0B"/>
    <w:rsid w:val="000A1582"/>
    <w:rsid w:val="000D0A8C"/>
    <w:rsid w:val="000D5A65"/>
    <w:rsid w:val="000E0C84"/>
    <w:rsid w:val="000E5CCE"/>
    <w:rsid w:val="000F0864"/>
    <w:rsid w:val="000F50AF"/>
    <w:rsid w:val="00102EE1"/>
    <w:rsid w:val="00106804"/>
    <w:rsid w:val="00120522"/>
    <w:rsid w:val="00125DCA"/>
    <w:rsid w:val="00136790"/>
    <w:rsid w:val="00151AA0"/>
    <w:rsid w:val="00180858"/>
    <w:rsid w:val="001815FB"/>
    <w:rsid w:val="0019598C"/>
    <w:rsid w:val="001A0D7C"/>
    <w:rsid w:val="001B4DA8"/>
    <w:rsid w:val="001C4789"/>
    <w:rsid w:val="001C739D"/>
    <w:rsid w:val="001D3BFC"/>
    <w:rsid w:val="001F18FA"/>
    <w:rsid w:val="001F445F"/>
    <w:rsid w:val="002020E8"/>
    <w:rsid w:val="00225D2C"/>
    <w:rsid w:val="002263D9"/>
    <w:rsid w:val="00230FE1"/>
    <w:rsid w:val="00241941"/>
    <w:rsid w:val="00241BEE"/>
    <w:rsid w:val="00257CE5"/>
    <w:rsid w:val="00261F4C"/>
    <w:rsid w:val="00277014"/>
    <w:rsid w:val="00277CDD"/>
    <w:rsid w:val="002832B0"/>
    <w:rsid w:val="002835C6"/>
    <w:rsid w:val="00287D81"/>
    <w:rsid w:val="002A2662"/>
    <w:rsid w:val="002A28BA"/>
    <w:rsid w:val="002B04EA"/>
    <w:rsid w:val="002C4936"/>
    <w:rsid w:val="002C5032"/>
    <w:rsid w:val="002C6BC0"/>
    <w:rsid w:val="002D2B64"/>
    <w:rsid w:val="002D3DD6"/>
    <w:rsid w:val="002D4722"/>
    <w:rsid w:val="002D60BA"/>
    <w:rsid w:val="002F3595"/>
    <w:rsid w:val="002F78BE"/>
    <w:rsid w:val="00301257"/>
    <w:rsid w:val="003014CF"/>
    <w:rsid w:val="003167A8"/>
    <w:rsid w:val="003548A0"/>
    <w:rsid w:val="003709F1"/>
    <w:rsid w:val="00382C06"/>
    <w:rsid w:val="00384614"/>
    <w:rsid w:val="00387206"/>
    <w:rsid w:val="00394F41"/>
    <w:rsid w:val="003A17F9"/>
    <w:rsid w:val="003B40F0"/>
    <w:rsid w:val="003B5F8C"/>
    <w:rsid w:val="003C6A4C"/>
    <w:rsid w:val="003C6EFC"/>
    <w:rsid w:val="003D14ED"/>
    <w:rsid w:val="003E676A"/>
    <w:rsid w:val="00401475"/>
    <w:rsid w:val="00401B0B"/>
    <w:rsid w:val="00416BFD"/>
    <w:rsid w:val="004328D4"/>
    <w:rsid w:val="00441B10"/>
    <w:rsid w:val="00450C5E"/>
    <w:rsid w:val="0045159C"/>
    <w:rsid w:val="00470ADB"/>
    <w:rsid w:val="00471537"/>
    <w:rsid w:val="00492FCA"/>
    <w:rsid w:val="00494DCF"/>
    <w:rsid w:val="004A6094"/>
    <w:rsid w:val="004C2502"/>
    <w:rsid w:val="004D3962"/>
    <w:rsid w:val="004F2C2E"/>
    <w:rsid w:val="004F5023"/>
    <w:rsid w:val="004F51F2"/>
    <w:rsid w:val="005056C3"/>
    <w:rsid w:val="0050732A"/>
    <w:rsid w:val="00544157"/>
    <w:rsid w:val="005563A4"/>
    <w:rsid w:val="005623CB"/>
    <w:rsid w:val="0057306B"/>
    <w:rsid w:val="005973FE"/>
    <w:rsid w:val="005A36E5"/>
    <w:rsid w:val="005C1BB9"/>
    <w:rsid w:val="005C68D3"/>
    <w:rsid w:val="005D1943"/>
    <w:rsid w:val="005D518B"/>
    <w:rsid w:val="005E3B89"/>
    <w:rsid w:val="005E41F0"/>
    <w:rsid w:val="005E7D6C"/>
    <w:rsid w:val="005F2EFB"/>
    <w:rsid w:val="0063306A"/>
    <w:rsid w:val="006367DA"/>
    <w:rsid w:val="00636FC9"/>
    <w:rsid w:val="00646331"/>
    <w:rsid w:val="00647D4D"/>
    <w:rsid w:val="006939F9"/>
    <w:rsid w:val="006A1133"/>
    <w:rsid w:val="006B3B13"/>
    <w:rsid w:val="006C573C"/>
    <w:rsid w:val="006C7E58"/>
    <w:rsid w:val="006F2FFF"/>
    <w:rsid w:val="007007CE"/>
    <w:rsid w:val="00713863"/>
    <w:rsid w:val="00730921"/>
    <w:rsid w:val="007327B9"/>
    <w:rsid w:val="0074268F"/>
    <w:rsid w:val="007431E3"/>
    <w:rsid w:val="00743993"/>
    <w:rsid w:val="00764007"/>
    <w:rsid w:val="007700B5"/>
    <w:rsid w:val="007804BF"/>
    <w:rsid w:val="007910EE"/>
    <w:rsid w:val="007A1C97"/>
    <w:rsid w:val="007A21D7"/>
    <w:rsid w:val="007C301D"/>
    <w:rsid w:val="007C4822"/>
    <w:rsid w:val="007D1155"/>
    <w:rsid w:val="007D2F04"/>
    <w:rsid w:val="007D51CA"/>
    <w:rsid w:val="007E0E92"/>
    <w:rsid w:val="007E7D3C"/>
    <w:rsid w:val="008065FD"/>
    <w:rsid w:val="008130F1"/>
    <w:rsid w:val="00814589"/>
    <w:rsid w:val="0083499D"/>
    <w:rsid w:val="00836E33"/>
    <w:rsid w:val="00845605"/>
    <w:rsid w:val="0084571F"/>
    <w:rsid w:val="00863103"/>
    <w:rsid w:val="008672FD"/>
    <w:rsid w:val="00867E02"/>
    <w:rsid w:val="008B220B"/>
    <w:rsid w:val="008C4915"/>
    <w:rsid w:val="008D35C2"/>
    <w:rsid w:val="008E5DAD"/>
    <w:rsid w:val="008E6D1D"/>
    <w:rsid w:val="008F1051"/>
    <w:rsid w:val="00922F94"/>
    <w:rsid w:val="00924F5F"/>
    <w:rsid w:val="00937048"/>
    <w:rsid w:val="00954E03"/>
    <w:rsid w:val="00964B34"/>
    <w:rsid w:val="0096503B"/>
    <w:rsid w:val="00965E32"/>
    <w:rsid w:val="009731EA"/>
    <w:rsid w:val="009805F0"/>
    <w:rsid w:val="009862DE"/>
    <w:rsid w:val="00990B02"/>
    <w:rsid w:val="009A3AE6"/>
    <w:rsid w:val="009C09D3"/>
    <w:rsid w:val="009C2AC3"/>
    <w:rsid w:val="009C6F94"/>
    <w:rsid w:val="009D1251"/>
    <w:rsid w:val="009F3D35"/>
    <w:rsid w:val="00A001B1"/>
    <w:rsid w:val="00A055CF"/>
    <w:rsid w:val="00A16C85"/>
    <w:rsid w:val="00A260FE"/>
    <w:rsid w:val="00A31048"/>
    <w:rsid w:val="00A340A9"/>
    <w:rsid w:val="00A361C9"/>
    <w:rsid w:val="00A83768"/>
    <w:rsid w:val="00A84AC0"/>
    <w:rsid w:val="00A93073"/>
    <w:rsid w:val="00A94283"/>
    <w:rsid w:val="00AA1CB1"/>
    <w:rsid w:val="00AD2283"/>
    <w:rsid w:val="00AD48D7"/>
    <w:rsid w:val="00AE2017"/>
    <w:rsid w:val="00AE36C5"/>
    <w:rsid w:val="00B027AA"/>
    <w:rsid w:val="00B04A1E"/>
    <w:rsid w:val="00B1718A"/>
    <w:rsid w:val="00B32BA6"/>
    <w:rsid w:val="00B43E3B"/>
    <w:rsid w:val="00B46E36"/>
    <w:rsid w:val="00B47A8B"/>
    <w:rsid w:val="00B60AF4"/>
    <w:rsid w:val="00B642A1"/>
    <w:rsid w:val="00B71A2E"/>
    <w:rsid w:val="00B73331"/>
    <w:rsid w:val="00B75A86"/>
    <w:rsid w:val="00B7614C"/>
    <w:rsid w:val="00BA4E30"/>
    <w:rsid w:val="00BB1234"/>
    <w:rsid w:val="00BB4AC7"/>
    <w:rsid w:val="00BB5E5B"/>
    <w:rsid w:val="00BF077F"/>
    <w:rsid w:val="00C02436"/>
    <w:rsid w:val="00C16564"/>
    <w:rsid w:val="00C33697"/>
    <w:rsid w:val="00C41B0B"/>
    <w:rsid w:val="00C53582"/>
    <w:rsid w:val="00C57426"/>
    <w:rsid w:val="00C62D79"/>
    <w:rsid w:val="00C87756"/>
    <w:rsid w:val="00C912C4"/>
    <w:rsid w:val="00CA5C15"/>
    <w:rsid w:val="00CB6767"/>
    <w:rsid w:val="00CC4730"/>
    <w:rsid w:val="00CD5794"/>
    <w:rsid w:val="00CD6D6E"/>
    <w:rsid w:val="00CE014E"/>
    <w:rsid w:val="00CE2F19"/>
    <w:rsid w:val="00D0279E"/>
    <w:rsid w:val="00D14314"/>
    <w:rsid w:val="00D2004D"/>
    <w:rsid w:val="00D277D3"/>
    <w:rsid w:val="00D31AF1"/>
    <w:rsid w:val="00D357CA"/>
    <w:rsid w:val="00D44E27"/>
    <w:rsid w:val="00D85BA4"/>
    <w:rsid w:val="00D909BB"/>
    <w:rsid w:val="00D96678"/>
    <w:rsid w:val="00DB3BBB"/>
    <w:rsid w:val="00DB4B72"/>
    <w:rsid w:val="00DC5EDB"/>
    <w:rsid w:val="00DD47B3"/>
    <w:rsid w:val="00DE482B"/>
    <w:rsid w:val="00DE4F19"/>
    <w:rsid w:val="00E01FDD"/>
    <w:rsid w:val="00E1149B"/>
    <w:rsid w:val="00E246FE"/>
    <w:rsid w:val="00E34680"/>
    <w:rsid w:val="00E36F60"/>
    <w:rsid w:val="00E4477C"/>
    <w:rsid w:val="00E615EA"/>
    <w:rsid w:val="00E638DF"/>
    <w:rsid w:val="00E7188C"/>
    <w:rsid w:val="00E81DB2"/>
    <w:rsid w:val="00EA0653"/>
    <w:rsid w:val="00EA5D3D"/>
    <w:rsid w:val="00EB7F48"/>
    <w:rsid w:val="00EC3EBA"/>
    <w:rsid w:val="00EC4F09"/>
    <w:rsid w:val="00ED20EC"/>
    <w:rsid w:val="00ED5FA7"/>
    <w:rsid w:val="00EE0C81"/>
    <w:rsid w:val="00EE2F0C"/>
    <w:rsid w:val="00EE6990"/>
    <w:rsid w:val="00EF0131"/>
    <w:rsid w:val="00EF0B47"/>
    <w:rsid w:val="00EF1AA4"/>
    <w:rsid w:val="00F028ED"/>
    <w:rsid w:val="00F0457F"/>
    <w:rsid w:val="00F04FBE"/>
    <w:rsid w:val="00F06C97"/>
    <w:rsid w:val="00F120A8"/>
    <w:rsid w:val="00F36C1E"/>
    <w:rsid w:val="00F41ECC"/>
    <w:rsid w:val="00F42B59"/>
    <w:rsid w:val="00F45F12"/>
    <w:rsid w:val="00F5635E"/>
    <w:rsid w:val="00F7597C"/>
    <w:rsid w:val="00F812D9"/>
    <w:rsid w:val="00F866C1"/>
    <w:rsid w:val="00FB202A"/>
    <w:rsid w:val="00FB27DA"/>
    <w:rsid w:val="00FB75E8"/>
    <w:rsid w:val="00FC3126"/>
    <w:rsid w:val="00FD1F63"/>
    <w:rsid w:val="00FD5D6A"/>
    <w:rsid w:val="00FD6044"/>
    <w:rsid w:val="00FE02FA"/>
    <w:rsid w:val="00FF18F4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74161D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1B0B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348899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401B0B"/>
    <w:rPr>
      <w:rFonts w:asciiTheme="majorHAnsi" w:eastAsiaTheme="majorEastAsia" w:hAnsiTheme="majorHAnsi" w:cstheme="majorBidi"/>
      <w:color w:val="348899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uiPriority w:val="10"/>
    <w:qFormat/>
    <w:rsid w:val="00401B0B"/>
    <w:pPr>
      <w:contextualSpacing/>
    </w:pPr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401B0B"/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10680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06804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0680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0680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0680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4" Type="http://schemas.openxmlformats.org/officeDocument/2006/relationships/image" Target="media/image4.png"/><Relationship Id="rId9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80d6b14-be0f-416c-82c0-12d39611c6cf">
      <Terms xmlns="http://schemas.microsoft.com/office/infopath/2007/PartnerControls"/>
    </lcf76f155ced4ddcb4097134ff3c332f>
    <TaxCatchAll xmlns="609c1884-c007-4f74-a870-db964719ba2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DB72F03D72234285FDA408429E7F99" ma:contentTypeVersion="15" ma:contentTypeDescription="Crée un document." ma:contentTypeScope="" ma:versionID="ac0ba367831103afa6e31f1a1e84bfb2">
  <xsd:schema xmlns:xsd="http://www.w3.org/2001/XMLSchema" xmlns:xs="http://www.w3.org/2001/XMLSchema" xmlns:p="http://schemas.microsoft.com/office/2006/metadata/properties" xmlns:ns2="b80d6b14-be0f-416c-82c0-12d39611c6cf" xmlns:ns3="609c1884-c007-4f74-a870-db964719ba2c" targetNamespace="http://schemas.microsoft.com/office/2006/metadata/properties" ma:root="true" ma:fieldsID="53f66152616988b84bb00e4ae41f605b" ns2:_="" ns3:_="">
    <xsd:import namespace="b80d6b14-be0f-416c-82c0-12d39611c6cf"/>
    <xsd:import namespace="609c1884-c007-4f74-a870-db964719ba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0d6b14-be0f-416c-82c0-12d39611c6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9c1884-c007-4f74-a870-db964719ba2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8d1334aa-9d77-4a74-ac1a-0d58a81260e4}" ma:internalName="TaxCatchAll" ma:showField="CatchAllData" ma:web="609c1884-c007-4f74-a870-db964719ba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48513151-72dc-4d20-a25c-0c8180736831"/>
  </ds:schemaRefs>
</ds:datastoreItem>
</file>

<file path=customXml/itemProps2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14B0AB-77B6-4377-BDAB-883109FD0850}"/>
</file>

<file path=customXml/itemProps4.xml><?xml version="1.0" encoding="utf-8"?>
<ds:datastoreItem xmlns:ds="http://schemas.openxmlformats.org/officeDocument/2006/customXml" ds:itemID="{88BA36F4-FEE0-413A-A8B9-5D6706B8B8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</Template>
  <TotalTime>362</TotalTime>
  <Pages>3</Pages>
  <Words>213</Words>
  <Characters>1172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Arnaud Mainbourg</cp:lastModifiedBy>
  <cp:revision>115</cp:revision>
  <cp:lastPrinted>2016-10-05T13:21:00Z</cp:lastPrinted>
  <dcterms:created xsi:type="dcterms:W3CDTF">2017-06-02T05:57:00Z</dcterms:created>
  <dcterms:modified xsi:type="dcterms:W3CDTF">2019-04-03T07:45:00Z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0x01010074DB72F03D72234285FDA408429E7F99</vt:lpwstr>
  </property>
  <property fmtid="{D5CDD505-2E9C-101B-9397-08002B2CF9AE}" pid="4" name="_dlc_DocIdItemGuid">
    <vt:lpwstr>21ad9fbc-61c8-4f6b-a640-604698f1b57d</vt:lpwstr>
  </property>
</Properties>
</file>