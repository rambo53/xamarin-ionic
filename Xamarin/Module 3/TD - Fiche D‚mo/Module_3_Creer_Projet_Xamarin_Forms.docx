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20FBB903" w:rsidR="005F160C" w:rsidRPr="005F160C" w:rsidRDefault="007E6702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Créer un projet </w:t>
      </w:r>
      <w:proofErr w:type="spellStart"/>
      <w:r>
        <w:rPr>
          <w:kern w:val="28"/>
          <w:sz w:val="72"/>
          <w:szCs w:val="72"/>
        </w:rPr>
        <w:t>Xamarin.Forms</w:t>
      </w:r>
      <w:proofErr w:type="spellEnd"/>
    </w:p>
    <w:p w14:paraId="31FD3075" w14:textId="35A0C778" w:rsidR="000150A7" w:rsidRPr="00E3020F" w:rsidRDefault="000150A7" w:rsidP="000150A7">
      <w:pPr>
        <w:pStyle w:val="Titre1"/>
      </w:pPr>
      <w:r w:rsidRPr="00E3020F">
        <w:t xml:space="preserve">Démonstration 1 du module </w:t>
      </w:r>
      <w:r w:rsidR="00A61F6D">
        <w:t>3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33D27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364FFD9" w:rsidR="000150A7" w:rsidRPr="00C62D79" w:rsidRDefault="007E6702" w:rsidP="008B3FAC">
            <w:pPr>
              <w:pStyle w:val="TPnormal"/>
            </w:pPr>
            <w:r>
              <w:t xml:space="preserve">Créer un projet </w:t>
            </w:r>
            <w:proofErr w:type="spellStart"/>
            <w:r>
              <w:t>Xamarin.Forms</w:t>
            </w:r>
            <w:proofErr w:type="spellEnd"/>
            <w:r>
              <w:t xml:space="preserve"> pour les plateformes iOS, Android et Windows qui reposent sur un projet multiplateforme de type .NET </w:t>
            </w:r>
            <w:r w:rsidR="00533D27">
              <w:t>S</w:t>
            </w:r>
            <w:r>
              <w:t>tandard</w:t>
            </w:r>
          </w:p>
        </w:tc>
      </w:tr>
    </w:tbl>
    <w:p w14:paraId="0E3C48BE" w14:textId="77777777" w:rsidR="000150A7" w:rsidRPr="00C62D79" w:rsidRDefault="000150A7" w:rsidP="000150A7">
      <w:pPr>
        <w:pStyle w:val="TPTitre"/>
      </w:pPr>
      <w:r>
        <w:t>Déroulement</w:t>
      </w:r>
    </w:p>
    <w:p w14:paraId="39BF5421" w14:textId="0948006A" w:rsidR="000150A7" w:rsidRDefault="00632C88" w:rsidP="000150A7">
      <w:pPr>
        <w:pStyle w:val="TPnormalpuce1"/>
      </w:pPr>
      <w:r>
        <w:t>Ouvrir Visual Studio</w:t>
      </w:r>
    </w:p>
    <w:p w14:paraId="2A44855A" w14:textId="3BBE8A73" w:rsidR="00EF45B6" w:rsidRPr="00EF45B6" w:rsidRDefault="00EF45B6" w:rsidP="000150A7">
      <w:pPr>
        <w:pStyle w:val="TPnormalpuce1"/>
      </w:pPr>
      <w:r>
        <w:t xml:space="preserve">Démarrer l’assistant de création de projet, en cliquant sur le menu </w:t>
      </w:r>
      <w:r w:rsidRPr="00EF45B6">
        <w:rPr>
          <w:b/>
        </w:rPr>
        <w:t>Fichier</w:t>
      </w:r>
      <w:r>
        <w:t xml:space="preserve"> - </w:t>
      </w:r>
      <w:r w:rsidRPr="00EF45B6">
        <w:rPr>
          <w:b/>
        </w:rPr>
        <w:t>Nouveau</w:t>
      </w:r>
      <w:r>
        <w:t xml:space="preserve"> - </w:t>
      </w:r>
      <w:r w:rsidRPr="00EF45B6">
        <w:rPr>
          <w:b/>
        </w:rPr>
        <w:t>Projet</w:t>
      </w:r>
    </w:p>
    <w:p w14:paraId="72E9A3DF" w14:textId="78392838" w:rsidR="00EF45B6" w:rsidRPr="00812252" w:rsidRDefault="00FD3698" w:rsidP="000150A7">
      <w:pPr>
        <w:pStyle w:val="TPnormalpuce1"/>
      </w:pPr>
      <w:r>
        <w:t>Dans l’assistant de création de projet, dérouler l</w:t>
      </w:r>
      <w:r w:rsidR="005924DB">
        <w:t xml:space="preserve">a liste </w:t>
      </w:r>
      <w:r w:rsidR="005924DB" w:rsidRPr="005924DB">
        <w:rPr>
          <w:b/>
        </w:rPr>
        <w:t>Visual C#</w:t>
      </w:r>
      <w:r w:rsidR="005924DB">
        <w:t xml:space="preserve"> - </w:t>
      </w:r>
      <w:r w:rsidR="005924DB" w:rsidRPr="005924DB">
        <w:rPr>
          <w:b/>
        </w:rPr>
        <w:t>Cross-Platform</w:t>
      </w:r>
    </w:p>
    <w:p w14:paraId="42DE4156" w14:textId="1A503CEF" w:rsidR="00812252" w:rsidRPr="00BC2B4B" w:rsidRDefault="00812252" w:rsidP="000150A7">
      <w:pPr>
        <w:pStyle w:val="TPnormalpuce1"/>
      </w:pPr>
      <w:r>
        <w:t xml:space="preserve">Sélectionner </w:t>
      </w:r>
      <w:r w:rsidRPr="00231908">
        <w:rPr>
          <w:b/>
        </w:rPr>
        <w:t>Application mobile (</w:t>
      </w:r>
      <w:proofErr w:type="spellStart"/>
      <w:r w:rsidRPr="00231908">
        <w:rPr>
          <w:b/>
        </w:rPr>
        <w:t>Xamarin.Forms</w:t>
      </w:r>
      <w:proofErr w:type="spellEnd"/>
      <w:r w:rsidRPr="00231908">
        <w:rPr>
          <w:b/>
        </w:rPr>
        <w:t>)</w:t>
      </w:r>
      <w:r w:rsidR="00231908">
        <w:t xml:space="preserve">, nommer le projet et la solution et cliquer sur </w:t>
      </w:r>
      <w:r w:rsidR="00231908" w:rsidRPr="00231908">
        <w:rPr>
          <w:b/>
        </w:rPr>
        <w:t>OK</w:t>
      </w:r>
    </w:p>
    <w:p w14:paraId="133E6150" w14:textId="62AB3DE3" w:rsidR="00BC2B4B" w:rsidRDefault="00BC2B4B" w:rsidP="00BC2B4B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5E72105E" wp14:editId="2B39FD0E">
            <wp:extent cx="6646545" cy="4640580"/>
            <wp:effectExtent l="0" t="0" r="190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F7E1" w14:textId="57137E8E" w:rsidR="00231908" w:rsidRDefault="00997949" w:rsidP="000150A7">
      <w:pPr>
        <w:pStyle w:val="TPnormalpuce1"/>
      </w:pPr>
      <w:r>
        <w:lastRenderedPageBreak/>
        <w:t xml:space="preserve">Dans l’assistant de création de projet Xamarin, sélectionner le modèle </w:t>
      </w:r>
      <w:r w:rsidRPr="00997949">
        <w:rPr>
          <w:b/>
        </w:rPr>
        <w:t>Blank</w:t>
      </w:r>
    </w:p>
    <w:p w14:paraId="21EAEF5F" w14:textId="3BC85A7A" w:rsidR="00997949" w:rsidRPr="00997949" w:rsidRDefault="00997949" w:rsidP="000150A7">
      <w:pPr>
        <w:pStyle w:val="TPnormalpuce1"/>
      </w:pPr>
      <w:r>
        <w:t xml:space="preserve">Vérifier que toutes les plateformes sont bien cochées et que la stratégie de partage de code est bien positionnée sur </w:t>
      </w:r>
      <w:r w:rsidRPr="00997949">
        <w:rPr>
          <w:b/>
        </w:rPr>
        <w:t>.NET Standard</w:t>
      </w:r>
    </w:p>
    <w:p w14:paraId="1043BDAF" w14:textId="02899C82" w:rsidR="00997949" w:rsidRPr="00997949" w:rsidRDefault="00AB0B8B" w:rsidP="00997949">
      <w:pPr>
        <w:pStyle w:val="TPnormalpuce1"/>
        <w:numPr>
          <w:ilvl w:val="0"/>
          <w:numId w:val="0"/>
        </w:numPr>
        <w:ind w:left="357" w:hanging="357"/>
        <w:rPr>
          <w:b/>
        </w:rPr>
      </w:pPr>
      <w:r>
        <w:rPr>
          <w:noProof/>
        </w:rPr>
        <w:drawing>
          <wp:inline distT="0" distB="0" distL="0" distR="0" wp14:anchorId="7445E3C4" wp14:editId="7AFF3517">
            <wp:extent cx="6646545" cy="3632200"/>
            <wp:effectExtent l="0" t="0" r="190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10B2" w14:textId="2BE86E5A" w:rsidR="00997949" w:rsidRDefault="002634CC" w:rsidP="000150A7">
      <w:pPr>
        <w:pStyle w:val="TPnormalpuce1"/>
      </w:pPr>
      <w:r>
        <w:t xml:space="preserve">Une fois la création terminée, vérifier la présence des </w:t>
      </w:r>
      <w:r w:rsidR="00533D27">
        <w:t>quatre</w:t>
      </w:r>
      <w:r>
        <w:t xml:space="preserve"> projets de la solution : </w:t>
      </w:r>
      <w:r w:rsidR="00533D27">
        <w:t>un</w:t>
      </w:r>
      <w:r>
        <w:t xml:space="preserve"> projet multiplateforme et </w:t>
      </w:r>
      <w:r w:rsidR="00533D27">
        <w:t>trois</w:t>
      </w:r>
      <w:bookmarkStart w:id="0" w:name="_GoBack"/>
      <w:bookmarkEnd w:id="0"/>
      <w:r>
        <w:t xml:space="preserve"> projets natifs</w:t>
      </w:r>
    </w:p>
    <w:p w14:paraId="0FD47BA4" w14:textId="2E878CDB" w:rsidR="002634CC" w:rsidRPr="00E246FE" w:rsidRDefault="006F1D7B" w:rsidP="006F1D7B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213377F7" wp14:editId="4E8E005E">
            <wp:extent cx="3343275" cy="1695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51A3" w14:textId="77777777" w:rsidR="007B3002" w:rsidRPr="007B3002" w:rsidRDefault="007B3002" w:rsidP="007B3002">
      <w:pPr>
        <w:pStyle w:val="TPnormalpuce1"/>
        <w:numPr>
          <w:ilvl w:val="0"/>
          <w:numId w:val="0"/>
        </w:numPr>
        <w:ind w:left="357" w:hanging="357"/>
        <w:rPr>
          <w:b/>
        </w:rPr>
      </w:pPr>
    </w:p>
    <w:p w14:paraId="76A0470C" w14:textId="77777777" w:rsidR="005A563C" w:rsidRPr="00A93B34" w:rsidRDefault="005A563C" w:rsidP="005A563C">
      <w:pPr>
        <w:pStyle w:val="TPnormalpuce1"/>
        <w:numPr>
          <w:ilvl w:val="0"/>
          <w:numId w:val="0"/>
        </w:numPr>
        <w:ind w:left="357" w:hanging="357"/>
      </w:pPr>
    </w:p>
    <w:sectPr w:rsidR="005A563C" w:rsidRPr="00A93B34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618D" w14:textId="77777777" w:rsidR="00DB75B2" w:rsidRDefault="00DB75B2" w:rsidP="006C7E58">
      <w:r>
        <w:separator/>
      </w:r>
    </w:p>
  </w:endnote>
  <w:endnote w:type="continuationSeparator" w:id="0">
    <w:p w14:paraId="2ECB2F27" w14:textId="77777777" w:rsidR="00DB75B2" w:rsidRDefault="00DB75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68CF" w14:textId="77777777" w:rsidR="00DB75B2" w:rsidRDefault="00DB75B2" w:rsidP="006C7E58">
      <w:r>
        <w:separator/>
      </w:r>
    </w:p>
  </w:footnote>
  <w:footnote w:type="continuationSeparator" w:id="0">
    <w:p w14:paraId="3221CDD3" w14:textId="77777777" w:rsidR="00DB75B2" w:rsidRDefault="00DB75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CA2"/>
    <w:rsid w:val="000F50AF"/>
    <w:rsid w:val="00125DCA"/>
    <w:rsid w:val="00136790"/>
    <w:rsid w:val="00140F1B"/>
    <w:rsid w:val="00151AA0"/>
    <w:rsid w:val="00167C14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31908"/>
    <w:rsid w:val="00241941"/>
    <w:rsid w:val="00241BEE"/>
    <w:rsid w:val="00261EF6"/>
    <w:rsid w:val="00261F4C"/>
    <w:rsid w:val="002634C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56C3"/>
    <w:rsid w:val="00533D27"/>
    <w:rsid w:val="00544157"/>
    <w:rsid w:val="00554FC1"/>
    <w:rsid w:val="0057306B"/>
    <w:rsid w:val="005924DB"/>
    <w:rsid w:val="005A2146"/>
    <w:rsid w:val="005A36E5"/>
    <w:rsid w:val="005A563C"/>
    <w:rsid w:val="005C68D3"/>
    <w:rsid w:val="005D1943"/>
    <w:rsid w:val="005E3B89"/>
    <w:rsid w:val="005F160C"/>
    <w:rsid w:val="005F2EFB"/>
    <w:rsid w:val="006025AB"/>
    <w:rsid w:val="00632C88"/>
    <w:rsid w:val="0063306A"/>
    <w:rsid w:val="006367DA"/>
    <w:rsid w:val="00675D38"/>
    <w:rsid w:val="006900A1"/>
    <w:rsid w:val="006939F9"/>
    <w:rsid w:val="006B3B13"/>
    <w:rsid w:val="006C573C"/>
    <w:rsid w:val="006C7E58"/>
    <w:rsid w:val="006F1D7B"/>
    <w:rsid w:val="006F2B63"/>
    <w:rsid w:val="007007CE"/>
    <w:rsid w:val="00707B85"/>
    <w:rsid w:val="00713863"/>
    <w:rsid w:val="00723883"/>
    <w:rsid w:val="007327B9"/>
    <w:rsid w:val="00742224"/>
    <w:rsid w:val="00743993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E6702"/>
    <w:rsid w:val="007E7D3C"/>
    <w:rsid w:val="00805BCC"/>
    <w:rsid w:val="008065FD"/>
    <w:rsid w:val="00810803"/>
    <w:rsid w:val="00812252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97949"/>
    <w:rsid w:val="009C09D3"/>
    <w:rsid w:val="009C2AC3"/>
    <w:rsid w:val="009D1251"/>
    <w:rsid w:val="00A0221B"/>
    <w:rsid w:val="00A055CF"/>
    <w:rsid w:val="00A361C9"/>
    <w:rsid w:val="00A61F6D"/>
    <w:rsid w:val="00A6293D"/>
    <w:rsid w:val="00A93073"/>
    <w:rsid w:val="00A93B34"/>
    <w:rsid w:val="00AB0B8B"/>
    <w:rsid w:val="00AD4046"/>
    <w:rsid w:val="00AE5B33"/>
    <w:rsid w:val="00AF1914"/>
    <w:rsid w:val="00B027AA"/>
    <w:rsid w:val="00B04A1E"/>
    <w:rsid w:val="00B10465"/>
    <w:rsid w:val="00B15FF6"/>
    <w:rsid w:val="00B1718A"/>
    <w:rsid w:val="00B43E3B"/>
    <w:rsid w:val="00B57D01"/>
    <w:rsid w:val="00B70292"/>
    <w:rsid w:val="00B71A2E"/>
    <w:rsid w:val="00B73331"/>
    <w:rsid w:val="00B75A86"/>
    <w:rsid w:val="00B7614C"/>
    <w:rsid w:val="00BA4E30"/>
    <w:rsid w:val="00BA7CFA"/>
    <w:rsid w:val="00BB5E5B"/>
    <w:rsid w:val="00BC2B4B"/>
    <w:rsid w:val="00BF077F"/>
    <w:rsid w:val="00BF55F7"/>
    <w:rsid w:val="00C16564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2486A"/>
    <w:rsid w:val="00D31AF1"/>
    <w:rsid w:val="00D85BA4"/>
    <w:rsid w:val="00D909BB"/>
    <w:rsid w:val="00D96678"/>
    <w:rsid w:val="00DB4B72"/>
    <w:rsid w:val="00DB75B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EF45B6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B202A"/>
    <w:rsid w:val="00FB27DA"/>
    <w:rsid w:val="00FD3698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3BA90C0-D76A-4569-A35E-B7203EC0E5D7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44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31</cp:revision>
  <cp:lastPrinted>2016-09-29T07:49:00Z</cp:lastPrinted>
  <dcterms:created xsi:type="dcterms:W3CDTF">2017-11-17T14:15:00Z</dcterms:created>
  <dcterms:modified xsi:type="dcterms:W3CDTF">2019-04-02T15:38:00Z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