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E9456" w14:textId="6FF4E7E7" w:rsidR="005F160C" w:rsidRPr="005F160C" w:rsidRDefault="000851A7" w:rsidP="000150A7">
      <w:pPr>
        <w:pStyle w:val="Titre1"/>
        <w:rPr>
          <w:kern w:val="28"/>
          <w:sz w:val="72"/>
          <w:szCs w:val="72"/>
        </w:rPr>
      </w:pPr>
      <w:r>
        <w:rPr>
          <w:kern w:val="28"/>
          <w:sz w:val="72"/>
          <w:szCs w:val="72"/>
        </w:rPr>
        <w:t>Interroger une API</w:t>
      </w:r>
    </w:p>
    <w:p w14:paraId="31FD3075" w14:textId="5F366FDE" w:rsidR="000150A7" w:rsidRPr="00E3020F" w:rsidRDefault="000150A7" w:rsidP="000150A7">
      <w:pPr>
        <w:pStyle w:val="Titre1"/>
      </w:pPr>
      <w:r w:rsidRPr="00E3020F">
        <w:t xml:space="preserve">Démonstration </w:t>
      </w:r>
      <w:r w:rsidR="000851A7">
        <w:t>3</w:t>
      </w:r>
      <w:r w:rsidRPr="00E3020F">
        <w:t xml:space="preserve"> du module </w:t>
      </w:r>
      <w:r w:rsidR="004F0784">
        <w:t>9</w:t>
      </w:r>
    </w:p>
    <w:p w14:paraId="5938D2DE" w14:textId="77777777" w:rsidR="000150A7" w:rsidRPr="00C62D79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BF0EF7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168B8574" w:rsidR="000150A7" w:rsidRPr="00C62D79" w:rsidRDefault="00F805F2" w:rsidP="008B3FAC">
            <w:pPr>
              <w:pStyle w:val="TPnormal"/>
            </w:pPr>
            <w:commentRangeStart w:id="0"/>
            <w:r>
              <w:t xml:space="preserve">Manipuler les différents types de </w:t>
            </w:r>
            <w:proofErr w:type="spellStart"/>
            <w:r>
              <w:t>layout</w:t>
            </w:r>
            <w:r w:rsidR="00BF0EF7">
              <w:t>s</w:t>
            </w:r>
            <w:proofErr w:type="spellEnd"/>
            <w:r>
              <w:t xml:space="preserve"> (</w:t>
            </w:r>
            <w:proofErr w:type="spellStart"/>
            <w:r>
              <w:t>StackLayout</w:t>
            </w:r>
            <w:proofErr w:type="spellEnd"/>
            <w:r>
              <w:t xml:space="preserve">, </w:t>
            </w:r>
            <w:proofErr w:type="spellStart"/>
            <w:r>
              <w:t>RelativeLayout</w:t>
            </w:r>
            <w:proofErr w:type="spellEnd"/>
            <w:r>
              <w:t xml:space="preserve"> et </w:t>
            </w:r>
            <w:proofErr w:type="spellStart"/>
            <w:r>
              <w:t>GridLayout</w:t>
            </w:r>
            <w:proofErr w:type="spellEnd"/>
            <w:r>
              <w:t xml:space="preserve">) et comprendre </w:t>
            </w:r>
            <w:r w:rsidR="00C05A94">
              <w:t>les propriétés d’alignement et de répartition de l’espace vide</w:t>
            </w:r>
            <w:commentRangeEnd w:id="0"/>
            <w:r w:rsidR="00BF0EF7">
              <w:rPr>
                <w:rStyle w:val="Marquedecommentaire"/>
                <w:rFonts w:eastAsiaTheme="minorEastAsia" w:cstheme="minorBidi"/>
                <w:kern w:val="0"/>
                <w:lang w:val="en-US" w:eastAsia="ja-JP" w:bidi="ar-SA"/>
              </w:rPr>
              <w:commentReference w:id="0"/>
            </w:r>
          </w:p>
        </w:tc>
      </w:tr>
    </w:tbl>
    <w:p w14:paraId="0E3C48BE" w14:textId="3A342E63" w:rsidR="000150A7" w:rsidRPr="00C62D79" w:rsidRDefault="00004346" w:rsidP="000150A7">
      <w:pPr>
        <w:pStyle w:val="TPTitre"/>
      </w:pPr>
      <w:bookmarkStart w:id="3" w:name="_Hlk526197967"/>
      <w:r>
        <w:t>Déroulement</w:t>
      </w:r>
    </w:p>
    <w:bookmarkEnd w:id="3"/>
    <w:p w14:paraId="267486F8" w14:textId="1C4FE50C" w:rsidR="009C1364" w:rsidRDefault="00404791" w:rsidP="009C1364">
      <w:pPr>
        <w:pStyle w:val="TPnormalpuce1"/>
        <w:numPr>
          <w:ilvl w:val="0"/>
          <w:numId w:val="46"/>
        </w:numPr>
      </w:pPr>
      <w:r>
        <w:t xml:space="preserve">Ajouter les deux </w:t>
      </w:r>
      <w:proofErr w:type="gramStart"/>
      <w:r>
        <w:t>packages</w:t>
      </w:r>
      <w:proofErr w:type="gramEnd"/>
      <w:r>
        <w:t xml:space="preserve"> </w:t>
      </w:r>
      <w:proofErr w:type="spellStart"/>
      <w:r w:rsidR="0069081A" w:rsidRPr="0069081A">
        <w:t>Microsoft.Net.Http</w:t>
      </w:r>
      <w:proofErr w:type="spellEnd"/>
      <w:r w:rsidR="0069081A" w:rsidRPr="0069081A">
        <w:t xml:space="preserve"> et </w:t>
      </w:r>
      <w:proofErr w:type="spellStart"/>
      <w:r w:rsidR="0069081A" w:rsidRPr="0069081A">
        <w:t>Newtonsoft.Json</w:t>
      </w:r>
      <w:proofErr w:type="spellEnd"/>
      <w:r w:rsidR="0069081A" w:rsidRPr="0069081A">
        <w:t xml:space="preserve"> via </w:t>
      </w:r>
      <w:proofErr w:type="spellStart"/>
      <w:r w:rsidR="0069081A" w:rsidRPr="0069081A">
        <w:t>NuGet</w:t>
      </w:r>
      <w:proofErr w:type="spellEnd"/>
    </w:p>
    <w:p w14:paraId="4012BB66" w14:textId="267C70B4" w:rsidR="0069081A" w:rsidRDefault="00FA05E4" w:rsidP="009C1364">
      <w:pPr>
        <w:pStyle w:val="TPnormalpuce1"/>
        <w:numPr>
          <w:ilvl w:val="0"/>
          <w:numId w:val="46"/>
        </w:numPr>
      </w:pPr>
      <w:r>
        <w:t xml:space="preserve">Consulter l’API du site </w:t>
      </w:r>
      <w:hyperlink r:id="rId14" w:history="1">
        <w:r w:rsidRPr="000F5BA0">
          <w:rPr>
            <w:rStyle w:val="Lienhypertexte"/>
          </w:rPr>
          <w:t>https://api.chucknorris.io/</w:t>
        </w:r>
      </w:hyperlink>
      <w:r>
        <w:t xml:space="preserve"> </w:t>
      </w:r>
    </w:p>
    <w:p w14:paraId="0EFC6D6E" w14:textId="11B193BB" w:rsidR="00FA05E4" w:rsidRDefault="00FA05E4" w:rsidP="009C1364">
      <w:pPr>
        <w:pStyle w:val="TPnormalpuce1"/>
        <w:numPr>
          <w:ilvl w:val="0"/>
          <w:numId w:val="46"/>
        </w:numPr>
      </w:pPr>
      <w:r>
        <w:t xml:space="preserve">Créer une classe </w:t>
      </w:r>
      <w:proofErr w:type="spellStart"/>
      <w:r>
        <w:t>ChuckNorrisJoke</w:t>
      </w:r>
      <w:proofErr w:type="spellEnd"/>
      <w:r>
        <w:t xml:space="preserve"> qui </w:t>
      </w:r>
      <w:r w:rsidR="00010723">
        <w:t>recevra les informations renvoyées par l’API</w:t>
      </w:r>
    </w:p>
    <w:p w14:paraId="1CF93B2E" w14:textId="77777777" w:rsidR="0010014F" w:rsidRPr="0010014F" w:rsidRDefault="0010014F" w:rsidP="00100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014F">
        <w:rPr>
          <w:rFonts w:ascii="Consolas" w:hAnsi="Consolas" w:cs="Consolas"/>
          <w:color w:val="0000FF"/>
          <w:sz w:val="19"/>
          <w:szCs w:val="19"/>
        </w:rPr>
        <w:t>public</w:t>
      </w:r>
      <w:r w:rsidRPr="001001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014F">
        <w:rPr>
          <w:rFonts w:ascii="Consolas" w:hAnsi="Consolas" w:cs="Consolas"/>
          <w:color w:val="0000FF"/>
          <w:sz w:val="19"/>
          <w:szCs w:val="19"/>
        </w:rPr>
        <w:t>class</w:t>
      </w:r>
      <w:r w:rsidRPr="001001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014F">
        <w:rPr>
          <w:rFonts w:ascii="Consolas" w:hAnsi="Consolas" w:cs="Consolas"/>
          <w:color w:val="2B91AF"/>
          <w:sz w:val="19"/>
          <w:szCs w:val="19"/>
        </w:rPr>
        <w:t>ChuckNorrisJoke</w:t>
      </w:r>
      <w:proofErr w:type="spellEnd"/>
    </w:p>
    <w:p w14:paraId="20601799" w14:textId="77777777" w:rsidR="0010014F" w:rsidRPr="0010014F" w:rsidRDefault="0010014F" w:rsidP="00100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014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7611CA" w14:textId="77777777" w:rsidR="0010014F" w:rsidRPr="0010014F" w:rsidRDefault="0010014F" w:rsidP="00100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014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014F">
        <w:rPr>
          <w:rFonts w:ascii="Consolas" w:hAnsi="Consolas" w:cs="Consolas"/>
          <w:color w:val="0000FF"/>
          <w:sz w:val="19"/>
          <w:szCs w:val="19"/>
        </w:rPr>
        <w:t>public</w:t>
      </w:r>
      <w:r w:rsidRPr="001001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014F">
        <w:rPr>
          <w:rFonts w:ascii="Consolas" w:hAnsi="Consolas" w:cs="Consolas"/>
          <w:color w:val="0000FF"/>
          <w:sz w:val="19"/>
          <w:szCs w:val="19"/>
        </w:rPr>
        <w:t>string</w:t>
      </w:r>
      <w:r w:rsidRPr="0010014F"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 w:rsidRPr="0010014F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10014F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10014F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10014F">
        <w:rPr>
          <w:rFonts w:ascii="Consolas" w:hAnsi="Consolas" w:cs="Consolas"/>
          <w:color w:val="0000FF"/>
          <w:sz w:val="19"/>
          <w:szCs w:val="19"/>
        </w:rPr>
        <w:t>set</w:t>
      </w:r>
      <w:r w:rsidRPr="0010014F">
        <w:rPr>
          <w:rFonts w:ascii="Consolas" w:hAnsi="Consolas" w:cs="Consolas"/>
          <w:color w:val="000000"/>
          <w:sz w:val="19"/>
          <w:szCs w:val="19"/>
        </w:rPr>
        <w:t>; }</w:t>
      </w:r>
    </w:p>
    <w:p w14:paraId="4995379E" w14:textId="77777777" w:rsidR="0010014F" w:rsidRPr="0010014F" w:rsidRDefault="0010014F" w:rsidP="00100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014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014F">
        <w:rPr>
          <w:rFonts w:ascii="Consolas" w:hAnsi="Consolas" w:cs="Consolas"/>
          <w:color w:val="0000FF"/>
          <w:sz w:val="19"/>
          <w:szCs w:val="19"/>
        </w:rPr>
        <w:t>public</w:t>
      </w:r>
      <w:r w:rsidRPr="001001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014F">
        <w:rPr>
          <w:rFonts w:ascii="Consolas" w:hAnsi="Consolas" w:cs="Consolas"/>
          <w:color w:val="0000FF"/>
          <w:sz w:val="19"/>
          <w:szCs w:val="19"/>
        </w:rPr>
        <w:t>string</w:t>
      </w:r>
      <w:r w:rsidRPr="001001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014F">
        <w:rPr>
          <w:rFonts w:ascii="Consolas" w:hAnsi="Consolas" w:cs="Consolas"/>
          <w:color w:val="000000"/>
          <w:sz w:val="19"/>
          <w:szCs w:val="19"/>
        </w:rPr>
        <w:t>icon_url</w:t>
      </w:r>
      <w:proofErr w:type="spellEnd"/>
      <w:r w:rsidRPr="001001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0014F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10014F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10014F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10014F">
        <w:rPr>
          <w:rFonts w:ascii="Consolas" w:hAnsi="Consolas" w:cs="Consolas"/>
          <w:color w:val="0000FF"/>
          <w:sz w:val="19"/>
          <w:szCs w:val="19"/>
        </w:rPr>
        <w:t>set</w:t>
      </w:r>
      <w:r w:rsidRPr="0010014F">
        <w:rPr>
          <w:rFonts w:ascii="Consolas" w:hAnsi="Consolas" w:cs="Consolas"/>
          <w:color w:val="000000"/>
          <w:sz w:val="19"/>
          <w:szCs w:val="19"/>
        </w:rPr>
        <w:t>; }</w:t>
      </w:r>
    </w:p>
    <w:p w14:paraId="7C837BF1" w14:textId="77777777" w:rsidR="0010014F" w:rsidRPr="0010014F" w:rsidRDefault="0010014F" w:rsidP="001001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014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014F">
        <w:rPr>
          <w:rFonts w:ascii="Consolas" w:hAnsi="Consolas" w:cs="Consolas"/>
          <w:color w:val="0000FF"/>
          <w:sz w:val="19"/>
          <w:szCs w:val="19"/>
        </w:rPr>
        <w:t>public</w:t>
      </w:r>
      <w:r w:rsidRPr="001001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014F">
        <w:rPr>
          <w:rFonts w:ascii="Consolas" w:hAnsi="Consolas" w:cs="Consolas"/>
          <w:color w:val="0000FF"/>
          <w:sz w:val="19"/>
          <w:szCs w:val="19"/>
        </w:rPr>
        <w:t>string</w:t>
      </w:r>
      <w:r w:rsidRPr="001001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014F"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 w:rsidRPr="001001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0014F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10014F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10014F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10014F">
        <w:rPr>
          <w:rFonts w:ascii="Consolas" w:hAnsi="Consolas" w:cs="Consolas"/>
          <w:color w:val="0000FF"/>
          <w:sz w:val="19"/>
          <w:szCs w:val="19"/>
        </w:rPr>
        <w:t>set</w:t>
      </w:r>
      <w:r w:rsidRPr="0010014F">
        <w:rPr>
          <w:rFonts w:ascii="Consolas" w:hAnsi="Consolas" w:cs="Consolas"/>
          <w:color w:val="000000"/>
          <w:sz w:val="19"/>
          <w:szCs w:val="19"/>
        </w:rPr>
        <w:t>; }</w:t>
      </w:r>
    </w:p>
    <w:p w14:paraId="6C5BB68C" w14:textId="77777777" w:rsidR="00BF0EF7" w:rsidRDefault="0010014F" w:rsidP="00BF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014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014F">
        <w:rPr>
          <w:rFonts w:ascii="Consolas" w:hAnsi="Consolas" w:cs="Consolas"/>
          <w:color w:val="0000FF"/>
          <w:sz w:val="19"/>
          <w:szCs w:val="19"/>
        </w:rPr>
        <w:t>public</w:t>
      </w:r>
      <w:r w:rsidRPr="001001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014F">
        <w:rPr>
          <w:rFonts w:ascii="Consolas" w:hAnsi="Consolas" w:cs="Consolas"/>
          <w:color w:val="0000FF"/>
          <w:sz w:val="19"/>
          <w:szCs w:val="19"/>
        </w:rPr>
        <w:t>string</w:t>
      </w:r>
      <w:r w:rsidRPr="0010014F">
        <w:rPr>
          <w:rFonts w:ascii="Consolas" w:hAnsi="Consolas" w:cs="Consolas"/>
          <w:color w:val="000000"/>
          <w:sz w:val="19"/>
          <w:szCs w:val="19"/>
        </w:rPr>
        <w:t xml:space="preserve"> value </w:t>
      </w:r>
      <w:proofErr w:type="gramStart"/>
      <w:r w:rsidRPr="0010014F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10014F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10014F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10014F">
        <w:rPr>
          <w:rFonts w:ascii="Consolas" w:hAnsi="Consolas" w:cs="Consolas"/>
          <w:color w:val="0000FF"/>
          <w:sz w:val="19"/>
          <w:szCs w:val="19"/>
        </w:rPr>
        <w:t>set</w:t>
      </w:r>
      <w:r w:rsidRPr="0010014F">
        <w:rPr>
          <w:rFonts w:ascii="Consolas" w:hAnsi="Consolas" w:cs="Consolas"/>
          <w:color w:val="000000"/>
          <w:sz w:val="19"/>
          <w:szCs w:val="19"/>
        </w:rPr>
        <w:t>; }</w:t>
      </w:r>
    </w:p>
    <w:p w14:paraId="647D2DF8" w14:textId="786596EB" w:rsidR="00010723" w:rsidRPr="0010014F" w:rsidRDefault="0010014F" w:rsidP="00BF0EF7">
      <w:pPr>
        <w:autoSpaceDE w:val="0"/>
        <w:autoSpaceDN w:val="0"/>
        <w:adjustRightInd w:val="0"/>
      </w:pPr>
      <w:r w:rsidRPr="0010014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954F6C" w14:textId="03044A77" w:rsidR="009C1364" w:rsidRDefault="00CD1EE2" w:rsidP="009C1364">
      <w:pPr>
        <w:pStyle w:val="TPnormalpuce1"/>
        <w:numPr>
          <w:ilvl w:val="0"/>
          <w:numId w:val="46"/>
        </w:numPr>
      </w:pPr>
      <w:r>
        <w:t xml:space="preserve">Créer un service métier </w:t>
      </w:r>
      <w:proofErr w:type="spellStart"/>
      <w:r>
        <w:t>ChuckNorrisJokeSvc</w:t>
      </w:r>
      <w:proofErr w:type="spellEnd"/>
      <w:r>
        <w:t xml:space="preserve"> qui présente une méthode asynchrone permettant de récupérer une citation au hasard</w:t>
      </w:r>
    </w:p>
    <w:p w14:paraId="03108EA2" w14:textId="77777777" w:rsidR="00412BA2" w:rsidRPr="00412BA2" w:rsidRDefault="00412BA2" w:rsidP="00412B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12BA2">
        <w:rPr>
          <w:rFonts w:ascii="Consolas" w:hAnsi="Consolas" w:cs="Consolas"/>
          <w:color w:val="0000FF"/>
          <w:sz w:val="19"/>
          <w:szCs w:val="19"/>
        </w:rPr>
        <w:t>public</w:t>
      </w:r>
      <w:r w:rsidRPr="00412B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2BA2">
        <w:rPr>
          <w:rFonts w:ascii="Consolas" w:hAnsi="Consolas" w:cs="Consolas"/>
          <w:color w:val="0000FF"/>
          <w:sz w:val="19"/>
          <w:szCs w:val="19"/>
        </w:rPr>
        <w:t>class</w:t>
      </w:r>
      <w:r w:rsidRPr="00412B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12BA2">
        <w:rPr>
          <w:rFonts w:ascii="Consolas" w:hAnsi="Consolas" w:cs="Consolas"/>
          <w:color w:val="2B91AF"/>
          <w:sz w:val="19"/>
          <w:szCs w:val="19"/>
        </w:rPr>
        <w:t>ChuckNorrisJokeSvc</w:t>
      </w:r>
      <w:proofErr w:type="spellEnd"/>
    </w:p>
    <w:p w14:paraId="2D3C92A7" w14:textId="77777777" w:rsidR="00412BA2" w:rsidRPr="00412BA2" w:rsidRDefault="00412BA2" w:rsidP="00412B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12BA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D2D42F" w14:textId="77777777" w:rsidR="00412BA2" w:rsidRPr="00412BA2" w:rsidRDefault="00412BA2" w:rsidP="00412B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12BA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bookmarkStart w:id="4" w:name="OLE_LINK1"/>
      <w:proofErr w:type="spellStart"/>
      <w:r w:rsidRPr="00412BA2"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 w:rsidRPr="00412BA2"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 w:rsidRPr="00412BA2">
        <w:rPr>
          <w:rFonts w:ascii="Consolas" w:hAnsi="Consolas" w:cs="Consolas"/>
          <w:color w:val="0000FF"/>
          <w:sz w:val="19"/>
          <w:szCs w:val="19"/>
        </w:rPr>
        <w:t>new</w:t>
      </w:r>
      <w:r w:rsidRPr="00412B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12BA2"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 w:rsidRPr="00412BA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12BA2">
        <w:rPr>
          <w:rFonts w:ascii="Consolas" w:hAnsi="Consolas" w:cs="Consolas"/>
          <w:color w:val="000000"/>
          <w:sz w:val="19"/>
          <w:szCs w:val="19"/>
        </w:rPr>
        <w:t>);</w:t>
      </w:r>
    </w:p>
    <w:bookmarkEnd w:id="4"/>
    <w:p w14:paraId="3E22CC71" w14:textId="77777777" w:rsidR="00412BA2" w:rsidRPr="00412BA2" w:rsidRDefault="00412BA2" w:rsidP="00412B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809DBD3" w14:textId="77777777" w:rsidR="00412BA2" w:rsidRPr="00412BA2" w:rsidRDefault="00412BA2" w:rsidP="00412B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12BA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12BA2">
        <w:rPr>
          <w:rFonts w:ascii="Consolas" w:hAnsi="Consolas" w:cs="Consolas"/>
          <w:color w:val="0000FF"/>
          <w:sz w:val="19"/>
          <w:szCs w:val="19"/>
        </w:rPr>
        <w:t>public</w:t>
      </w:r>
      <w:r w:rsidRPr="00412B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2BA2">
        <w:rPr>
          <w:rFonts w:ascii="Consolas" w:hAnsi="Consolas" w:cs="Consolas"/>
          <w:color w:val="0000FF"/>
          <w:sz w:val="19"/>
          <w:szCs w:val="19"/>
        </w:rPr>
        <w:t>async</w:t>
      </w:r>
      <w:r w:rsidRPr="00412BA2"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 w:rsidRPr="00412BA2">
        <w:rPr>
          <w:rFonts w:ascii="Consolas" w:hAnsi="Consolas" w:cs="Consolas"/>
          <w:color w:val="000000"/>
          <w:sz w:val="19"/>
          <w:szCs w:val="19"/>
        </w:rPr>
        <w:t>ChuckNorrisJoke</w:t>
      </w:r>
      <w:proofErr w:type="spellEnd"/>
      <w:r w:rsidRPr="00412BA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 w:rsidRPr="00412BA2">
        <w:rPr>
          <w:rFonts w:ascii="Consolas" w:hAnsi="Consolas" w:cs="Consolas"/>
          <w:color w:val="000000"/>
          <w:sz w:val="19"/>
          <w:szCs w:val="19"/>
        </w:rPr>
        <w:t>GetRandomChuckNorrisJokeAsync</w:t>
      </w:r>
      <w:proofErr w:type="spellEnd"/>
      <w:r w:rsidRPr="00412BA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12BA2">
        <w:rPr>
          <w:rFonts w:ascii="Consolas" w:hAnsi="Consolas" w:cs="Consolas"/>
          <w:color w:val="000000"/>
          <w:sz w:val="19"/>
          <w:szCs w:val="19"/>
        </w:rPr>
        <w:t>)</w:t>
      </w:r>
    </w:p>
    <w:p w14:paraId="0D430027" w14:textId="77777777" w:rsidR="00412BA2" w:rsidRPr="00412BA2" w:rsidRDefault="00412BA2" w:rsidP="00412B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12BA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698B1E" w14:textId="77777777" w:rsidR="00412BA2" w:rsidRPr="00412BA2" w:rsidRDefault="00412BA2" w:rsidP="00412B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12BA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bookmarkStart w:id="5" w:name="OLE_LINK2"/>
      <w:r w:rsidRPr="00412BA2">
        <w:rPr>
          <w:rFonts w:ascii="Consolas" w:hAnsi="Consolas" w:cs="Consolas"/>
          <w:color w:val="0000FF"/>
          <w:sz w:val="19"/>
          <w:szCs w:val="19"/>
        </w:rPr>
        <w:t>var</w:t>
      </w:r>
      <w:r w:rsidRPr="00412BA2"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 w:rsidRPr="00412BA2">
        <w:rPr>
          <w:rFonts w:ascii="Consolas" w:hAnsi="Consolas" w:cs="Consolas"/>
          <w:color w:val="0000FF"/>
          <w:sz w:val="19"/>
          <w:szCs w:val="19"/>
        </w:rPr>
        <w:t>await</w:t>
      </w:r>
      <w:r w:rsidRPr="00412B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12BA2">
        <w:rPr>
          <w:rFonts w:ascii="Consolas" w:hAnsi="Consolas" w:cs="Consolas"/>
          <w:color w:val="000000"/>
          <w:sz w:val="19"/>
          <w:szCs w:val="19"/>
        </w:rPr>
        <w:t>client.GetStringAsync</w:t>
      </w:r>
      <w:proofErr w:type="gramEnd"/>
      <w:r w:rsidRPr="00412BA2">
        <w:rPr>
          <w:rFonts w:ascii="Consolas" w:hAnsi="Consolas" w:cs="Consolas"/>
          <w:color w:val="000000"/>
          <w:sz w:val="19"/>
          <w:szCs w:val="19"/>
        </w:rPr>
        <w:t>(</w:t>
      </w:r>
      <w:r w:rsidRPr="00412BA2">
        <w:rPr>
          <w:rFonts w:ascii="Consolas" w:hAnsi="Consolas" w:cs="Consolas"/>
          <w:color w:val="A31515"/>
          <w:sz w:val="19"/>
          <w:szCs w:val="19"/>
        </w:rPr>
        <w:t>"https://api.chucknorris.io/jokes/random"</w:t>
      </w:r>
      <w:r w:rsidRPr="00412BA2">
        <w:rPr>
          <w:rFonts w:ascii="Consolas" w:hAnsi="Consolas" w:cs="Consolas"/>
          <w:color w:val="000000"/>
          <w:sz w:val="19"/>
          <w:szCs w:val="19"/>
        </w:rPr>
        <w:t>);</w:t>
      </w:r>
    </w:p>
    <w:p w14:paraId="120AEB86" w14:textId="77777777" w:rsidR="00412BA2" w:rsidRPr="00412BA2" w:rsidRDefault="00412BA2" w:rsidP="00412B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12BA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12BA2">
        <w:rPr>
          <w:rFonts w:ascii="Consolas" w:hAnsi="Consolas" w:cs="Consolas"/>
          <w:color w:val="0000FF"/>
          <w:sz w:val="19"/>
          <w:szCs w:val="19"/>
        </w:rPr>
        <w:t>var</w:t>
      </w:r>
      <w:r w:rsidRPr="00412BA2">
        <w:rPr>
          <w:rFonts w:ascii="Consolas" w:hAnsi="Consolas" w:cs="Consolas"/>
          <w:color w:val="000000"/>
          <w:sz w:val="19"/>
          <w:szCs w:val="19"/>
        </w:rPr>
        <w:t xml:space="preserve"> joke = </w:t>
      </w:r>
      <w:proofErr w:type="spellStart"/>
      <w:r w:rsidRPr="00412BA2">
        <w:rPr>
          <w:rFonts w:ascii="Consolas" w:hAnsi="Consolas" w:cs="Consolas"/>
          <w:color w:val="000000"/>
          <w:sz w:val="19"/>
          <w:szCs w:val="19"/>
        </w:rPr>
        <w:t>JsonConvert.DeserializeObject</w:t>
      </w:r>
      <w:proofErr w:type="spellEnd"/>
      <w:r w:rsidRPr="00412BA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412BA2">
        <w:rPr>
          <w:rFonts w:ascii="Consolas" w:hAnsi="Consolas" w:cs="Consolas"/>
          <w:color w:val="000000"/>
          <w:sz w:val="19"/>
          <w:szCs w:val="19"/>
        </w:rPr>
        <w:t>ChuckNorrisJoke</w:t>
      </w:r>
      <w:proofErr w:type="spellEnd"/>
      <w:r w:rsidRPr="00412BA2">
        <w:rPr>
          <w:rFonts w:ascii="Consolas" w:hAnsi="Consolas" w:cs="Consolas"/>
          <w:color w:val="000000"/>
          <w:sz w:val="19"/>
          <w:szCs w:val="19"/>
        </w:rPr>
        <w:t>&gt;(response);</w:t>
      </w:r>
    </w:p>
    <w:p w14:paraId="47FA1D31" w14:textId="77777777" w:rsidR="00412BA2" w:rsidRDefault="00412BA2" w:rsidP="00412B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412BA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fr-FR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joke;</w:t>
      </w:r>
    </w:p>
    <w:bookmarkEnd w:id="5"/>
    <w:p w14:paraId="50DE91FA" w14:textId="77777777" w:rsidR="00BF0EF7" w:rsidRDefault="00412BA2" w:rsidP="00BF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}</w:t>
      </w:r>
    </w:p>
    <w:p w14:paraId="0AD9DBB3" w14:textId="102404F3" w:rsidR="008E6DEE" w:rsidRDefault="00412BA2" w:rsidP="00BF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09F821" w14:textId="25219245" w:rsidR="00412BA2" w:rsidRDefault="00412BA2" w:rsidP="00412BA2">
      <w:pPr>
        <w:pStyle w:val="TPnormalpuce1"/>
        <w:numPr>
          <w:ilvl w:val="0"/>
          <w:numId w:val="46"/>
        </w:numPr>
      </w:pPr>
      <w:r>
        <w:t xml:space="preserve">Appeler le service </w:t>
      </w:r>
      <w:proofErr w:type="spellStart"/>
      <w:r>
        <w:t>ChuckNorrisJokeSvc</w:t>
      </w:r>
      <w:proofErr w:type="spellEnd"/>
      <w:r>
        <w:t xml:space="preserve"> dans la page de détail</w:t>
      </w:r>
      <w:r w:rsidR="009B5FCA">
        <w:t xml:space="preserve"> d’une musique afin de l’afficher en bas de l’écran</w:t>
      </w:r>
    </w:p>
    <w:p w14:paraId="13F51A04" w14:textId="496B6B31" w:rsidR="00FF6613" w:rsidRPr="00726D4F" w:rsidRDefault="00FF6613" w:rsidP="00FF6613">
      <w:pPr>
        <w:pStyle w:val="TPnormalpuce1"/>
        <w:numPr>
          <w:ilvl w:val="0"/>
          <w:numId w:val="0"/>
        </w:numPr>
        <w:ind w:left="720" w:hanging="36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26D4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26D4F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726D4F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726D4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26D4F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26D4F">
        <w:rPr>
          <w:rFonts w:ascii="Consolas" w:hAnsi="Consolas" w:cs="Consolas"/>
          <w:color w:val="0000FF"/>
          <w:sz w:val="19"/>
          <w:szCs w:val="19"/>
          <w:lang w:val="en-US"/>
        </w:rPr>
        <w:t>="joke"</w:t>
      </w:r>
      <w:r w:rsidRPr="00726D4F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726D4F">
        <w:rPr>
          <w:rFonts w:ascii="Consolas" w:hAnsi="Consolas" w:cs="Consolas"/>
          <w:color w:val="0000FF"/>
          <w:sz w:val="19"/>
          <w:szCs w:val="19"/>
          <w:lang w:val="en-US"/>
        </w:rPr>
        <w:t>="EndAndExpand"</w:t>
      </w:r>
      <w:r w:rsidRPr="00726D4F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HorizontalOptions</w:t>
      </w:r>
      <w:r w:rsidRPr="00726D4F">
        <w:rPr>
          <w:rFonts w:ascii="Consolas" w:hAnsi="Consolas" w:cs="Consolas"/>
          <w:color w:val="0000FF"/>
          <w:sz w:val="19"/>
          <w:szCs w:val="19"/>
          <w:lang w:val="en-US"/>
        </w:rPr>
        <w:t>="CenterAndExpand"&gt;&lt;/</w:t>
      </w:r>
      <w:r w:rsidRPr="00726D4F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726D4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D0B70BC" w14:textId="77777777" w:rsidR="00E73FBA" w:rsidRPr="00726D4F" w:rsidRDefault="00E73FBA" w:rsidP="00E73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26D4F">
        <w:rPr>
          <w:rFonts w:ascii="Consolas" w:hAnsi="Consolas" w:cs="Consolas"/>
          <w:color w:val="0000FF"/>
          <w:sz w:val="19"/>
          <w:szCs w:val="19"/>
        </w:rPr>
        <w:t>async</w:t>
      </w:r>
      <w:r w:rsidRPr="00726D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6D4F">
        <w:rPr>
          <w:rFonts w:ascii="Consolas" w:hAnsi="Consolas" w:cs="Consolas"/>
          <w:color w:val="0000FF"/>
          <w:sz w:val="19"/>
          <w:szCs w:val="19"/>
        </w:rPr>
        <w:t>void</w:t>
      </w:r>
      <w:r w:rsidRPr="00726D4F">
        <w:rPr>
          <w:rFonts w:ascii="Consolas" w:hAnsi="Consolas" w:cs="Consolas"/>
          <w:color w:val="000000"/>
          <w:sz w:val="19"/>
          <w:szCs w:val="19"/>
        </w:rPr>
        <w:t xml:space="preserve"> getJoke()</w:t>
      </w:r>
    </w:p>
    <w:p w14:paraId="0AF08510" w14:textId="77777777" w:rsidR="00E73FBA" w:rsidRDefault="00E73FBA" w:rsidP="00E73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726D4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{</w:t>
      </w:r>
    </w:p>
    <w:p w14:paraId="482D6318" w14:textId="77777777" w:rsidR="00E73FBA" w:rsidRDefault="00E73FBA" w:rsidP="00E73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fr-FR"/>
        </w:rPr>
        <w:t>ChuckNorrisJokeSvc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fr-FR"/>
        </w:rPr>
        <w:t>jokeSvc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fr-FR"/>
        </w:rPr>
        <w:t>ChuckNorrisJokeSvc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</w:p>
    <w:p w14:paraId="103F76F9" w14:textId="77777777" w:rsidR="00E73FBA" w:rsidRDefault="00E73FBA" w:rsidP="00E73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fr-FR"/>
        </w:rPr>
        <w:t>ChuckNorrisJoke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joke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fr-FR"/>
        </w:rPr>
        <w:t>jokeSvc.GetRandomChuckNorrisJokeAsync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  <w:proofErr w:type="gramEnd"/>
    </w:p>
    <w:p w14:paraId="045CCCFB" w14:textId="77777777" w:rsidR="00BF0EF7" w:rsidRDefault="00E73FBA" w:rsidP="00BF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F0EF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73FBA">
        <w:rPr>
          <w:rFonts w:ascii="Consolas" w:hAnsi="Consolas" w:cs="Consolas"/>
          <w:color w:val="0000FF"/>
          <w:sz w:val="19"/>
          <w:szCs w:val="19"/>
        </w:rPr>
        <w:t>this</w:t>
      </w:r>
      <w:r w:rsidRPr="00E73FBA">
        <w:rPr>
          <w:rFonts w:ascii="Consolas" w:hAnsi="Consolas" w:cs="Consolas"/>
          <w:color w:val="000000"/>
          <w:sz w:val="19"/>
          <w:szCs w:val="19"/>
        </w:rPr>
        <w:t>.joke</w:t>
      </w:r>
      <w:proofErr w:type="gramEnd"/>
      <w:r w:rsidRPr="00E73FBA"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 w:rsidRPr="00E73FB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73FBA">
        <w:rPr>
          <w:rFonts w:ascii="Consolas" w:hAnsi="Consolas" w:cs="Consolas"/>
          <w:color w:val="000000"/>
          <w:sz w:val="19"/>
          <w:szCs w:val="19"/>
        </w:rPr>
        <w:t>joke.value</w:t>
      </w:r>
      <w:proofErr w:type="spellEnd"/>
      <w:r w:rsidRPr="00E73FBA">
        <w:rPr>
          <w:rFonts w:ascii="Consolas" w:hAnsi="Consolas" w:cs="Consolas"/>
          <w:color w:val="000000"/>
          <w:sz w:val="19"/>
          <w:szCs w:val="19"/>
        </w:rPr>
        <w:t>;</w:t>
      </w:r>
    </w:p>
    <w:p w14:paraId="38FC01BB" w14:textId="7502B814" w:rsidR="00FF6613" w:rsidRDefault="00E73FBA" w:rsidP="00BF0EF7">
      <w:pPr>
        <w:autoSpaceDE w:val="0"/>
        <w:autoSpaceDN w:val="0"/>
        <w:adjustRightInd w:val="0"/>
      </w:pPr>
      <w:bookmarkStart w:id="6" w:name="_GoBack"/>
      <w:bookmarkEnd w:id="6"/>
      <w:r w:rsidRPr="00E73FB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0BC179" w14:textId="77777777" w:rsidR="00412BA2" w:rsidRPr="00E72F40" w:rsidRDefault="00412BA2" w:rsidP="00412BA2">
      <w:pPr>
        <w:pStyle w:val="TPnormalpuce1"/>
        <w:numPr>
          <w:ilvl w:val="0"/>
          <w:numId w:val="0"/>
        </w:numPr>
        <w:ind w:left="720" w:hanging="360"/>
      </w:pPr>
    </w:p>
    <w:sectPr w:rsidR="00412BA2" w:rsidRPr="00E72F40" w:rsidSect="002029F0">
      <w:headerReference w:type="default" r:id="rId15"/>
      <w:footerReference w:type="default" r:id="rId16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rnaud Mainbourg" w:date="2019-04-03T09:25:00Z" w:initials="AM">
    <w:p w14:paraId="0CE67D00" w14:textId="77777777" w:rsidR="00BF0EF7" w:rsidRPr="00744DE5" w:rsidRDefault="00BF0EF7" w:rsidP="00BF0EF7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rStyle w:val="Marquedecommentaire"/>
        </w:rPr>
        <w:annotationRef/>
      </w:r>
      <w:r>
        <w:rPr>
          <w:rStyle w:val="Marquedecommentaire"/>
        </w:rPr>
        <w:annotationRef/>
      </w:r>
      <w:r>
        <w:rPr>
          <w:rStyle w:val="Marquedecommentaire"/>
        </w:rPr>
        <w:annotationRef/>
      </w:r>
      <w:r>
        <w:rPr>
          <w:rStyle w:val="Marquedecommentaire"/>
        </w:rPr>
        <w:annotationRef/>
      </w:r>
      <w:bookmarkStart w:id="1" w:name="_Hlk5172489"/>
      <w:bookmarkStart w:id="2" w:name="_Hlk5172490"/>
      <w:r>
        <w:rPr>
          <w:rStyle w:val="Marquedecommentaire"/>
        </w:rPr>
        <w:annotationRef/>
      </w:r>
      <w:r w:rsidRPr="00744DE5">
        <w:rPr>
          <w:lang w:val="fr-FR"/>
        </w:rPr>
        <w:t>Cet énoncé correspond-il bien à</w:t>
      </w:r>
      <w:r>
        <w:rPr>
          <w:lang w:val="fr-FR"/>
        </w:rPr>
        <w:t xml:space="preserve"> l’objectif de cette démo ?</w:t>
      </w:r>
      <w:bookmarkEnd w:id="1"/>
      <w:bookmarkEnd w:id="2"/>
    </w:p>
    <w:p w14:paraId="5B4E742F" w14:textId="6BCC04F1" w:rsidR="00BF0EF7" w:rsidRPr="00BF0EF7" w:rsidRDefault="00BF0EF7">
      <w:pPr>
        <w:pStyle w:val="Commentaire"/>
        <w:rPr>
          <w:lang w:val="fr-FR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4E74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4E742F" w16cid:durableId="204EFA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0EBD2" w14:textId="77777777" w:rsidR="005C18F3" w:rsidRDefault="005C18F3" w:rsidP="006C7E58">
      <w:r>
        <w:separator/>
      </w:r>
    </w:p>
  </w:endnote>
  <w:endnote w:type="continuationSeparator" w:id="0">
    <w:p w14:paraId="13FD2DCD" w14:textId="77777777" w:rsidR="005C18F3" w:rsidRDefault="005C18F3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810803" w14:paraId="0D3F0757" w14:textId="77777777" w:rsidTr="008317A1">
      <w:tc>
        <w:tcPr>
          <w:tcW w:w="2500" w:type="pct"/>
          <w:vAlign w:val="bottom"/>
        </w:tcPr>
        <w:p w14:paraId="0A6D812A" w14:textId="77777777" w:rsidR="00810803" w:rsidRDefault="00810803" w:rsidP="00810803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 w:rsidR="00B57D01">
            <w:rPr>
              <w:noProof/>
            </w:rPr>
            <w:fldChar w:fldCharType="begin"/>
          </w:r>
          <w:r w:rsidR="00B57D01">
            <w:rPr>
              <w:noProof/>
            </w:rPr>
            <w:instrText xml:space="preserve"> NUMPAGES   \* MERGEFORMAT </w:instrText>
          </w:r>
          <w:r w:rsidR="00B57D01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B57D01">
            <w:rPr>
              <w:noProof/>
            </w:rPr>
            <w:fldChar w:fldCharType="end"/>
          </w:r>
        </w:p>
      </w:tc>
      <w:tc>
        <w:tcPr>
          <w:tcW w:w="2500" w:type="pct"/>
        </w:tcPr>
        <w:p w14:paraId="2600F18A" w14:textId="77777777" w:rsidR="00810803" w:rsidRDefault="00810803" w:rsidP="00810803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eastAsia="fr-FR"/>
            </w:rPr>
            <w:drawing>
              <wp:inline distT="0" distB="0" distL="0" distR="0" wp14:anchorId="7DC5278E" wp14:editId="0F8B7FFB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10803" w14:paraId="6B8F9146" w14:textId="77777777" w:rsidTr="008317A1">
      <w:tc>
        <w:tcPr>
          <w:tcW w:w="1" w:type="pct"/>
          <w:gridSpan w:val="2"/>
          <w:vAlign w:val="bottom"/>
        </w:tcPr>
        <w:p w14:paraId="46093DAB" w14:textId="77777777" w:rsidR="00810803" w:rsidRDefault="00810803" w:rsidP="00810803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proofErr w:type="spellStart"/>
          <w:r>
            <w:rPr>
              <w:sz w:val="14"/>
            </w:rPr>
            <w:t>T</w:t>
          </w:r>
          <w:r w:rsidRPr="004B20F7">
            <w:rPr>
              <w:sz w:val="14"/>
            </w:rPr>
            <w:t>ous</w:t>
          </w:r>
          <w:proofErr w:type="spellEnd"/>
          <w:r w:rsidRPr="004B20F7">
            <w:rPr>
              <w:sz w:val="14"/>
            </w:rPr>
            <w:t xml:space="preserve"> droits </w:t>
          </w:r>
          <w:proofErr w:type="spellStart"/>
          <w:r w:rsidRPr="004B20F7">
            <w:rPr>
              <w:sz w:val="14"/>
            </w:rPr>
            <w:t>réservés</w:t>
          </w:r>
          <w:proofErr w:type="spellEnd"/>
        </w:p>
      </w:tc>
    </w:tr>
  </w:tbl>
  <w:p w14:paraId="1345E95B" w14:textId="1E8C60E2" w:rsidR="002A2662" w:rsidRPr="00810803" w:rsidRDefault="002A2662" w:rsidP="0081080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FBFE8" w14:textId="77777777" w:rsidR="005C18F3" w:rsidRDefault="005C18F3" w:rsidP="006C7E58">
      <w:r>
        <w:separator/>
      </w:r>
    </w:p>
  </w:footnote>
  <w:footnote w:type="continuationSeparator" w:id="0">
    <w:p w14:paraId="75DD5DD1" w14:textId="77777777" w:rsidR="005C18F3" w:rsidRDefault="005C18F3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21766" w14:textId="1855D0E1" w:rsidR="00F05745" w:rsidRPr="000150A7" w:rsidRDefault="000F0CA2" w:rsidP="000150A7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Xamarin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73CAF"/>
    <w:multiLevelType w:val="hybridMultilevel"/>
    <w:tmpl w:val="81D41EE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5800078"/>
    <w:multiLevelType w:val="hybridMultilevel"/>
    <w:tmpl w:val="330469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8B79CB"/>
    <w:multiLevelType w:val="hybridMultilevel"/>
    <w:tmpl w:val="6F8A5C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053B10"/>
    <w:multiLevelType w:val="hybridMultilevel"/>
    <w:tmpl w:val="8FE85FDC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8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45"/>
  </w:num>
  <w:num w:numId="3">
    <w:abstractNumId w:val="8"/>
  </w:num>
  <w:num w:numId="4">
    <w:abstractNumId w:val="19"/>
  </w:num>
  <w:num w:numId="5">
    <w:abstractNumId w:val="13"/>
  </w:num>
  <w:num w:numId="6">
    <w:abstractNumId w:val="36"/>
  </w:num>
  <w:num w:numId="7">
    <w:abstractNumId w:val="24"/>
  </w:num>
  <w:num w:numId="8">
    <w:abstractNumId w:val="1"/>
  </w:num>
  <w:num w:numId="9">
    <w:abstractNumId w:val="29"/>
  </w:num>
  <w:num w:numId="10">
    <w:abstractNumId w:val="18"/>
  </w:num>
  <w:num w:numId="11">
    <w:abstractNumId w:val="3"/>
  </w:num>
  <w:num w:numId="12">
    <w:abstractNumId w:val="30"/>
  </w:num>
  <w:num w:numId="13">
    <w:abstractNumId w:val="17"/>
  </w:num>
  <w:num w:numId="14">
    <w:abstractNumId w:val="16"/>
  </w:num>
  <w:num w:numId="15">
    <w:abstractNumId w:val="35"/>
  </w:num>
  <w:num w:numId="16">
    <w:abstractNumId w:val="5"/>
  </w:num>
  <w:num w:numId="17">
    <w:abstractNumId w:val="33"/>
  </w:num>
  <w:num w:numId="18">
    <w:abstractNumId w:val="11"/>
  </w:num>
  <w:num w:numId="19">
    <w:abstractNumId w:val="37"/>
  </w:num>
  <w:num w:numId="20">
    <w:abstractNumId w:val="6"/>
  </w:num>
  <w:num w:numId="21">
    <w:abstractNumId w:val="4"/>
  </w:num>
  <w:num w:numId="22">
    <w:abstractNumId w:val="22"/>
  </w:num>
  <w:num w:numId="23">
    <w:abstractNumId w:val="42"/>
  </w:num>
  <w:num w:numId="24">
    <w:abstractNumId w:val="27"/>
  </w:num>
  <w:num w:numId="25">
    <w:abstractNumId w:val="40"/>
  </w:num>
  <w:num w:numId="26">
    <w:abstractNumId w:val="15"/>
  </w:num>
  <w:num w:numId="27">
    <w:abstractNumId w:val="9"/>
  </w:num>
  <w:num w:numId="28">
    <w:abstractNumId w:val="32"/>
  </w:num>
  <w:num w:numId="29">
    <w:abstractNumId w:val="0"/>
  </w:num>
  <w:num w:numId="30">
    <w:abstractNumId w:val="26"/>
  </w:num>
  <w:num w:numId="31">
    <w:abstractNumId w:val="39"/>
  </w:num>
  <w:num w:numId="32">
    <w:abstractNumId w:val="10"/>
  </w:num>
  <w:num w:numId="33">
    <w:abstractNumId w:val="34"/>
  </w:num>
  <w:num w:numId="34">
    <w:abstractNumId w:val="41"/>
  </w:num>
  <w:num w:numId="35">
    <w:abstractNumId w:val="25"/>
  </w:num>
  <w:num w:numId="36">
    <w:abstractNumId w:val="23"/>
  </w:num>
  <w:num w:numId="37">
    <w:abstractNumId w:val="12"/>
  </w:num>
  <w:num w:numId="38">
    <w:abstractNumId w:val="20"/>
  </w:num>
  <w:num w:numId="39">
    <w:abstractNumId w:val="14"/>
  </w:num>
  <w:num w:numId="40">
    <w:abstractNumId w:val="38"/>
  </w:num>
  <w:num w:numId="41">
    <w:abstractNumId w:val="43"/>
  </w:num>
  <w:num w:numId="42">
    <w:abstractNumId w:val="7"/>
  </w:num>
  <w:num w:numId="43">
    <w:abstractNumId w:val="21"/>
  </w:num>
  <w:num w:numId="44">
    <w:abstractNumId w:val="31"/>
  </w:num>
  <w:num w:numId="45">
    <w:abstractNumId w:val="28"/>
  </w:num>
  <w:num w:numId="4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rnaud Mainbourg">
    <w15:presenceInfo w15:providerId="Windows Live" w15:userId="ff8078625e7c2b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4346"/>
    <w:rsid w:val="00010723"/>
    <w:rsid w:val="000122A5"/>
    <w:rsid w:val="000150A7"/>
    <w:rsid w:val="00015214"/>
    <w:rsid w:val="000417F6"/>
    <w:rsid w:val="000439AB"/>
    <w:rsid w:val="00044F5A"/>
    <w:rsid w:val="000504C9"/>
    <w:rsid w:val="00062FC0"/>
    <w:rsid w:val="000753A7"/>
    <w:rsid w:val="000814F4"/>
    <w:rsid w:val="000851A7"/>
    <w:rsid w:val="00097F0B"/>
    <w:rsid w:val="000A1582"/>
    <w:rsid w:val="000B5825"/>
    <w:rsid w:val="000B7FE4"/>
    <w:rsid w:val="000C4E3F"/>
    <w:rsid w:val="000D0A8C"/>
    <w:rsid w:val="000D7799"/>
    <w:rsid w:val="000E558E"/>
    <w:rsid w:val="000E5CCE"/>
    <w:rsid w:val="000E7505"/>
    <w:rsid w:val="000F0864"/>
    <w:rsid w:val="000F0CA2"/>
    <w:rsid w:val="000F50AF"/>
    <w:rsid w:val="0010014F"/>
    <w:rsid w:val="00101744"/>
    <w:rsid w:val="00106475"/>
    <w:rsid w:val="00107E6A"/>
    <w:rsid w:val="00125DCA"/>
    <w:rsid w:val="00136790"/>
    <w:rsid w:val="001473C5"/>
    <w:rsid w:val="00150F05"/>
    <w:rsid w:val="00151AA0"/>
    <w:rsid w:val="00157F9D"/>
    <w:rsid w:val="001646F3"/>
    <w:rsid w:val="00167C14"/>
    <w:rsid w:val="00180858"/>
    <w:rsid w:val="00184E90"/>
    <w:rsid w:val="0018668B"/>
    <w:rsid w:val="00192825"/>
    <w:rsid w:val="001A0D7C"/>
    <w:rsid w:val="001B1C7D"/>
    <w:rsid w:val="001B4DA8"/>
    <w:rsid w:val="001B4FD4"/>
    <w:rsid w:val="001C739D"/>
    <w:rsid w:val="001D3BFC"/>
    <w:rsid w:val="001E64DD"/>
    <w:rsid w:val="001F18FA"/>
    <w:rsid w:val="002020E8"/>
    <w:rsid w:val="002029F0"/>
    <w:rsid w:val="00221B15"/>
    <w:rsid w:val="00225D2C"/>
    <w:rsid w:val="002263D9"/>
    <w:rsid w:val="00241941"/>
    <w:rsid w:val="00241BEE"/>
    <w:rsid w:val="00254E0B"/>
    <w:rsid w:val="00255B11"/>
    <w:rsid w:val="00261EF6"/>
    <w:rsid w:val="00261F4C"/>
    <w:rsid w:val="00276D57"/>
    <w:rsid w:val="00277014"/>
    <w:rsid w:val="00277CDD"/>
    <w:rsid w:val="00281501"/>
    <w:rsid w:val="002835C6"/>
    <w:rsid w:val="00287D81"/>
    <w:rsid w:val="00293E9F"/>
    <w:rsid w:val="002A2662"/>
    <w:rsid w:val="002A28BA"/>
    <w:rsid w:val="002B04EA"/>
    <w:rsid w:val="002C4936"/>
    <w:rsid w:val="002C5032"/>
    <w:rsid w:val="002C5434"/>
    <w:rsid w:val="002D2B64"/>
    <w:rsid w:val="002F78BE"/>
    <w:rsid w:val="00301257"/>
    <w:rsid w:val="003225EC"/>
    <w:rsid w:val="003548A0"/>
    <w:rsid w:val="00361754"/>
    <w:rsid w:val="003659AB"/>
    <w:rsid w:val="003709F1"/>
    <w:rsid w:val="00377559"/>
    <w:rsid w:val="00381DC7"/>
    <w:rsid w:val="00382C06"/>
    <w:rsid w:val="00387206"/>
    <w:rsid w:val="003A5C5B"/>
    <w:rsid w:val="003C1085"/>
    <w:rsid w:val="003C6A4C"/>
    <w:rsid w:val="003C6B4C"/>
    <w:rsid w:val="003C6EFC"/>
    <w:rsid w:val="003E676A"/>
    <w:rsid w:val="003E707C"/>
    <w:rsid w:val="003F1F76"/>
    <w:rsid w:val="00400E13"/>
    <w:rsid w:val="00404791"/>
    <w:rsid w:val="004056E2"/>
    <w:rsid w:val="00412BA2"/>
    <w:rsid w:val="004343CE"/>
    <w:rsid w:val="004478EB"/>
    <w:rsid w:val="00450C5E"/>
    <w:rsid w:val="00456F22"/>
    <w:rsid w:val="00492FCA"/>
    <w:rsid w:val="00494DCF"/>
    <w:rsid w:val="004A793A"/>
    <w:rsid w:val="004C2502"/>
    <w:rsid w:val="004D7D0A"/>
    <w:rsid w:val="004F0784"/>
    <w:rsid w:val="004F2C2E"/>
    <w:rsid w:val="005056C3"/>
    <w:rsid w:val="00506BE4"/>
    <w:rsid w:val="00507A10"/>
    <w:rsid w:val="00524E9A"/>
    <w:rsid w:val="00544157"/>
    <w:rsid w:val="0054712F"/>
    <w:rsid w:val="00554FC1"/>
    <w:rsid w:val="00570642"/>
    <w:rsid w:val="0057306B"/>
    <w:rsid w:val="005772AA"/>
    <w:rsid w:val="005777D6"/>
    <w:rsid w:val="005971DC"/>
    <w:rsid w:val="00597D65"/>
    <w:rsid w:val="005A2146"/>
    <w:rsid w:val="005A34F2"/>
    <w:rsid w:val="005A36E5"/>
    <w:rsid w:val="005A563C"/>
    <w:rsid w:val="005C18F3"/>
    <w:rsid w:val="005C63AC"/>
    <w:rsid w:val="005C68D3"/>
    <w:rsid w:val="005D0262"/>
    <w:rsid w:val="005D1943"/>
    <w:rsid w:val="005D3ECD"/>
    <w:rsid w:val="005E3B89"/>
    <w:rsid w:val="005E6A9D"/>
    <w:rsid w:val="005F160C"/>
    <w:rsid w:val="005F2EFB"/>
    <w:rsid w:val="00601A92"/>
    <w:rsid w:val="006025AB"/>
    <w:rsid w:val="0060756F"/>
    <w:rsid w:val="00625481"/>
    <w:rsid w:val="00626797"/>
    <w:rsid w:val="0063306A"/>
    <w:rsid w:val="00633AF2"/>
    <w:rsid w:val="006367DA"/>
    <w:rsid w:val="00675D38"/>
    <w:rsid w:val="006900A1"/>
    <w:rsid w:val="0069081A"/>
    <w:rsid w:val="006939F9"/>
    <w:rsid w:val="006B3B13"/>
    <w:rsid w:val="006C573C"/>
    <w:rsid w:val="006C7E58"/>
    <w:rsid w:val="006E2EB5"/>
    <w:rsid w:val="006E6296"/>
    <w:rsid w:val="006E655F"/>
    <w:rsid w:val="006F2B63"/>
    <w:rsid w:val="007007CE"/>
    <w:rsid w:val="00707B85"/>
    <w:rsid w:val="00712CE6"/>
    <w:rsid w:val="00712D3F"/>
    <w:rsid w:val="00713863"/>
    <w:rsid w:val="00721C91"/>
    <w:rsid w:val="00723883"/>
    <w:rsid w:val="00726D4F"/>
    <w:rsid w:val="007327B9"/>
    <w:rsid w:val="00742224"/>
    <w:rsid w:val="00743993"/>
    <w:rsid w:val="00747EC2"/>
    <w:rsid w:val="0075285D"/>
    <w:rsid w:val="007615F8"/>
    <w:rsid w:val="00763EF6"/>
    <w:rsid w:val="00764007"/>
    <w:rsid w:val="007910EE"/>
    <w:rsid w:val="0079166F"/>
    <w:rsid w:val="007A1C97"/>
    <w:rsid w:val="007A21D7"/>
    <w:rsid w:val="007B3002"/>
    <w:rsid w:val="007C301D"/>
    <w:rsid w:val="007C3CC4"/>
    <w:rsid w:val="007D1155"/>
    <w:rsid w:val="007D3E04"/>
    <w:rsid w:val="007E7D3C"/>
    <w:rsid w:val="007F3C15"/>
    <w:rsid w:val="00805BCC"/>
    <w:rsid w:val="008065FD"/>
    <w:rsid w:val="0081030D"/>
    <w:rsid w:val="00810803"/>
    <w:rsid w:val="008130F1"/>
    <w:rsid w:val="00814575"/>
    <w:rsid w:val="0083499D"/>
    <w:rsid w:val="008444CC"/>
    <w:rsid w:val="00845605"/>
    <w:rsid w:val="00863103"/>
    <w:rsid w:val="008672FD"/>
    <w:rsid w:val="00867E02"/>
    <w:rsid w:val="008B220B"/>
    <w:rsid w:val="008B540D"/>
    <w:rsid w:val="008C4915"/>
    <w:rsid w:val="008D1D2F"/>
    <w:rsid w:val="008D35C2"/>
    <w:rsid w:val="008D5F44"/>
    <w:rsid w:val="008E5DAD"/>
    <w:rsid w:val="008E6D1D"/>
    <w:rsid w:val="008E6DEE"/>
    <w:rsid w:val="008F438B"/>
    <w:rsid w:val="0091705D"/>
    <w:rsid w:val="00922F94"/>
    <w:rsid w:val="00924F5F"/>
    <w:rsid w:val="00937048"/>
    <w:rsid w:val="00954E03"/>
    <w:rsid w:val="00964B34"/>
    <w:rsid w:val="0096503B"/>
    <w:rsid w:val="009731EA"/>
    <w:rsid w:val="00982EF0"/>
    <w:rsid w:val="00983C8A"/>
    <w:rsid w:val="009862DE"/>
    <w:rsid w:val="00990B02"/>
    <w:rsid w:val="009A6D8A"/>
    <w:rsid w:val="009B0AA7"/>
    <w:rsid w:val="009B3D6B"/>
    <w:rsid w:val="009B5FCA"/>
    <w:rsid w:val="009C09D3"/>
    <w:rsid w:val="009C1364"/>
    <w:rsid w:val="009C2AC3"/>
    <w:rsid w:val="009C4593"/>
    <w:rsid w:val="009D0D5F"/>
    <w:rsid w:val="009D1251"/>
    <w:rsid w:val="009E64C2"/>
    <w:rsid w:val="009F4799"/>
    <w:rsid w:val="00A0221B"/>
    <w:rsid w:val="00A055CF"/>
    <w:rsid w:val="00A256EE"/>
    <w:rsid w:val="00A361C9"/>
    <w:rsid w:val="00A525F4"/>
    <w:rsid w:val="00A53B58"/>
    <w:rsid w:val="00A57EA2"/>
    <w:rsid w:val="00A61F6D"/>
    <w:rsid w:val="00A6293D"/>
    <w:rsid w:val="00A6513D"/>
    <w:rsid w:val="00A84965"/>
    <w:rsid w:val="00A92D29"/>
    <w:rsid w:val="00A93073"/>
    <w:rsid w:val="00A93B34"/>
    <w:rsid w:val="00AB63F5"/>
    <w:rsid w:val="00AC73C3"/>
    <w:rsid w:val="00AD4046"/>
    <w:rsid w:val="00AE002F"/>
    <w:rsid w:val="00AE5B33"/>
    <w:rsid w:val="00AF1914"/>
    <w:rsid w:val="00AF6616"/>
    <w:rsid w:val="00B027AA"/>
    <w:rsid w:val="00B04A1E"/>
    <w:rsid w:val="00B10465"/>
    <w:rsid w:val="00B15FF6"/>
    <w:rsid w:val="00B1718A"/>
    <w:rsid w:val="00B309C0"/>
    <w:rsid w:val="00B34833"/>
    <w:rsid w:val="00B43144"/>
    <w:rsid w:val="00B43E3B"/>
    <w:rsid w:val="00B47477"/>
    <w:rsid w:val="00B57D01"/>
    <w:rsid w:val="00B70292"/>
    <w:rsid w:val="00B71A2E"/>
    <w:rsid w:val="00B73331"/>
    <w:rsid w:val="00B75A86"/>
    <w:rsid w:val="00B7614C"/>
    <w:rsid w:val="00BA4E30"/>
    <w:rsid w:val="00BA77C7"/>
    <w:rsid w:val="00BA7CFA"/>
    <w:rsid w:val="00BB5E5B"/>
    <w:rsid w:val="00BF077F"/>
    <w:rsid w:val="00BF0EF7"/>
    <w:rsid w:val="00BF55F7"/>
    <w:rsid w:val="00C05A94"/>
    <w:rsid w:val="00C16564"/>
    <w:rsid w:val="00C33697"/>
    <w:rsid w:val="00C33ECE"/>
    <w:rsid w:val="00C419A4"/>
    <w:rsid w:val="00C41B0B"/>
    <w:rsid w:val="00C62D79"/>
    <w:rsid w:val="00C65719"/>
    <w:rsid w:val="00C751D7"/>
    <w:rsid w:val="00C87756"/>
    <w:rsid w:val="00C96AD1"/>
    <w:rsid w:val="00CA503E"/>
    <w:rsid w:val="00CA5C15"/>
    <w:rsid w:val="00CB0B02"/>
    <w:rsid w:val="00CB307B"/>
    <w:rsid w:val="00CB6767"/>
    <w:rsid w:val="00CC4730"/>
    <w:rsid w:val="00CD1EE2"/>
    <w:rsid w:val="00CD4188"/>
    <w:rsid w:val="00CD6D6E"/>
    <w:rsid w:val="00CD7BEE"/>
    <w:rsid w:val="00CE281F"/>
    <w:rsid w:val="00CE2F19"/>
    <w:rsid w:val="00CF60AF"/>
    <w:rsid w:val="00D027D8"/>
    <w:rsid w:val="00D043E2"/>
    <w:rsid w:val="00D14314"/>
    <w:rsid w:val="00D2004D"/>
    <w:rsid w:val="00D2486A"/>
    <w:rsid w:val="00D31AF1"/>
    <w:rsid w:val="00D325ED"/>
    <w:rsid w:val="00D52B18"/>
    <w:rsid w:val="00D67B2A"/>
    <w:rsid w:val="00D72771"/>
    <w:rsid w:val="00D85BA4"/>
    <w:rsid w:val="00D909BB"/>
    <w:rsid w:val="00D92D7F"/>
    <w:rsid w:val="00D96678"/>
    <w:rsid w:val="00DB4B72"/>
    <w:rsid w:val="00DB6D8D"/>
    <w:rsid w:val="00DD47B3"/>
    <w:rsid w:val="00DD5929"/>
    <w:rsid w:val="00DE116D"/>
    <w:rsid w:val="00DF5ABF"/>
    <w:rsid w:val="00E01FDD"/>
    <w:rsid w:val="00E06BF4"/>
    <w:rsid w:val="00E246FE"/>
    <w:rsid w:val="00E3020F"/>
    <w:rsid w:val="00E34680"/>
    <w:rsid w:val="00E3594E"/>
    <w:rsid w:val="00E36F60"/>
    <w:rsid w:val="00E4477C"/>
    <w:rsid w:val="00E53856"/>
    <w:rsid w:val="00E60A78"/>
    <w:rsid w:val="00E615EA"/>
    <w:rsid w:val="00E61C27"/>
    <w:rsid w:val="00E638DF"/>
    <w:rsid w:val="00E7188C"/>
    <w:rsid w:val="00E72F40"/>
    <w:rsid w:val="00E73FBA"/>
    <w:rsid w:val="00EA0653"/>
    <w:rsid w:val="00EA5D3D"/>
    <w:rsid w:val="00EB39C6"/>
    <w:rsid w:val="00EC2A1C"/>
    <w:rsid w:val="00EC3EBA"/>
    <w:rsid w:val="00EC4F09"/>
    <w:rsid w:val="00ED0149"/>
    <w:rsid w:val="00ED2060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6568"/>
    <w:rsid w:val="00F1776E"/>
    <w:rsid w:val="00F21953"/>
    <w:rsid w:val="00F22EA4"/>
    <w:rsid w:val="00F3018B"/>
    <w:rsid w:val="00F36C1E"/>
    <w:rsid w:val="00F41C09"/>
    <w:rsid w:val="00F41ECC"/>
    <w:rsid w:val="00F609ED"/>
    <w:rsid w:val="00F7597C"/>
    <w:rsid w:val="00F805F2"/>
    <w:rsid w:val="00F866C1"/>
    <w:rsid w:val="00F87916"/>
    <w:rsid w:val="00F95154"/>
    <w:rsid w:val="00FA05E4"/>
    <w:rsid w:val="00FB202A"/>
    <w:rsid w:val="00FB27DA"/>
    <w:rsid w:val="00FB447D"/>
    <w:rsid w:val="00FD5D6A"/>
    <w:rsid w:val="00FE02FA"/>
    <w:rsid w:val="00FF18F4"/>
    <w:rsid w:val="00FF6613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styleId="Mentionnonrsolue">
    <w:name w:val="Unresolved Mention"/>
    <w:basedOn w:val="Policepardfaut"/>
    <w:uiPriority w:val="99"/>
    <w:semiHidden/>
    <w:unhideWhenUsed/>
    <w:rsid w:val="00FA05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14" Type="http://schemas.openxmlformats.org/officeDocument/2006/relationships/hyperlink" Target="https://api.chucknorris.io/" TargetMode="Externa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B72F03D72234285FDA408429E7F99" ma:contentTypeVersion="15" ma:contentTypeDescription="Crée un document." ma:contentTypeScope="" ma:versionID="ac0ba367831103afa6e31f1a1e84bfb2">
  <xsd:schema xmlns:xsd="http://www.w3.org/2001/XMLSchema" xmlns:xs="http://www.w3.org/2001/XMLSchema" xmlns:p="http://schemas.microsoft.com/office/2006/metadata/properties" xmlns:ns2="b80d6b14-be0f-416c-82c0-12d39611c6cf" xmlns:ns3="609c1884-c007-4f74-a870-db964719ba2c" targetNamespace="http://schemas.microsoft.com/office/2006/metadata/properties" ma:root="true" ma:fieldsID="53f66152616988b84bb00e4ae41f605b" ns2:_="" ns3:_="">
    <xsd:import namespace="b80d6b14-be0f-416c-82c0-12d39611c6cf"/>
    <xsd:import namespace="609c1884-c007-4f74-a870-db964719ba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d6b14-be0f-416c-82c0-12d39611c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c1884-c007-4f74-a870-db964719ba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d1334aa-9d77-4a74-ac1a-0d58a81260e4}" ma:internalName="TaxCatchAll" ma:showField="CatchAllData" ma:web="609c1884-c007-4f74-a870-db964719ba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0d6b14-be0f-416c-82c0-12d39611c6cf">
      <Terms xmlns="http://schemas.microsoft.com/office/infopath/2007/PartnerControls"/>
    </lcf76f155ced4ddcb4097134ff3c332f>
    <TaxCatchAll xmlns="609c1884-c007-4f74-a870-db964719ba2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42E2F6-308A-4D36-A1C2-3DA88E847161}"/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4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</Template>
  <TotalTime>610</TotalTime>
  <Pages>1</Pages>
  <Words>252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Arnaud Mainbourg</cp:lastModifiedBy>
  <cp:revision>166</cp:revision>
  <cp:lastPrinted>2016-09-29T07:49:00Z</cp:lastPrinted>
  <dcterms:created xsi:type="dcterms:W3CDTF">2017-11-17T14:15:00Z</dcterms:created>
  <dcterms:modified xsi:type="dcterms:W3CDTF">2019-04-03T07:27:00Z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0x01010074DB72F03D72234285FDA408429E7F99</vt:lpwstr>
  </property>
  <property fmtid="{D5CDD505-2E9C-101B-9397-08002B2CF9AE}" pid="4" name="_dlc_DocIdItemGuid">
    <vt:lpwstr>091ea9df-8c1f-49a1-9e42-d7d9daf9cbfb</vt:lpwstr>
  </property>
</Properties>
</file>