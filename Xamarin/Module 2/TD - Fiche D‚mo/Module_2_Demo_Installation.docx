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65197D9E" w:rsidR="005F160C" w:rsidRPr="005F160C" w:rsidRDefault="005F160C" w:rsidP="000150A7">
      <w:pPr>
        <w:pStyle w:val="Titre1"/>
        <w:rPr>
          <w:kern w:val="28"/>
          <w:sz w:val="72"/>
          <w:szCs w:val="72"/>
        </w:rPr>
      </w:pPr>
      <w:r w:rsidRPr="005F160C">
        <w:rPr>
          <w:kern w:val="28"/>
          <w:sz w:val="72"/>
          <w:szCs w:val="72"/>
        </w:rPr>
        <w:t xml:space="preserve">Installation </w:t>
      </w:r>
      <w:r w:rsidR="001E713C">
        <w:rPr>
          <w:kern w:val="28"/>
          <w:sz w:val="72"/>
          <w:szCs w:val="72"/>
        </w:rPr>
        <w:br/>
      </w:r>
      <w:bookmarkStart w:id="0" w:name="_GoBack"/>
      <w:bookmarkEnd w:id="0"/>
      <w:r w:rsidRPr="005F160C">
        <w:rPr>
          <w:kern w:val="28"/>
          <w:sz w:val="72"/>
          <w:szCs w:val="72"/>
        </w:rPr>
        <w:t xml:space="preserve">de l’environnement </w:t>
      </w:r>
      <w:r w:rsidR="001E713C">
        <w:rPr>
          <w:kern w:val="28"/>
          <w:sz w:val="72"/>
          <w:szCs w:val="72"/>
        </w:rPr>
        <w:br/>
      </w:r>
      <w:r w:rsidRPr="005F160C">
        <w:rPr>
          <w:kern w:val="28"/>
          <w:sz w:val="72"/>
          <w:szCs w:val="72"/>
        </w:rPr>
        <w:t>de développement</w:t>
      </w:r>
    </w:p>
    <w:p w14:paraId="31FD3075" w14:textId="6EF51E0F" w:rsidR="000150A7" w:rsidRPr="00E3020F" w:rsidRDefault="000150A7" w:rsidP="000150A7">
      <w:pPr>
        <w:pStyle w:val="Titre1"/>
      </w:pPr>
      <w:r w:rsidRPr="00E3020F">
        <w:t xml:space="preserve">Démonstration 1 du module </w:t>
      </w:r>
      <w:r w:rsidR="005F160C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1E713C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2D164F6F" w:rsidR="000150A7" w:rsidRPr="00C62D79" w:rsidRDefault="0079166F" w:rsidP="008B3FAC">
            <w:pPr>
              <w:pStyle w:val="TPnormal"/>
            </w:pPr>
            <w:r>
              <w:t>Installation de l’environnement de développement de Xamarin afin de pouvoir créer de nouveaux projets, développer au travers d’un IDE et lancer l’application sur Android, iOS et Windows.</w:t>
            </w:r>
          </w:p>
        </w:tc>
      </w:tr>
    </w:tbl>
    <w:p w14:paraId="0E3C48BE" w14:textId="77777777" w:rsidR="000150A7" w:rsidRPr="00C62D79" w:rsidRDefault="000150A7" w:rsidP="000150A7">
      <w:pPr>
        <w:pStyle w:val="TPTitre"/>
      </w:pPr>
      <w:r>
        <w:t>Déroulement</w:t>
      </w:r>
    </w:p>
    <w:p w14:paraId="39BF5421" w14:textId="0A4B9144" w:rsidR="000150A7" w:rsidRPr="00E246FE" w:rsidRDefault="00D2486A" w:rsidP="000150A7">
      <w:pPr>
        <w:pStyle w:val="TPnormalpuce1"/>
      </w:pPr>
      <w:r>
        <w:t>Télécharger l’installeur sur le site de Visual Studio</w:t>
      </w:r>
    </w:p>
    <w:p w14:paraId="5602CC37" w14:textId="160B9F91" w:rsidR="000150A7" w:rsidRDefault="006025AB" w:rsidP="000150A7">
      <w:pPr>
        <w:pStyle w:val="TPcran"/>
        <w:jc w:val="left"/>
      </w:pPr>
      <w:r>
        <w:drawing>
          <wp:inline distT="0" distB="0" distL="0" distR="0" wp14:anchorId="56F54275" wp14:editId="20CA76C7">
            <wp:extent cx="6646545" cy="187515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D98" w14:textId="12D8A18D" w:rsidR="000150A7" w:rsidRDefault="00167C14" w:rsidP="000150A7">
      <w:pPr>
        <w:pStyle w:val="TPnormalpuce1"/>
      </w:pPr>
      <w:r>
        <w:t>Sélectionner la version qui correspond à votre licence (une version communautaire suffit dans le cadre d’une formation ou du développement d’applications simples)</w:t>
      </w:r>
    </w:p>
    <w:p w14:paraId="1BBA5E70" w14:textId="0C4BB0C7" w:rsidR="00167C14" w:rsidRDefault="00167C14" w:rsidP="000150A7">
      <w:pPr>
        <w:pStyle w:val="TPnormalpuce1"/>
      </w:pPr>
      <w:r>
        <w:t>Exécuter l’installeur</w:t>
      </w:r>
    </w:p>
    <w:p w14:paraId="4EC97505" w14:textId="2A3CCE12" w:rsidR="00261EF6" w:rsidRDefault="00261EF6" w:rsidP="000150A7">
      <w:pPr>
        <w:pStyle w:val="TPnormalpuce1"/>
      </w:pPr>
      <w:bookmarkStart w:id="1" w:name="_Hlk524421976"/>
      <w:r>
        <w:t xml:space="preserve">Sélectionner </w:t>
      </w:r>
      <w:proofErr w:type="gramStart"/>
      <w:r w:rsidR="006872A8">
        <w:t>a</w:t>
      </w:r>
      <w:proofErr w:type="gramEnd"/>
      <w:r>
        <w:t xml:space="preserve"> minima </w:t>
      </w:r>
      <w:r w:rsidR="00A0221B" w:rsidRPr="00A0221B">
        <w:rPr>
          <w:b/>
        </w:rPr>
        <w:t>Développement mobile en .NET</w:t>
      </w:r>
      <w:r w:rsidR="00A0221B">
        <w:t xml:space="preserve"> dans les modules </w:t>
      </w:r>
      <w:bookmarkEnd w:id="1"/>
    </w:p>
    <w:p w14:paraId="05373337" w14:textId="6140208F" w:rsidR="00A0221B" w:rsidRDefault="005A563C" w:rsidP="00A0221B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0964E53E" wp14:editId="7EBB3C55">
            <wp:extent cx="4943475" cy="1343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306E" w14:textId="29B6F2DF" w:rsidR="005A563C" w:rsidRDefault="005A563C" w:rsidP="005A563C">
      <w:pPr>
        <w:pStyle w:val="TPnormalpuce1"/>
        <w:numPr>
          <w:ilvl w:val="0"/>
          <w:numId w:val="44"/>
        </w:numPr>
      </w:pPr>
      <w:r>
        <w:t>Exécuter l’installation</w:t>
      </w:r>
    </w:p>
    <w:p w14:paraId="6A900D6E" w14:textId="79BA63CC" w:rsidR="005A563C" w:rsidRDefault="00A93B34" w:rsidP="005A563C">
      <w:pPr>
        <w:pStyle w:val="TPnormalpuce1"/>
        <w:numPr>
          <w:ilvl w:val="0"/>
          <w:numId w:val="44"/>
        </w:numPr>
      </w:pPr>
      <w:r w:rsidRPr="00A93B34">
        <w:t xml:space="preserve">Lancer Visual Studio une fois </w:t>
      </w:r>
      <w:r>
        <w:t>l’installation terminée</w:t>
      </w:r>
    </w:p>
    <w:p w14:paraId="79C322D6" w14:textId="5CA7F622" w:rsidR="00A93B34" w:rsidRDefault="00A93B34" w:rsidP="005A563C">
      <w:pPr>
        <w:pStyle w:val="TPnormalpuce1"/>
        <w:numPr>
          <w:ilvl w:val="0"/>
          <w:numId w:val="44"/>
        </w:numPr>
        <w:rPr>
          <w:b/>
        </w:rPr>
      </w:pPr>
      <w:r>
        <w:lastRenderedPageBreak/>
        <w:t xml:space="preserve">Vérifier la présence de Xamarin en </w:t>
      </w:r>
      <w:r w:rsidR="007B3002">
        <w:t xml:space="preserve">se rendant dans le menu </w:t>
      </w:r>
      <w:r w:rsidR="007B3002" w:rsidRPr="007B3002">
        <w:rPr>
          <w:b/>
        </w:rPr>
        <w:t>Fichier</w:t>
      </w:r>
      <w:r w:rsidR="006872A8">
        <w:t xml:space="preserve"> -</w:t>
      </w:r>
      <w:r w:rsidR="007B3002">
        <w:t xml:space="preserve"> </w:t>
      </w:r>
      <w:r w:rsidR="007B3002" w:rsidRPr="007B3002">
        <w:rPr>
          <w:b/>
        </w:rPr>
        <w:t>Nouveau</w:t>
      </w:r>
      <w:r w:rsidR="006872A8">
        <w:t xml:space="preserve"> -</w:t>
      </w:r>
      <w:r w:rsidR="007B3002">
        <w:t xml:space="preserve"> </w:t>
      </w:r>
      <w:r w:rsidR="007B3002" w:rsidRPr="007B3002">
        <w:rPr>
          <w:b/>
        </w:rPr>
        <w:t>Projet</w:t>
      </w:r>
      <w:r w:rsidR="007B3002">
        <w:t xml:space="preserve"> et en sélectionnant </w:t>
      </w:r>
      <w:r w:rsidR="007B3002" w:rsidRPr="007B3002">
        <w:rPr>
          <w:b/>
        </w:rPr>
        <w:t>Visual C#</w:t>
      </w:r>
      <w:r w:rsidR="007B3002">
        <w:t xml:space="preserve"> dans la fenêtre qui s’ouvre, </w:t>
      </w:r>
      <w:r w:rsidR="007B3002" w:rsidRPr="007B3002">
        <w:rPr>
          <w:b/>
        </w:rPr>
        <w:t>Cross</w:t>
      </w:r>
      <w:r w:rsidR="007A6B75">
        <w:rPr>
          <w:b/>
        </w:rPr>
        <w:t>-</w:t>
      </w:r>
      <w:r w:rsidR="007B3002" w:rsidRPr="007B3002">
        <w:rPr>
          <w:b/>
        </w:rPr>
        <w:t>Platform</w:t>
      </w:r>
      <w:r w:rsidR="007B3002">
        <w:t xml:space="preserve"> et </w:t>
      </w:r>
      <w:r w:rsidR="007B3002" w:rsidRPr="007B3002">
        <w:rPr>
          <w:b/>
        </w:rPr>
        <w:t>Application mobile (</w:t>
      </w:r>
      <w:proofErr w:type="spellStart"/>
      <w:r w:rsidR="007B3002" w:rsidRPr="007B3002">
        <w:rPr>
          <w:b/>
        </w:rPr>
        <w:t>Xamarin.Forms</w:t>
      </w:r>
      <w:proofErr w:type="spellEnd"/>
      <w:r w:rsidR="007B3002" w:rsidRPr="007B3002">
        <w:rPr>
          <w:b/>
        </w:rPr>
        <w:t>)</w:t>
      </w:r>
    </w:p>
    <w:p w14:paraId="59DC51A3" w14:textId="77777777" w:rsidR="007B3002" w:rsidRPr="007B3002" w:rsidRDefault="007B3002" w:rsidP="007B3002">
      <w:pPr>
        <w:pStyle w:val="TPnormalpuce1"/>
        <w:numPr>
          <w:ilvl w:val="0"/>
          <w:numId w:val="0"/>
        </w:numPr>
        <w:ind w:left="357" w:hanging="357"/>
        <w:rPr>
          <w:b/>
        </w:rPr>
      </w:pPr>
    </w:p>
    <w:p w14:paraId="76A0470C" w14:textId="77777777" w:rsidR="005A563C" w:rsidRPr="00A93B34" w:rsidRDefault="005A563C" w:rsidP="005A563C">
      <w:pPr>
        <w:pStyle w:val="TPnormalpuce1"/>
        <w:numPr>
          <w:ilvl w:val="0"/>
          <w:numId w:val="0"/>
        </w:numPr>
        <w:ind w:left="357" w:hanging="357"/>
      </w:pPr>
    </w:p>
    <w:sectPr w:rsidR="005A563C" w:rsidRPr="00A93B34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501AA" w14:textId="77777777" w:rsidR="00165377" w:rsidRDefault="00165377" w:rsidP="006C7E58">
      <w:r>
        <w:separator/>
      </w:r>
    </w:p>
  </w:endnote>
  <w:endnote w:type="continuationSeparator" w:id="0">
    <w:p w14:paraId="1F4D67B3" w14:textId="77777777" w:rsidR="00165377" w:rsidRDefault="0016537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165377">
            <w:fldChar w:fldCharType="begin"/>
          </w:r>
          <w:r w:rsidR="00165377">
            <w:instrText xml:space="preserve"> NUMPAGES   \* MERGEFORMAT </w:instrText>
          </w:r>
          <w:r w:rsidR="00165377">
            <w:fldChar w:fldCharType="separate"/>
          </w:r>
          <w:r>
            <w:rPr>
              <w:noProof/>
            </w:rPr>
            <w:t>2</w:t>
          </w:r>
          <w:r w:rsidR="00165377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561A4" w14:textId="77777777" w:rsidR="00165377" w:rsidRDefault="00165377" w:rsidP="006C7E58">
      <w:r>
        <w:separator/>
      </w:r>
    </w:p>
  </w:footnote>
  <w:footnote w:type="continuationSeparator" w:id="0">
    <w:p w14:paraId="783CA1C5" w14:textId="77777777" w:rsidR="00165377" w:rsidRDefault="0016537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CA2"/>
    <w:rsid w:val="000F50AF"/>
    <w:rsid w:val="00125DCA"/>
    <w:rsid w:val="00136790"/>
    <w:rsid w:val="00151AA0"/>
    <w:rsid w:val="00165377"/>
    <w:rsid w:val="00167C14"/>
    <w:rsid w:val="00180858"/>
    <w:rsid w:val="00192825"/>
    <w:rsid w:val="001A0D7C"/>
    <w:rsid w:val="001B4DA8"/>
    <w:rsid w:val="001C739D"/>
    <w:rsid w:val="001D3BFC"/>
    <w:rsid w:val="001E713C"/>
    <w:rsid w:val="001F18FA"/>
    <w:rsid w:val="002020E8"/>
    <w:rsid w:val="002029F0"/>
    <w:rsid w:val="00225D2C"/>
    <w:rsid w:val="002263D9"/>
    <w:rsid w:val="00241941"/>
    <w:rsid w:val="00241BEE"/>
    <w:rsid w:val="00261EF6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0464"/>
    <w:rsid w:val="002D2B64"/>
    <w:rsid w:val="002F78BE"/>
    <w:rsid w:val="00301257"/>
    <w:rsid w:val="003548A0"/>
    <w:rsid w:val="003659AB"/>
    <w:rsid w:val="003709F1"/>
    <w:rsid w:val="00377559"/>
    <w:rsid w:val="00382C06"/>
    <w:rsid w:val="00387206"/>
    <w:rsid w:val="003A4DC4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56C3"/>
    <w:rsid w:val="00544157"/>
    <w:rsid w:val="00554FC1"/>
    <w:rsid w:val="0057306B"/>
    <w:rsid w:val="005A2146"/>
    <w:rsid w:val="005A36E5"/>
    <w:rsid w:val="005A563C"/>
    <w:rsid w:val="005C68D3"/>
    <w:rsid w:val="005D1943"/>
    <w:rsid w:val="005E3B89"/>
    <w:rsid w:val="005F160C"/>
    <w:rsid w:val="005F2EFB"/>
    <w:rsid w:val="006025AB"/>
    <w:rsid w:val="0063306A"/>
    <w:rsid w:val="006367DA"/>
    <w:rsid w:val="00675D38"/>
    <w:rsid w:val="006872A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2224"/>
    <w:rsid w:val="00743993"/>
    <w:rsid w:val="00764007"/>
    <w:rsid w:val="007910EE"/>
    <w:rsid w:val="0079166F"/>
    <w:rsid w:val="007A1C97"/>
    <w:rsid w:val="007A21D7"/>
    <w:rsid w:val="007A6B75"/>
    <w:rsid w:val="007B3002"/>
    <w:rsid w:val="007C301D"/>
    <w:rsid w:val="007C3CC4"/>
    <w:rsid w:val="007D1155"/>
    <w:rsid w:val="007E7D3C"/>
    <w:rsid w:val="00805BCC"/>
    <w:rsid w:val="008065FD"/>
    <w:rsid w:val="00810803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221B"/>
    <w:rsid w:val="00A055CF"/>
    <w:rsid w:val="00A361C9"/>
    <w:rsid w:val="00A6293D"/>
    <w:rsid w:val="00A93073"/>
    <w:rsid w:val="00A93B34"/>
    <w:rsid w:val="00AD4046"/>
    <w:rsid w:val="00AE5B33"/>
    <w:rsid w:val="00AF1914"/>
    <w:rsid w:val="00B027AA"/>
    <w:rsid w:val="00B04A1E"/>
    <w:rsid w:val="00B10465"/>
    <w:rsid w:val="00B15FF6"/>
    <w:rsid w:val="00B1718A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2486A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4" Type="http://schemas.openxmlformats.org/officeDocument/2006/relationships/footer" Target="footer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09F92F8-06D7-4C53-B321-76AE368E87A1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35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18</cp:revision>
  <cp:lastPrinted>2016-09-29T07:49:00Z</cp:lastPrinted>
  <dcterms:created xsi:type="dcterms:W3CDTF">2017-11-17T14:15:00Z</dcterms:created>
  <dcterms:modified xsi:type="dcterms:W3CDTF">2019-04-03T06:53:00Z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