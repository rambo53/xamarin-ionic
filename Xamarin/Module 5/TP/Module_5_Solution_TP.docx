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81750" w14:textId="115D2DAE" w:rsidR="004F11BE" w:rsidRPr="0074268F" w:rsidRDefault="004F11BE" w:rsidP="004F11BE">
      <w:pPr>
        <w:pStyle w:val="Titre1"/>
        <w:rPr>
          <w:kern w:val="28"/>
          <w:sz w:val="72"/>
          <w:szCs w:val="72"/>
          <w:lang w:val="fr-FR"/>
        </w:rPr>
      </w:pPr>
      <w:r>
        <w:rPr>
          <w:kern w:val="28"/>
          <w:sz w:val="72"/>
          <w:szCs w:val="72"/>
          <w:lang w:val="fr-FR"/>
        </w:rPr>
        <w:t xml:space="preserve">Construire </w:t>
      </w:r>
      <w:r w:rsidR="003D013D">
        <w:rPr>
          <w:kern w:val="28"/>
          <w:sz w:val="72"/>
          <w:szCs w:val="72"/>
          <w:lang w:val="fr-FR"/>
        </w:rPr>
        <w:br/>
      </w:r>
      <w:bookmarkStart w:id="0" w:name="_GoBack"/>
      <w:bookmarkEnd w:id="0"/>
      <w:r>
        <w:rPr>
          <w:kern w:val="28"/>
          <w:sz w:val="72"/>
          <w:szCs w:val="72"/>
          <w:lang w:val="fr-FR"/>
        </w:rPr>
        <w:t xml:space="preserve">un écran complexe </w:t>
      </w:r>
      <w:r w:rsidR="003D013D">
        <w:rPr>
          <w:kern w:val="28"/>
          <w:sz w:val="72"/>
          <w:szCs w:val="72"/>
          <w:lang w:val="fr-FR"/>
        </w:rPr>
        <w:br/>
      </w:r>
      <w:r>
        <w:rPr>
          <w:kern w:val="28"/>
          <w:sz w:val="72"/>
          <w:szCs w:val="72"/>
          <w:lang w:val="fr-FR"/>
        </w:rPr>
        <w:t xml:space="preserve">grâce aux </w:t>
      </w:r>
      <w:proofErr w:type="spellStart"/>
      <w:r>
        <w:rPr>
          <w:kern w:val="28"/>
          <w:sz w:val="72"/>
          <w:szCs w:val="72"/>
          <w:lang w:val="fr-FR"/>
        </w:rPr>
        <w:t>layouts</w:t>
      </w:r>
      <w:proofErr w:type="spellEnd"/>
    </w:p>
    <w:p w14:paraId="2E71015A" w14:textId="161F8BB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3A63FA">
        <w:rPr>
          <w:lang w:val="fr-FR"/>
        </w:rPr>
        <w:t>m</w:t>
      </w:r>
      <w:r>
        <w:rPr>
          <w:lang w:val="fr-FR"/>
        </w:rPr>
        <w:t xml:space="preserve">odule </w:t>
      </w:r>
      <w:r w:rsidR="00863D6D">
        <w:rPr>
          <w:lang w:val="fr-FR"/>
        </w:rPr>
        <w:t>5</w:t>
      </w:r>
      <w:r w:rsidR="00BB4AC7">
        <w:rPr>
          <w:lang w:val="fr-FR"/>
        </w:rPr>
        <w:t xml:space="preserve"> </w:t>
      </w:r>
      <w:r w:rsidR="003A63FA">
        <w:rPr>
          <w:lang w:val="fr-FR"/>
        </w:rPr>
        <w:t>-</w:t>
      </w:r>
      <w:r w:rsidR="00BB4AC7">
        <w:rPr>
          <w:lang w:val="fr-FR"/>
        </w:rPr>
        <w:t xml:space="preserve"> </w:t>
      </w:r>
      <w:r w:rsidR="00781A72" w:rsidRPr="002F3595">
        <w:rPr>
          <w:lang w:val="fr-FR"/>
        </w:rPr>
        <w:t xml:space="preserve">Afficher un formulaire avec </w:t>
      </w:r>
      <w:proofErr w:type="spellStart"/>
      <w:r w:rsidR="00781A72" w:rsidRPr="002F3595">
        <w:rPr>
          <w:lang w:val="fr-FR"/>
        </w:rPr>
        <w:t>Xamarin.Forms</w:t>
      </w:r>
      <w:proofErr w:type="spellEnd"/>
    </w:p>
    <w:p w14:paraId="4E70822D" w14:textId="51BB47D5" w:rsidR="00924F5F" w:rsidRPr="00C62D79" w:rsidRDefault="007A39A2" w:rsidP="00494DCF">
      <w:pPr>
        <w:pStyle w:val="TPTitre"/>
      </w:pPr>
      <w:r>
        <w:t>Proposition de solution</w:t>
      </w:r>
    </w:p>
    <w:p w14:paraId="02544001" w14:textId="5F62611A" w:rsidR="0034250B" w:rsidRDefault="00C31C63" w:rsidP="00494DCF">
      <w:pPr>
        <w:pStyle w:val="TPnormal"/>
      </w:pPr>
      <w:r>
        <w:t xml:space="preserve">Modifier la barre de titre pour ajouter des </w:t>
      </w:r>
      <w:proofErr w:type="spellStart"/>
      <w:r>
        <w:t>ImageButton</w:t>
      </w:r>
      <w:proofErr w:type="spellEnd"/>
      <w:r w:rsidR="003A63FA">
        <w:t> :</w:t>
      </w:r>
    </w:p>
    <w:p w14:paraId="5D1E9F0D" w14:textId="77777777" w:rsidR="00635349" w:rsidRPr="00635349" w:rsidRDefault="00635349" w:rsidP="006353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353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35349">
        <w:rPr>
          <w:rFonts w:ascii="Consolas" w:hAnsi="Consolas" w:cs="Consolas"/>
          <w:color w:val="A31515"/>
          <w:sz w:val="19"/>
          <w:szCs w:val="19"/>
        </w:rPr>
        <w:t>ContentView</w:t>
      </w:r>
      <w:proofErr w:type="spellEnd"/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="#58B0F0"&gt;</w:t>
      </w:r>
    </w:p>
    <w:p w14:paraId="7AC89FE5" w14:textId="7A162C87" w:rsidR="00635349" w:rsidRPr="00635349" w:rsidRDefault="00635349" w:rsidP="006353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353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35349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635349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635349">
        <w:rPr>
          <w:rFonts w:ascii="Consolas" w:hAnsi="Consolas" w:cs="Consolas"/>
          <w:color w:val="0000FF"/>
          <w:sz w:val="19"/>
          <w:szCs w:val="19"/>
        </w:rPr>
        <w:t>="Horizontal"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635349">
        <w:rPr>
          <w:rFonts w:ascii="Consolas" w:hAnsi="Consolas" w:cs="Consolas"/>
          <w:color w:val="0000FF"/>
          <w:sz w:val="19"/>
          <w:szCs w:val="19"/>
        </w:rPr>
        <w:t>="10, 25"&gt;</w:t>
      </w:r>
    </w:p>
    <w:p w14:paraId="7DAAFCCA" w14:textId="131F60BB" w:rsidR="00635349" w:rsidRPr="00635349" w:rsidRDefault="00635349" w:rsidP="006353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53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35349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635349">
        <w:rPr>
          <w:rFonts w:ascii="Consolas" w:hAnsi="Consolas" w:cs="Consolas"/>
          <w:color w:val="FF0000"/>
          <w:sz w:val="19"/>
          <w:szCs w:val="19"/>
        </w:rPr>
        <w:t xml:space="preserve"> Source</w:t>
      </w:r>
      <w:r w:rsidRPr="00635349">
        <w:rPr>
          <w:rFonts w:ascii="Consolas" w:hAnsi="Consolas" w:cs="Consolas"/>
          <w:color w:val="0000FF"/>
          <w:sz w:val="19"/>
          <w:szCs w:val="19"/>
        </w:rPr>
        <w:t>="pencil.png"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WidthRequest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="25"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="Transparent"&gt;&lt;/</w:t>
      </w:r>
      <w:proofErr w:type="spellStart"/>
      <w:r w:rsidRPr="00635349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&gt;</w:t>
      </w:r>
    </w:p>
    <w:p w14:paraId="23B0C11A" w14:textId="16CABAD9" w:rsidR="00635349" w:rsidRPr="00635349" w:rsidRDefault="00635349" w:rsidP="006353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5349">
        <w:rPr>
          <w:rFonts w:ascii="Consolas" w:hAnsi="Consolas" w:cs="Consolas"/>
          <w:color w:val="0000FF"/>
          <w:sz w:val="19"/>
          <w:szCs w:val="19"/>
        </w:rPr>
        <w:t>&lt;</w:t>
      </w:r>
      <w:r w:rsidRPr="00635349">
        <w:rPr>
          <w:rFonts w:ascii="Consolas" w:hAnsi="Consolas" w:cs="Consolas"/>
          <w:color w:val="A31515"/>
          <w:sz w:val="19"/>
          <w:szCs w:val="19"/>
        </w:rPr>
        <w:t>Label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63534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35349">
        <w:rPr>
          <w:rFonts w:ascii="Consolas" w:hAnsi="Consolas" w:cs="Consolas"/>
          <w:color w:val="0000FF"/>
          <w:sz w:val="19"/>
          <w:szCs w:val="19"/>
        </w:rPr>
        <w:t>Accueil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="Center"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35349"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FontAttributes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="Bold"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="20"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="White"&gt;&lt;/</w:t>
      </w:r>
      <w:r w:rsidRPr="00635349">
        <w:rPr>
          <w:rFonts w:ascii="Consolas" w:hAnsi="Consolas" w:cs="Consolas"/>
          <w:color w:val="A31515"/>
          <w:sz w:val="19"/>
          <w:szCs w:val="19"/>
        </w:rPr>
        <w:t>Label</w:t>
      </w:r>
      <w:r w:rsidRPr="00635349">
        <w:rPr>
          <w:rFonts w:ascii="Consolas" w:hAnsi="Consolas" w:cs="Consolas"/>
          <w:color w:val="0000FF"/>
          <w:sz w:val="19"/>
          <w:szCs w:val="19"/>
        </w:rPr>
        <w:t>&gt;</w:t>
      </w:r>
    </w:p>
    <w:p w14:paraId="4EECD5B1" w14:textId="51229691" w:rsidR="00635349" w:rsidRPr="00635349" w:rsidRDefault="00635349" w:rsidP="0063534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3534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35349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635349">
        <w:rPr>
          <w:rFonts w:ascii="Consolas" w:hAnsi="Consolas" w:cs="Consolas"/>
          <w:color w:val="FF0000"/>
          <w:sz w:val="19"/>
          <w:szCs w:val="19"/>
        </w:rPr>
        <w:t xml:space="preserve"> Source</w:t>
      </w:r>
      <w:r w:rsidRPr="00635349">
        <w:rPr>
          <w:rFonts w:ascii="Consolas" w:hAnsi="Consolas" w:cs="Consolas"/>
          <w:color w:val="0000FF"/>
          <w:sz w:val="19"/>
          <w:szCs w:val="19"/>
        </w:rPr>
        <w:t>="search.png"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WidthRequest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="25"</w:t>
      </w:r>
      <w:r w:rsidRPr="0063534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35349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="Transparent"&gt;&lt;/</w:t>
      </w:r>
      <w:proofErr w:type="spellStart"/>
      <w:r w:rsidRPr="00635349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635349">
        <w:rPr>
          <w:rFonts w:ascii="Consolas" w:hAnsi="Consolas" w:cs="Consolas"/>
          <w:color w:val="0000FF"/>
          <w:sz w:val="19"/>
          <w:szCs w:val="19"/>
        </w:rPr>
        <w:t>&gt;</w:t>
      </w:r>
    </w:p>
    <w:p w14:paraId="11831891" w14:textId="77777777" w:rsidR="003A63FA" w:rsidRDefault="00635349" w:rsidP="003A63F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3D013D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534812AB" w14:textId="552542DE" w:rsidR="00C31C63" w:rsidRPr="003A63FA" w:rsidRDefault="00635349" w:rsidP="003A63F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3A63FA">
        <w:rPr>
          <w:rFonts w:ascii="Consolas" w:hAnsi="Consolas" w:cs="Consolas"/>
          <w:color w:val="A31515"/>
          <w:sz w:val="19"/>
          <w:szCs w:val="19"/>
          <w:lang w:val="fr-FR"/>
        </w:rPr>
        <w:t>ContentView</w:t>
      </w:r>
      <w:proofErr w:type="spellEnd"/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0858975C" w14:textId="20B05C23" w:rsidR="005070E0" w:rsidRDefault="005070E0" w:rsidP="005070E0">
      <w:pPr>
        <w:pStyle w:val="TPnormal"/>
      </w:pPr>
      <w:r>
        <w:t xml:space="preserve">Remplacer les boutons Répondre, Retweet et </w:t>
      </w:r>
      <w:r w:rsidR="00BF5663">
        <w:t>Favoris</w:t>
      </w:r>
      <w:r w:rsidR="003A63FA">
        <w:t> :</w:t>
      </w:r>
    </w:p>
    <w:p w14:paraId="0579E0AE" w14:textId="77777777" w:rsidR="00A83FAD" w:rsidRPr="00A83FAD" w:rsidRDefault="00A83FAD" w:rsidP="00A83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83FA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83FAD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A83FAD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A83FAD"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2FAD26EA" w14:textId="7D249443" w:rsidR="00A83FAD" w:rsidRPr="00A83FAD" w:rsidRDefault="00A83FAD" w:rsidP="00A83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3FA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83FAD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A83FAD">
        <w:rPr>
          <w:rFonts w:ascii="Consolas" w:hAnsi="Consolas" w:cs="Consolas"/>
          <w:color w:val="FF0000"/>
          <w:sz w:val="19"/>
          <w:szCs w:val="19"/>
        </w:rPr>
        <w:t xml:space="preserve"> Source</w:t>
      </w:r>
      <w:r w:rsidRPr="00A83FAD">
        <w:rPr>
          <w:rFonts w:ascii="Consolas" w:hAnsi="Consolas" w:cs="Consolas"/>
          <w:color w:val="0000FF"/>
          <w:sz w:val="19"/>
          <w:szCs w:val="19"/>
        </w:rPr>
        <w:t>="reply.png"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WidthRequest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="25"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83FAD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="Transparent"&gt;&lt;/</w:t>
      </w:r>
      <w:proofErr w:type="spellStart"/>
      <w:r w:rsidRPr="00A83FAD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&gt;</w:t>
      </w:r>
    </w:p>
    <w:p w14:paraId="20BA9F39" w14:textId="09484009" w:rsidR="00A83FAD" w:rsidRPr="00A83FAD" w:rsidRDefault="00A83FAD" w:rsidP="00A83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3FA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83FAD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A83FAD">
        <w:rPr>
          <w:rFonts w:ascii="Consolas" w:hAnsi="Consolas" w:cs="Consolas"/>
          <w:color w:val="FF0000"/>
          <w:sz w:val="19"/>
          <w:szCs w:val="19"/>
        </w:rPr>
        <w:t xml:space="preserve"> Source</w:t>
      </w:r>
      <w:r w:rsidRPr="00A83FAD">
        <w:rPr>
          <w:rFonts w:ascii="Consolas" w:hAnsi="Consolas" w:cs="Consolas"/>
          <w:color w:val="0000FF"/>
          <w:sz w:val="19"/>
          <w:szCs w:val="19"/>
        </w:rPr>
        <w:t>="retweet.png"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WidthRequest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="25"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83FAD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="Transparent"&gt;&lt;/</w:t>
      </w:r>
      <w:proofErr w:type="spellStart"/>
      <w:r w:rsidRPr="00A83FAD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&gt;</w:t>
      </w:r>
    </w:p>
    <w:p w14:paraId="32E116F6" w14:textId="77777777" w:rsidR="003A63FA" w:rsidRDefault="00A83FAD" w:rsidP="003A63F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83FA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A83FAD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A83FAD">
        <w:rPr>
          <w:rFonts w:ascii="Consolas" w:hAnsi="Consolas" w:cs="Consolas"/>
          <w:color w:val="FF0000"/>
          <w:sz w:val="19"/>
          <w:szCs w:val="19"/>
        </w:rPr>
        <w:t xml:space="preserve"> Source</w:t>
      </w:r>
      <w:r w:rsidRPr="00A83FAD">
        <w:rPr>
          <w:rFonts w:ascii="Consolas" w:hAnsi="Consolas" w:cs="Consolas"/>
          <w:color w:val="0000FF"/>
          <w:sz w:val="19"/>
          <w:szCs w:val="19"/>
        </w:rPr>
        <w:t>="favorite.png"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WidthRequest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="25"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A83FAD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"</w:t>
      </w:r>
      <w:r w:rsidRPr="00A83FAD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A83FAD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="Transparent"&gt;&lt;/</w:t>
      </w:r>
      <w:proofErr w:type="spellStart"/>
      <w:r w:rsidRPr="00A83FAD">
        <w:rPr>
          <w:rFonts w:ascii="Consolas" w:hAnsi="Consolas" w:cs="Consolas"/>
          <w:color w:val="A31515"/>
          <w:sz w:val="19"/>
          <w:szCs w:val="19"/>
        </w:rPr>
        <w:t>ImageButton</w:t>
      </w:r>
      <w:proofErr w:type="spellEnd"/>
      <w:r w:rsidRPr="00A83FAD">
        <w:rPr>
          <w:rFonts w:ascii="Consolas" w:hAnsi="Consolas" w:cs="Consolas"/>
          <w:color w:val="0000FF"/>
          <w:sz w:val="19"/>
          <w:szCs w:val="19"/>
        </w:rPr>
        <w:t>&gt;</w:t>
      </w:r>
    </w:p>
    <w:p w14:paraId="612E81F2" w14:textId="223052B1" w:rsidR="00BF5663" w:rsidRPr="003A63FA" w:rsidRDefault="00A83FAD" w:rsidP="003A63F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fr-FR"/>
        </w:rPr>
      </w:pPr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>&lt;/</w:t>
      </w:r>
      <w:proofErr w:type="spellStart"/>
      <w:r w:rsidRPr="003A63FA"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2A3A1C89" w14:textId="632D5321" w:rsidR="00A83FAD" w:rsidRDefault="005F50EB" w:rsidP="00A83FAD">
      <w:pPr>
        <w:pStyle w:val="TPnormal"/>
      </w:pPr>
      <w:r>
        <w:t>Ajouter une image aléatoire pour le tweet</w:t>
      </w:r>
      <w:r w:rsidR="003A63FA">
        <w:t> :</w:t>
      </w:r>
    </w:p>
    <w:p w14:paraId="23BC3F5E" w14:textId="26F76FCA" w:rsidR="005F50EB" w:rsidRPr="007E59EA" w:rsidRDefault="007E59EA" w:rsidP="003A63FA">
      <w:pPr>
        <w:pStyle w:val="TPnormal"/>
        <w:jc w:val="left"/>
        <w:rPr>
          <w:lang w:val="en-US"/>
        </w:rPr>
      </w:pPr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E59EA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7E59EA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="10"</w:t>
      </w:r>
      <w:r w:rsidRPr="007E59EA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E59EA">
        <w:rPr>
          <w:rFonts w:ascii="Consolas" w:hAnsi="Consolas" w:cs="Consolas"/>
          <w:color w:val="FF0000"/>
          <w:sz w:val="19"/>
          <w:szCs w:val="19"/>
          <w:lang w:val="en-US"/>
        </w:rPr>
        <w:t>WidthRequest</w:t>
      </w:r>
      <w:proofErr w:type="spellEnd"/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="75"</w:t>
      </w:r>
      <w:r w:rsidRPr="007E59EA">
        <w:rPr>
          <w:rFonts w:ascii="Consolas" w:hAnsi="Consolas" w:cs="Consolas"/>
          <w:color w:val="FF0000"/>
          <w:sz w:val="19"/>
          <w:szCs w:val="19"/>
          <w:lang w:val="en-US"/>
        </w:rPr>
        <w:t xml:space="preserve"> Aspect</w:t>
      </w:r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AspectFit</w:t>
      </w:r>
      <w:proofErr w:type="spellEnd"/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E59EA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="https://picsum.photos/50/50/?random"&gt;&lt;/</w:t>
      </w:r>
      <w:r w:rsidRPr="007E59EA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7E59E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25AC1D" w14:textId="57C4E203" w:rsidR="00607168" w:rsidRDefault="00607168" w:rsidP="00607168">
      <w:pPr>
        <w:pStyle w:val="TPnormal"/>
      </w:pPr>
      <w:r>
        <w:t>Ajouter un formulaire de connexion au compte Twitter de l’utilisateur</w:t>
      </w:r>
      <w:r w:rsidR="003A63FA">
        <w:t> :</w:t>
      </w:r>
    </w:p>
    <w:p w14:paraId="3F8AD204" w14:textId="77777777" w:rsidR="004478DB" w:rsidRPr="004478DB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478D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4478DB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4478DB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4478DB">
        <w:rPr>
          <w:rFonts w:ascii="Consolas" w:hAnsi="Consolas" w:cs="Consolas"/>
          <w:color w:val="0000FF"/>
          <w:sz w:val="19"/>
          <w:szCs w:val="19"/>
        </w:rPr>
        <w:t>="Vertical"&gt;</w:t>
      </w:r>
    </w:p>
    <w:p w14:paraId="4BA7B4E6" w14:textId="3AF29C12" w:rsidR="004478DB" w:rsidRPr="004478DB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4478DB">
        <w:rPr>
          <w:rFonts w:ascii="Consolas" w:hAnsi="Consolas" w:cs="Consolas"/>
          <w:color w:val="0000FF"/>
          <w:sz w:val="19"/>
          <w:szCs w:val="19"/>
        </w:rPr>
        <w:t>&lt;</w:t>
      </w:r>
      <w:r w:rsidRPr="004478DB">
        <w:rPr>
          <w:rFonts w:ascii="Consolas" w:hAnsi="Consolas" w:cs="Consolas"/>
          <w:color w:val="A31515"/>
          <w:sz w:val="19"/>
          <w:szCs w:val="19"/>
        </w:rPr>
        <w:t>Label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4478D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478DB">
        <w:rPr>
          <w:rFonts w:ascii="Consolas" w:hAnsi="Consolas" w:cs="Consolas"/>
          <w:color w:val="0000FF"/>
          <w:sz w:val="19"/>
          <w:szCs w:val="19"/>
        </w:rPr>
        <w:t>Connexion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 xml:space="preserve"> à Twitter"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478DB"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HorizontalTextAlignment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="Center"&gt;&lt;/</w:t>
      </w:r>
      <w:r w:rsidRPr="004478DB">
        <w:rPr>
          <w:rFonts w:ascii="Consolas" w:hAnsi="Consolas" w:cs="Consolas"/>
          <w:color w:val="A31515"/>
          <w:sz w:val="19"/>
          <w:szCs w:val="19"/>
        </w:rPr>
        <w:t>Label</w:t>
      </w:r>
      <w:r w:rsidRPr="004478DB">
        <w:rPr>
          <w:rFonts w:ascii="Consolas" w:hAnsi="Consolas" w:cs="Consolas"/>
          <w:color w:val="0000FF"/>
          <w:sz w:val="19"/>
          <w:szCs w:val="19"/>
        </w:rPr>
        <w:t>&gt;</w:t>
      </w:r>
    </w:p>
    <w:p w14:paraId="7BD3C666" w14:textId="0CAB5F11" w:rsidR="004478DB" w:rsidRPr="004478DB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4478DB">
        <w:rPr>
          <w:rFonts w:ascii="Consolas" w:hAnsi="Consolas" w:cs="Consolas"/>
          <w:color w:val="0000FF"/>
          <w:sz w:val="19"/>
          <w:szCs w:val="19"/>
        </w:rPr>
        <w:t>&lt;</w:t>
      </w:r>
      <w:r w:rsidRPr="004478DB">
        <w:rPr>
          <w:rFonts w:ascii="Consolas" w:hAnsi="Consolas" w:cs="Consolas"/>
          <w:color w:val="A31515"/>
          <w:sz w:val="19"/>
          <w:szCs w:val="19"/>
        </w:rPr>
        <w:t>Entry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 w:rsidRPr="004478D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478DB">
        <w:rPr>
          <w:rFonts w:ascii="Consolas" w:hAnsi="Consolas" w:cs="Consolas"/>
          <w:color w:val="0000FF"/>
          <w:sz w:val="19"/>
          <w:szCs w:val="19"/>
        </w:rPr>
        <w:t>Identifiant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 xml:space="preserve"> Twitter"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478DB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="50"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Keyboard</w:t>
      </w:r>
      <w:r w:rsidRPr="004478DB">
        <w:rPr>
          <w:rFonts w:ascii="Consolas" w:hAnsi="Consolas" w:cs="Consolas"/>
          <w:color w:val="0000FF"/>
          <w:sz w:val="19"/>
          <w:szCs w:val="19"/>
        </w:rPr>
        <w:t>="Email"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ReturnType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="Next"/&gt;</w:t>
      </w:r>
    </w:p>
    <w:p w14:paraId="066F3803" w14:textId="09BD893C" w:rsidR="004478DB" w:rsidRPr="004478DB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4478DB">
        <w:rPr>
          <w:rFonts w:ascii="Consolas" w:hAnsi="Consolas" w:cs="Consolas"/>
          <w:color w:val="0000FF"/>
          <w:sz w:val="19"/>
          <w:szCs w:val="19"/>
        </w:rPr>
        <w:t>&lt;</w:t>
      </w:r>
      <w:r w:rsidRPr="004478DB">
        <w:rPr>
          <w:rFonts w:ascii="Consolas" w:hAnsi="Consolas" w:cs="Consolas"/>
          <w:color w:val="A31515"/>
          <w:sz w:val="19"/>
          <w:szCs w:val="19"/>
        </w:rPr>
        <w:t>Entry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 w:rsidRPr="004478DB">
        <w:rPr>
          <w:rFonts w:ascii="Consolas" w:hAnsi="Consolas" w:cs="Consolas"/>
          <w:color w:val="0000FF"/>
          <w:sz w:val="19"/>
          <w:szCs w:val="19"/>
        </w:rPr>
        <w:t xml:space="preserve">="Mot de </w:t>
      </w:r>
      <w:proofErr w:type="spellStart"/>
      <w:r w:rsidRPr="004478DB">
        <w:rPr>
          <w:rFonts w:ascii="Consolas" w:hAnsi="Consolas" w:cs="Consolas"/>
          <w:color w:val="0000FF"/>
          <w:sz w:val="19"/>
          <w:szCs w:val="19"/>
        </w:rPr>
        <w:t>passe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478DB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="50"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Keyboard</w:t>
      </w:r>
      <w:r w:rsidRPr="004478DB">
        <w:rPr>
          <w:rFonts w:ascii="Consolas" w:hAnsi="Consolas" w:cs="Consolas"/>
          <w:color w:val="0000FF"/>
          <w:sz w:val="19"/>
          <w:szCs w:val="19"/>
        </w:rPr>
        <w:t>="Default"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IsPassword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="True"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ReturnType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="Next"/&gt;</w:t>
      </w:r>
    </w:p>
    <w:p w14:paraId="73C46F6D" w14:textId="75370CF8" w:rsidR="004478DB" w:rsidRPr="004478DB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4478DB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4478DB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4478DB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4478DB"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51F3AC78" w14:textId="2CD79EF5" w:rsidR="004478DB" w:rsidRPr="004478DB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4478DB">
        <w:rPr>
          <w:rFonts w:ascii="Consolas" w:hAnsi="Consolas" w:cs="Consolas"/>
          <w:color w:val="0000FF"/>
          <w:sz w:val="19"/>
          <w:szCs w:val="19"/>
        </w:rPr>
        <w:t>&lt;</w:t>
      </w:r>
      <w:r w:rsidRPr="004478DB">
        <w:rPr>
          <w:rFonts w:ascii="Consolas" w:hAnsi="Consolas" w:cs="Consolas"/>
          <w:color w:val="A31515"/>
          <w:sz w:val="19"/>
          <w:szCs w:val="19"/>
        </w:rPr>
        <w:t>Switch</w:t>
      </w:r>
      <w:r w:rsidRPr="004478DB">
        <w:rPr>
          <w:rFonts w:ascii="Consolas" w:hAnsi="Consolas" w:cs="Consolas"/>
          <w:color w:val="0000FF"/>
          <w:sz w:val="19"/>
          <w:szCs w:val="19"/>
        </w:rPr>
        <w:t>&gt;&lt;/</w:t>
      </w:r>
      <w:r w:rsidRPr="004478DB">
        <w:rPr>
          <w:rFonts w:ascii="Consolas" w:hAnsi="Consolas" w:cs="Consolas"/>
          <w:color w:val="A31515"/>
          <w:sz w:val="19"/>
          <w:szCs w:val="19"/>
        </w:rPr>
        <w:t>Switch</w:t>
      </w:r>
      <w:r w:rsidRPr="004478DB">
        <w:rPr>
          <w:rFonts w:ascii="Consolas" w:hAnsi="Consolas" w:cs="Consolas"/>
          <w:color w:val="0000FF"/>
          <w:sz w:val="19"/>
          <w:szCs w:val="19"/>
        </w:rPr>
        <w:t>&gt;</w:t>
      </w:r>
    </w:p>
    <w:p w14:paraId="0C2C6BD0" w14:textId="2288D6D0" w:rsidR="004478DB" w:rsidRPr="003A63FA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r w:rsidRPr="003A63FA"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 w:rsidRPr="003A63FA"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 w:rsidRPr="003A63FA">
        <w:rPr>
          <w:rFonts w:ascii="Consolas" w:hAnsi="Consolas" w:cs="Consolas"/>
          <w:color w:val="FF0000"/>
          <w:sz w:val="19"/>
          <w:szCs w:val="19"/>
          <w:lang w:val="fr-FR"/>
        </w:rPr>
        <w:t>Text</w:t>
      </w:r>
      <w:proofErr w:type="spellEnd"/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>="Mémoriser mes informations"&gt;&lt;/</w:t>
      </w:r>
      <w:r w:rsidRPr="003A63FA">
        <w:rPr>
          <w:rFonts w:ascii="Consolas" w:hAnsi="Consolas" w:cs="Consolas"/>
          <w:color w:val="A31515"/>
          <w:sz w:val="19"/>
          <w:szCs w:val="19"/>
          <w:lang w:val="fr-FR"/>
        </w:rPr>
        <w:t>Label</w:t>
      </w:r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>&gt;</w:t>
      </w:r>
    </w:p>
    <w:p w14:paraId="1F30B37A" w14:textId="4B46F1A4" w:rsidR="004478DB" w:rsidRPr="004478DB" w:rsidRDefault="004478DB" w:rsidP="004478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A63FA">
        <w:rPr>
          <w:rFonts w:ascii="Consolas" w:hAnsi="Consolas" w:cs="Consolas"/>
          <w:color w:val="0000FF"/>
          <w:sz w:val="19"/>
          <w:szCs w:val="19"/>
          <w:lang w:val="fr-FR"/>
        </w:rPr>
        <w:t xml:space="preserve">  </w:t>
      </w:r>
      <w:r w:rsidRPr="004478D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4478DB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&gt;</w:t>
      </w:r>
    </w:p>
    <w:p w14:paraId="042DD0B5" w14:textId="77777777" w:rsidR="003A63FA" w:rsidRDefault="004478DB" w:rsidP="003A63F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 w:rsidRPr="004478DB">
        <w:rPr>
          <w:rFonts w:ascii="Consolas" w:hAnsi="Consolas" w:cs="Consolas"/>
          <w:color w:val="0000FF"/>
          <w:sz w:val="19"/>
          <w:szCs w:val="19"/>
        </w:rPr>
        <w:t>&lt;</w:t>
      </w:r>
      <w:r w:rsidRPr="004478DB">
        <w:rPr>
          <w:rFonts w:ascii="Consolas" w:hAnsi="Consolas" w:cs="Consolas"/>
          <w:color w:val="A31515"/>
          <w:sz w:val="19"/>
          <w:szCs w:val="19"/>
        </w:rPr>
        <w:t>Button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4478DB">
        <w:rPr>
          <w:rFonts w:ascii="Consolas" w:hAnsi="Consolas" w:cs="Consolas"/>
          <w:color w:val="0000FF"/>
          <w:sz w:val="19"/>
          <w:szCs w:val="19"/>
        </w:rPr>
        <w:t>="Se connecter"</w:t>
      </w:r>
      <w:r w:rsidRPr="004478DB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478DB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4478DB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4478DB">
        <w:rPr>
          <w:rFonts w:ascii="Consolas" w:hAnsi="Consolas" w:cs="Consolas"/>
          <w:color w:val="0000FF"/>
          <w:sz w:val="19"/>
          <w:szCs w:val="19"/>
        </w:rPr>
        <w:t>"&gt;&lt;/</w:t>
      </w:r>
      <w:r w:rsidRPr="004478DB">
        <w:rPr>
          <w:rFonts w:ascii="Consolas" w:hAnsi="Consolas" w:cs="Consolas"/>
          <w:color w:val="A31515"/>
          <w:sz w:val="19"/>
          <w:szCs w:val="19"/>
        </w:rPr>
        <w:t>Button</w:t>
      </w:r>
      <w:r w:rsidRPr="004478DB">
        <w:rPr>
          <w:rFonts w:ascii="Consolas" w:hAnsi="Consolas" w:cs="Consolas"/>
          <w:color w:val="0000FF"/>
          <w:sz w:val="19"/>
          <w:szCs w:val="19"/>
        </w:rPr>
        <w:t>&gt;</w:t>
      </w:r>
    </w:p>
    <w:p w14:paraId="659778AA" w14:textId="7E00EA6A" w:rsidR="00607168" w:rsidRDefault="004478DB" w:rsidP="003A63FA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8B25E9" w14:textId="77777777" w:rsidR="00A83FAD" w:rsidRPr="00607168" w:rsidRDefault="00A83FAD" w:rsidP="00A83FAD">
      <w:pPr>
        <w:pStyle w:val="TPnormal"/>
      </w:pPr>
    </w:p>
    <w:p w14:paraId="3FE326E9" w14:textId="77777777" w:rsidR="005070E0" w:rsidRPr="00607168" w:rsidRDefault="005070E0" w:rsidP="00635349">
      <w:pPr>
        <w:pStyle w:val="TPnormal"/>
      </w:pPr>
    </w:p>
    <w:sectPr w:rsidR="005070E0" w:rsidRPr="00607168" w:rsidSect="006B3B13">
      <w:headerReference w:type="default" r:id="rId11"/>
      <w:footerReference w:type="default" r:id="rId12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166BF" w14:textId="77777777" w:rsidR="002B567A" w:rsidRDefault="002B567A" w:rsidP="006C7E58">
      <w:r>
        <w:separator/>
      </w:r>
    </w:p>
  </w:endnote>
  <w:endnote w:type="continuationSeparator" w:id="0">
    <w:p w14:paraId="40EB9A58" w14:textId="77777777" w:rsidR="002B567A" w:rsidRDefault="002B567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AF692D" w14:paraId="18A85D27" w14:textId="77777777" w:rsidTr="008317A1">
      <w:tc>
        <w:tcPr>
          <w:tcW w:w="2500" w:type="pct"/>
          <w:vAlign w:val="bottom"/>
        </w:tcPr>
        <w:p w14:paraId="5BB8EE32" w14:textId="77777777" w:rsidR="00AF692D" w:rsidRDefault="00AF692D" w:rsidP="00AF692D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2B567A">
            <w:fldChar w:fldCharType="begin"/>
          </w:r>
          <w:r w:rsidR="002B567A">
            <w:instrText xml:space="preserve"> NUMPAGES   \* MERGEFORMAT </w:instrText>
          </w:r>
          <w:r w:rsidR="002B567A">
            <w:fldChar w:fldCharType="separate"/>
          </w:r>
          <w:r>
            <w:rPr>
              <w:noProof/>
            </w:rPr>
            <w:t>1</w:t>
          </w:r>
          <w:r w:rsidR="002B567A">
            <w:rPr>
              <w:noProof/>
            </w:rPr>
            <w:fldChar w:fldCharType="end"/>
          </w:r>
        </w:p>
      </w:tc>
      <w:tc>
        <w:tcPr>
          <w:tcW w:w="2500" w:type="pct"/>
        </w:tcPr>
        <w:p w14:paraId="6096EA53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4A72E5FF" wp14:editId="34EE329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692D" w14:paraId="3F917644" w14:textId="77777777" w:rsidTr="008317A1">
      <w:tc>
        <w:tcPr>
          <w:tcW w:w="1" w:type="pct"/>
          <w:gridSpan w:val="2"/>
          <w:vAlign w:val="bottom"/>
        </w:tcPr>
        <w:p w14:paraId="0E0A6355" w14:textId="77777777" w:rsidR="00AF692D" w:rsidRDefault="00AF692D" w:rsidP="00AF692D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3C0660B6" w:rsidR="002A2662" w:rsidRPr="00AF692D" w:rsidRDefault="002A2662" w:rsidP="00AF69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19253" w14:textId="77777777" w:rsidR="002B567A" w:rsidRDefault="002B567A" w:rsidP="006C7E58">
      <w:r>
        <w:separator/>
      </w:r>
    </w:p>
  </w:footnote>
  <w:footnote w:type="continuationSeparator" w:id="0">
    <w:p w14:paraId="55AF22CF" w14:textId="77777777" w:rsidR="002B567A" w:rsidRDefault="002B567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E6611" w14:textId="36B416D4" w:rsidR="00FB5AE9" w:rsidRPr="00401B0B" w:rsidRDefault="00FB5AE9" w:rsidP="00FB5AE9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Xamarin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E6866"/>
    <w:rsid w:val="001F18FA"/>
    <w:rsid w:val="002020E8"/>
    <w:rsid w:val="00225D2C"/>
    <w:rsid w:val="002263D9"/>
    <w:rsid w:val="00241941"/>
    <w:rsid w:val="00241BEE"/>
    <w:rsid w:val="00261F4C"/>
    <w:rsid w:val="00271167"/>
    <w:rsid w:val="00277014"/>
    <w:rsid w:val="00277CDD"/>
    <w:rsid w:val="002835C6"/>
    <w:rsid w:val="00287D81"/>
    <w:rsid w:val="002A2662"/>
    <w:rsid w:val="002A28BA"/>
    <w:rsid w:val="002B04EA"/>
    <w:rsid w:val="002B567A"/>
    <w:rsid w:val="002C4936"/>
    <w:rsid w:val="002C5032"/>
    <w:rsid w:val="002D2B64"/>
    <w:rsid w:val="002F78BE"/>
    <w:rsid w:val="00301257"/>
    <w:rsid w:val="0034250B"/>
    <w:rsid w:val="003548A0"/>
    <w:rsid w:val="003709F1"/>
    <w:rsid w:val="00382C06"/>
    <w:rsid w:val="00384614"/>
    <w:rsid w:val="00387206"/>
    <w:rsid w:val="00387C8F"/>
    <w:rsid w:val="003A63FA"/>
    <w:rsid w:val="003A7172"/>
    <w:rsid w:val="003C6A4C"/>
    <w:rsid w:val="003C6EFC"/>
    <w:rsid w:val="003D013D"/>
    <w:rsid w:val="003E676A"/>
    <w:rsid w:val="003F1A94"/>
    <w:rsid w:val="00401B0B"/>
    <w:rsid w:val="004478DB"/>
    <w:rsid w:val="00450C5E"/>
    <w:rsid w:val="00492FCA"/>
    <w:rsid w:val="00494DCF"/>
    <w:rsid w:val="004C2502"/>
    <w:rsid w:val="004F11BE"/>
    <w:rsid w:val="004F2C2E"/>
    <w:rsid w:val="004F5023"/>
    <w:rsid w:val="005056C3"/>
    <w:rsid w:val="005070E0"/>
    <w:rsid w:val="00530422"/>
    <w:rsid w:val="00544157"/>
    <w:rsid w:val="0057306B"/>
    <w:rsid w:val="005A36E5"/>
    <w:rsid w:val="005C1BB9"/>
    <w:rsid w:val="005C68D3"/>
    <w:rsid w:val="005D1943"/>
    <w:rsid w:val="005E3B89"/>
    <w:rsid w:val="005F2EFB"/>
    <w:rsid w:val="005F50EB"/>
    <w:rsid w:val="006017FF"/>
    <w:rsid w:val="00607168"/>
    <w:rsid w:val="0063306A"/>
    <w:rsid w:val="00635349"/>
    <w:rsid w:val="006367DA"/>
    <w:rsid w:val="006660A3"/>
    <w:rsid w:val="006939F9"/>
    <w:rsid w:val="006B3B13"/>
    <w:rsid w:val="006C573C"/>
    <w:rsid w:val="006C7E58"/>
    <w:rsid w:val="007007CE"/>
    <w:rsid w:val="00704168"/>
    <w:rsid w:val="00713863"/>
    <w:rsid w:val="007327B9"/>
    <w:rsid w:val="00743993"/>
    <w:rsid w:val="00764007"/>
    <w:rsid w:val="00781A72"/>
    <w:rsid w:val="007910EE"/>
    <w:rsid w:val="007A1C97"/>
    <w:rsid w:val="007A21D7"/>
    <w:rsid w:val="007A39A2"/>
    <w:rsid w:val="007C301D"/>
    <w:rsid w:val="007D1155"/>
    <w:rsid w:val="007D2F04"/>
    <w:rsid w:val="007E0E92"/>
    <w:rsid w:val="007E59EA"/>
    <w:rsid w:val="007E7D3C"/>
    <w:rsid w:val="008065FD"/>
    <w:rsid w:val="008130F1"/>
    <w:rsid w:val="0082081A"/>
    <w:rsid w:val="00826A16"/>
    <w:rsid w:val="0083499D"/>
    <w:rsid w:val="00845605"/>
    <w:rsid w:val="00863103"/>
    <w:rsid w:val="00863D6D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96144"/>
    <w:rsid w:val="009B2ED4"/>
    <w:rsid w:val="009C09D3"/>
    <w:rsid w:val="009C2AC3"/>
    <w:rsid w:val="009D1251"/>
    <w:rsid w:val="00A055CF"/>
    <w:rsid w:val="00A361C9"/>
    <w:rsid w:val="00A83FAD"/>
    <w:rsid w:val="00A93073"/>
    <w:rsid w:val="00A94283"/>
    <w:rsid w:val="00AF692D"/>
    <w:rsid w:val="00B027AA"/>
    <w:rsid w:val="00B04A1E"/>
    <w:rsid w:val="00B1718A"/>
    <w:rsid w:val="00B43E3B"/>
    <w:rsid w:val="00B71A2E"/>
    <w:rsid w:val="00B73331"/>
    <w:rsid w:val="00B75A86"/>
    <w:rsid w:val="00B7614C"/>
    <w:rsid w:val="00B80375"/>
    <w:rsid w:val="00B96346"/>
    <w:rsid w:val="00BA4E30"/>
    <w:rsid w:val="00BB4AC7"/>
    <w:rsid w:val="00BB5E5B"/>
    <w:rsid w:val="00BD795D"/>
    <w:rsid w:val="00BF077F"/>
    <w:rsid w:val="00BF5663"/>
    <w:rsid w:val="00C16564"/>
    <w:rsid w:val="00C31C63"/>
    <w:rsid w:val="00C33697"/>
    <w:rsid w:val="00C41B0B"/>
    <w:rsid w:val="00C53CEE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D2EB3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B01DC"/>
    <w:rsid w:val="00EC3EBA"/>
    <w:rsid w:val="00EC4F09"/>
    <w:rsid w:val="00EC61DA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B5AE9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4" Type="http://schemas.openxmlformats.org/officeDocument/2006/relationships/theme" Target="theme/theme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0032BB-DEB8-422F-BCBB-8D711DD52F47}"/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26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36</cp:revision>
  <cp:lastPrinted>2016-10-05T13:21:00Z</cp:lastPrinted>
  <dcterms:created xsi:type="dcterms:W3CDTF">2017-11-23T11:14:00Z</dcterms:created>
  <dcterms:modified xsi:type="dcterms:W3CDTF">2019-04-03T06:54:00Z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9f6bfa20-8f0f-4cbf-ae4c-b6c0f6f56921</vt:lpwstr>
  </property>
</Properties>
</file>