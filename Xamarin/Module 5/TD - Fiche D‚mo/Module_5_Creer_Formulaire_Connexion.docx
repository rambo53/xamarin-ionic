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3283DCCF" w:rsidR="005F160C" w:rsidRPr="005F160C" w:rsidRDefault="00004346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Créer un formulaire </w:t>
      </w:r>
      <w:r w:rsidR="005107B2">
        <w:rPr>
          <w:kern w:val="28"/>
          <w:sz w:val="72"/>
          <w:szCs w:val="72"/>
        </w:rPr>
        <w:br/>
      </w:r>
      <w:bookmarkStart w:id="0" w:name="_GoBack"/>
      <w:bookmarkEnd w:id="0"/>
      <w:r>
        <w:rPr>
          <w:kern w:val="28"/>
          <w:sz w:val="72"/>
          <w:szCs w:val="72"/>
        </w:rPr>
        <w:t>de connexion</w:t>
      </w:r>
    </w:p>
    <w:p w14:paraId="31FD3075" w14:textId="62298579" w:rsidR="000150A7" w:rsidRPr="00E3020F" w:rsidRDefault="000150A7" w:rsidP="000150A7">
      <w:pPr>
        <w:pStyle w:val="Titre1"/>
      </w:pPr>
      <w:r w:rsidRPr="00E3020F">
        <w:t xml:space="preserve">Démonstration </w:t>
      </w:r>
      <w:r w:rsidR="00F805F2">
        <w:t>1</w:t>
      </w:r>
      <w:r w:rsidRPr="00E3020F">
        <w:t xml:space="preserve"> du module </w:t>
      </w:r>
      <w:r w:rsidR="00004346">
        <w:t>5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107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6DF26213" w:rsidR="000150A7" w:rsidRPr="00C62D79" w:rsidRDefault="00F805F2" w:rsidP="008B3FAC">
            <w:pPr>
              <w:pStyle w:val="TPnormal"/>
            </w:pPr>
            <w:commentRangeStart w:id="1"/>
            <w:r>
              <w:t xml:space="preserve">Manipuler les différents types de </w:t>
            </w:r>
            <w:proofErr w:type="spellStart"/>
            <w:r>
              <w:t>layout</w:t>
            </w:r>
            <w:r w:rsidR="00812AF5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1"/>
            <w:r w:rsidR="007021D9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1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2" w:name="_Hlk526197967"/>
      <w:r>
        <w:t>Déroulement</w:t>
      </w:r>
    </w:p>
    <w:bookmarkEnd w:id="2"/>
    <w:p w14:paraId="29AE8F64" w14:textId="4A8647AD" w:rsidR="00A57EA2" w:rsidRPr="00763EF6" w:rsidRDefault="00C05A94" w:rsidP="000150A7">
      <w:pPr>
        <w:pStyle w:val="TPnormalpuce1"/>
      </w:pPr>
      <w:r>
        <w:t xml:space="preserve">Ouvrir la vue principale </w:t>
      </w:r>
      <w:proofErr w:type="spellStart"/>
      <w:r w:rsidRPr="00C05A94">
        <w:rPr>
          <w:b/>
        </w:rPr>
        <w:t>MainPage.xaml</w:t>
      </w:r>
      <w:proofErr w:type="spellEnd"/>
    </w:p>
    <w:p w14:paraId="554C6857" w14:textId="475C1CF5" w:rsidR="005772AA" w:rsidRDefault="005772AA" w:rsidP="000150A7">
      <w:pPr>
        <w:pStyle w:val="TPnormalpuce1"/>
      </w:pPr>
      <w:r>
        <w:t>Modifier l</w:t>
      </w:r>
      <w:r w:rsidR="00597D65">
        <w:t>a couleur de fond de la page pour la rendre blanche</w:t>
      </w:r>
    </w:p>
    <w:p w14:paraId="1C7888C6" w14:textId="33EE3AA4" w:rsidR="00763EF6" w:rsidRPr="00763EF6" w:rsidRDefault="00763EF6" w:rsidP="000150A7">
      <w:pPr>
        <w:pStyle w:val="TPnormalpuce1"/>
      </w:pPr>
      <w:r>
        <w:t xml:space="preserve">Ajouter un </w:t>
      </w:r>
      <w:proofErr w:type="spellStart"/>
      <w:r>
        <w:t>StackLayout</w:t>
      </w:r>
      <w:proofErr w:type="spellEnd"/>
      <w:r>
        <w:t xml:space="preserve"> vertical à la page</w:t>
      </w:r>
    </w:p>
    <w:p w14:paraId="191B313E" w14:textId="2E45DD3C" w:rsidR="00763EF6" w:rsidRDefault="00763EF6" w:rsidP="000150A7">
      <w:pPr>
        <w:pStyle w:val="TPnormalpuce1"/>
      </w:pPr>
      <w:r>
        <w:t>Ajouter un Label « Connexion » à la page, centré horizontalement</w:t>
      </w:r>
    </w:p>
    <w:p w14:paraId="49450822" w14:textId="4B024845" w:rsidR="0018668B" w:rsidRDefault="0018668B" w:rsidP="0018668B">
      <w:pPr>
        <w:pStyle w:val="TPnormalpuce1"/>
        <w:numPr>
          <w:ilvl w:val="0"/>
          <w:numId w:val="0"/>
        </w:numPr>
        <w:ind w:left="720" w:hanging="360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="Connexion"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7020D836" w14:textId="25DDD623" w:rsidR="001473C5" w:rsidRDefault="001473C5" w:rsidP="000150A7">
      <w:pPr>
        <w:pStyle w:val="TPnormalpuce1"/>
      </w:pPr>
      <w:r>
        <w:t>Modifier les propriétés du Label pour qu’il s’affiche en gras, avec une taille de police de 20 unités</w:t>
      </w:r>
      <w:r w:rsidR="00E53856">
        <w:t xml:space="preserve"> et une couleur gris clair</w:t>
      </w:r>
    </w:p>
    <w:p w14:paraId="4A6CD488" w14:textId="66EAF125" w:rsidR="0018668B" w:rsidRDefault="0018668B" w:rsidP="00812AF5">
      <w:pPr>
        <w:pStyle w:val="TPnormalpuce1"/>
        <w:numPr>
          <w:ilvl w:val="0"/>
          <w:numId w:val="0"/>
        </w:numPr>
        <w:ind w:left="720" w:hanging="360"/>
        <w:jc w:val="left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="Connexion"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B0CACD0" w14:textId="2A16EE25" w:rsidR="00E53856" w:rsidRDefault="00E53856" w:rsidP="000150A7">
      <w:pPr>
        <w:pStyle w:val="TPnormalpuce1"/>
      </w:pPr>
      <w:r>
        <w:t>Ajouter un Label « Pour se connecter à l’application, vous devez vous inscrire et vous identifie</w:t>
      </w:r>
      <w:r w:rsidR="00812AF5">
        <w:t>r</w:t>
      </w:r>
      <w:r>
        <w:t xml:space="preserve">. En cas de problème, n’hésitez pas à nous contacter par mail </w:t>
      </w:r>
      <w:r w:rsidR="003C6B4C">
        <w:t>ou par téléphone »</w:t>
      </w:r>
    </w:p>
    <w:p w14:paraId="732AD560" w14:textId="3686D5D2" w:rsidR="005971DC" w:rsidRDefault="005971DC" w:rsidP="00812AF5">
      <w:pPr>
        <w:pStyle w:val="TPnormalpuce1"/>
        <w:numPr>
          <w:ilvl w:val="0"/>
          <w:numId w:val="0"/>
        </w:numPr>
        <w:ind w:left="720" w:hanging="360"/>
        <w:jc w:val="left"/>
      </w:pPr>
      <w:bookmarkStart w:id="3" w:name="_Hlk526267003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="Pour se connecter à l'application, vous devez vous inscrire et vous identifie</w:t>
      </w:r>
      <w:r w:rsidR="00812AF5">
        <w:rPr>
          <w:rFonts w:ascii="Consolas" w:hAnsi="Consolas" w:cs="Consolas"/>
          <w:color w:val="0000FF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. En cas de problème, n'hésitez pas à nous contacter par mail ou par téléphone"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="Gray"&gt;&lt;/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3"/>
    <w:p w14:paraId="43DC0436" w14:textId="11D2448A" w:rsidR="003C6B4C" w:rsidRDefault="003C6B4C" w:rsidP="000150A7">
      <w:pPr>
        <w:pStyle w:val="TPnormalpuce1"/>
      </w:pPr>
      <w:r>
        <w:t>Modifier les propriétés du Label pour que le texte soit coupé à la fin d’un mot et qu’il soit centré</w:t>
      </w:r>
    </w:p>
    <w:p w14:paraId="4A9C2066" w14:textId="552522C5" w:rsidR="005971DC" w:rsidRDefault="005971DC" w:rsidP="00812AF5">
      <w:pPr>
        <w:pStyle w:val="TPnormalpuce1"/>
        <w:numPr>
          <w:ilvl w:val="0"/>
          <w:numId w:val="0"/>
        </w:numPr>
        <w:ind w:left="720" w:hanging="360"/>
        <w:jc w:val="left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="Pour se connecter à l'application, vous devez vous inscrire et vous identifie</w:t>
      </w:r>
      <w:r w:rsidR="00812AF5">
        <w:rPr>
          <w:rFonts w:ascii="Consolas" w:hAnsi="Consolas" w:cs="Consolas"/>
          <w:color w:val="0000FF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. En cas de problème, n'hésitez pas à nous contacter par mail ou par téléphone"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="Gray"&gt;&lt;/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351AE" w14:textId="09571AD6" w:rsidR="003C6B4C" w:rsidRDefault="00F87916" w:rsidP="000150A7">
      <w:pPr>
        <w:pStyle w:val="TPnormalpuce1"/>
      </w:pPr>
      <w:r>
        <w:t xml:space="preserve">Ajouter une Entry </w:t>
      </w:r>
      <w:r w:rsidR="00D043E2">
        <w:t xml:space="preserve">avec un </w:t>
      </w:r>
      <w:proofErr w:type="spellStart"/>
      <w:r w:rsidR="00D043E2">
        <w:t>Placeholder</w:t>
      </w:r>
      <w:proofErr w:type="spellEnd"/>
      <w:r w:rsidR="00D043E2">
        <w:t xml:space="preserve"> « Votre email » qui s’étend sur toute la longueur de l’écran</w:t>
      </w:r>
    </w:p>
    <w:p w14:paraId="6DAD41B5" w14:textId="2ABE9EE9" w:rsidR="002C5434" w:rsidRPr="002C5434" w:rsidRDefault="002C5434" w:rsidP="002C5434">
      <w:pPr>
        <w:pStyle w:val="TPnormalpuce1"/>
        <w:numPr>
          <w:ilvl w:val="0"/>
          <w:numId w:val="0"/>
        </w:numPr>
        <w:ind w:left="720" w:hanging="360"/>
        <w:rPr>
          <w:lang w:val="en-US"/>
        </w:rPr>
      </w:pPr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C5434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2C5434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Votre</w:t>
      </w:r>
      <w:proofErr w:type="spellEnd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 xml:space="preserve"> email"</w:t>
      </w:r>
      <w:r w:rsidRPr="002C543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C5434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C543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C5434">
        <w:rPr>
          <w:rFonts w:ascii="Consolas" w:hAnsi="Consolas" w:cs="Consolas"/>
          <w:color w:val="FF0000"/>
          <w:sz w:val="19"/>
          <w:szCs w:val="19"/>
          <w:lang w:val="en-US"/>
        </w:rPr>
        <w:t>PlaceholderColor</w:t>
      </w:r>
      <w:proofErr w:type="spellEnd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2C543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0317AE9" w14:textId="7E67C899" w:rsidR="005E6A9D" w:rsidRDefault="005E6A9D" w:rsidP="005E6A9D">
      <w:pPr>
        <w:pStyle w:val="TPnormalpuce1"/>
      </w:pPr>
      <w:r>
        <w:t xml:space="preserve">Ajouter une Entry avec un </w:t>
      </w:r>
      <w:proofErr w:type="spellStart"/>
      <w:r>
        <w:t>Placeholder</w:t>
      </w:r>
      <w:proofErr w:type="spellEnd"/>
      <w:r>
        <w:t xml:space="preserve"> « Votre code postal » qui s’étend sur toute la longueur de l’écran, qui affiche un clavier numérique </w:t>
      </w:r>
      <w:commentRangeStart w:id="4"/>
      <w:r>
        <w:t>et limite la saisie à 5 caractères</w:t>
      </w:r>
      <w:commentRangeEnd w:id="4"/>
      <w:r w:rsidR="00812AF5">
        <w:rPr>
          <w:rStyle w:val="Marquedecommentaire"/>
          <w:rFonts w:eastAsiaTheme="minorEastAsia" w:cstheme="minorBidi"/>
          <w:iCs w:val="0"/>
          <w:kern w:val="0"/>
          <w:lang w:val="en-US" w:eastAsia="ja-JP" w:bidi="ar-SA"/>
        </w:rPr>
        <w:commentReference w:id="4"/>
      </w:r>
    </w:p>
    <w:p w14:paraId="6E879123" w14:textId="30CAC76A" w:rsidR="00507A10" w:rsidRPr="00507A10" w:rsidRDefault="00507A10" w:rsidP="00812AF5">
      <w:pPr>
        <w:pStyle w:val="TPnormalpuce1"/>
        <w:numPr>
          <w:ilvl w:val="0"/>
          <w:numId w:val="0"/>
        </w:numPr>
        <w:ind w:left="720" w:hanging="360"/>
        <w:jc w:val="left"/>
        <w:rPr>
          <w:lang w:val="en-US"/>
        </w:rPr>
      </w:pPr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7A1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507A10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Votre</w:t>
      </w:r>
      <w:proofErr w:type="spellEnd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 xml:space="preserve"> code postal"</w:t>
      </w:r>
      <w:r w:rsidRPr="00507A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07A10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7A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07A10">
        <w:rPr>
          <w:rFonts w:ascii="Consolas" w:hAnsi="Consolas" w:cs="Consolas"/>
          <w:color w:val="FF0000"/>
          <w:sz w:val="19"/>
          <w:szCs w:val="19"/>
          <w:lang w:val="en-US"/>
        </w:rPr>
        <w:t>PlaceholderColor</w:t>
      </w:r>
      <w:proofErr w:type="spellEnd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7A10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 w:rsidRPr="00507A10">
        <w:rPr>
          <w:rFonts w:ascii="Consolas" w:hAnsi="Consolas" w:cs="Consolas"/>
          <w:color w:val="0000FF"/>
          <w:sz w:val="19"/>
          <w:szCs w:val="19"/>
          <w:lang w:val="en-US"/>
        </w:rPr>
        <w:t>="Numeric" /&gt;</w:t>
      </w:r>
    </w:p>
    <w:p w14:paraId="6D3BF1BC" w14:textId="1BA82F89" w:rsidR="00D043E2" w:rsidRDefault="00D043E2" w:rsidP="00D043E2">
      <w:pPr>
        <w:pStyle w:val="TPnormalpuce1"/>
      </w:pPr>
      <w:r>
        <w:t xml:space="preserve">Ajouter une Entry avec un </w:t>
      </w:r>
      <w:proofErr w:type="spellStart"/>
      <w:r>
        <w:t>Placeholder</w:t>
      </w:r>
      <w:proofErr w:type="spellEnd"/>
      <w:r>
        <w:t xml:space="preserve"> « Votre mot de passe » qui s’étend sur toute la longueur de l’écran en ajoutant une propriété </w:t>
      </w:r>
      <w:r w:rsidR="000E7505">
        <w:t>qui cache la saisie</w:t>
      </w:r>
    </w:p>
    <w:p w14:paraId="1E346972" w14:textId="1411885F" w:rsidR="00507A10" w:rsidRDefault="00507A10" w:rsidP="00812AF5">
      <w:pPr>
        <w:pStyle w:val="TPnormalpuce1"/>
        <w:numPr>
          <w:ilvl w:val="0"/>
          <w:numId w:val="0"/>
        </w:numPr>
        <w:ind w:left="720" w:hanging="36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="Votre mot de passe"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lastRenderedPageBreak/>
        <w:t>PlaceholderColor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FA7B927" w14:textId="12350BA9" w:rsidR="000439AB" w:rsidRDefault="00712CE6" w:rsidP="003C1085">
      <w:pPr>
        <w:pStyle w:val="TPnormalpuce1"/>
      </w:pPr>
      <w:r>
        <w:t xml:space="preserve">Ajouter un </w:t>
      </w:r>
      <w:proofErr w:type="spellStart"/>
      <w:r>
        <w:t>StackLayout</w:t>
      </w:r>
      <w:proofErr w:type="spellEnd"/>
      <w:r>
        <w:t xml:space="preserve"> horizontal dans lequel figure</w:t>
      </w:r>
      <w:r w:rsidR="00812AF5">
        <w:t>nt</w:t>
      </w:r>
      <w:r>
        <w:t xml:space="preserve"> un </w:t>
      </w:r>
      <w:proofErr w:type="spellStart"/>
      <w:r>
        <w:t>DatePicker</w:t>
      </w:r>
      <w:proofErr w:type="spellEnd"/>
      <w:r>
        <w:t xml:space="preserve"> et un Labe</w:t>
      </w:r>
      <w:r w:rsidR="00812AF5">
        <w:t>l</w:t>
      </w:r>
      <w:r>
        <w:t xml:space="preserve"> « Date de naissance » </w:t>
      </w:r>
    </w:p>
    <w:p w14:paraId="54F82149" w14:textId="77777777" w:rsidR="00361754" w:rsidRDefault="00361754" w:rsidP="00812AF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="Horizontal"&gt;</w:t>
      </w:r>
    </w:p>
    <w:p w14:paraId="4E21C423" w14:textId="00B7C271" w:rsidR="00361754" w:rsidRDefault="00361754" w:rsidP="00812AF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="Date de naissance"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"/&gt;</w:t>
      </w:r>
    </w:p>
    <w:p w14:paraId="276B474F" w14:textId="77777777" w:rsidR="00812AF5" w:rsidRDefault="00361754" w:rsidP="00812AF5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/&gt;</w:t>
      </w:r>
    </w:p>
    <w:p w14:paraId="6BF8E570" w14:textId="46B84CE8" w:rsidR="00361754" w:rsidRDefault="00361754" w:rsidP="00812AF5">
      <w:pPr>
        <w:autoSpaceDE w:val="0"/>
        <w:autoSpaceDN w:val="0"/>
        <w:adjustRightInd w:val="0"/>
        <w:jc w:val="both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C0C1E1" w14:textId="4F3EBF9C" w:rsidR="00507A10" w:rsidRDefault="00507A10" w:rsidP="00507A10">
      <w:pPr>
        <w:pStyle w:val="TPnormalpuce1"/>
      </w:pPr>
      <w:r>
        <w:t xml:space="preserve">Ajouter un </w:t>
      </w:r>
      <w:proofErr w:type="spellStart"/>
      <w:r w:rsidR="00A525F4">
        <w:t>StackLayout</w:t>
      </w:r>
      <w:proofErr w:type="spellEnd"/>
      <w:r w:rsidR="00A525F4">
        <w:t xml:space="preserve"> horizontal</w:t>
      </w:r>
      <w:r w:rsidR="0081030D">
        <w:t xml:space="preserve"> dans lequel figure</w:t>
      </w:r>
      <w:r w:rsidR="00812AF5">
        <w:t>nt</w:t>
      </w:r>
      <w:r w:rsidR="0081030D">
        <w:t xml:space="preserve"> un Switch et un Label « Se souvenir de moi »</w:t>
      </w:r>
    </w:p>
    <w:p w14:paraId="5F10ABB9" w14:textId="77777777" w:rsidR="00C65719" w:rsidRPr="00C65719" w:rsidRDefault="00C65719" w:rsidP="00812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571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C65719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C65719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C65719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1D98C8C0" w14:textId="77777777" w:rsidR="00C65719" w:rsidRPr="00C65719" w:rsidRDefault="00C65719" w:rsidP="00812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57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5719">
        <w:rPr>
          <w:rFonts w:ascii="Consolas" w:hAnsi="Consolas" w:cs="Consolas"/>
          <w:color w:val="0000FF"/>
          <w:sz w:val="19"/>
          <w:szCs w:val="19"/>
        </w:rPr>
        <w:t>&lt;</w:t>
      </w:r>
      <w:r w:rsidRPr="00C65719">
        <w:rPr>
          <w:rFonts w:ascii="Consolas" w:hAnsi="Consolas" w:cs="Consolas"/>
          <w:color w:val="A31515"/>
          <w:sz w:val="19"/>
          <w:szCs w:val="19"/>
        </w:rPr>
        <w:t>Switch</w:t>
      </w:r>
      <w:r w:rsidRPr="00C65719">
        <w:rPr>
          <w:rFonts w:ascii="Consolas" w:hAnsi="Consolas" w:cs="Consolas"/>
          <w:color w:val="0000FF"/>
          <w:sz w:val="19"/>
          <w:szCs w:val="19"/>
        </w:rPr>
        <w:t>&gt;&lt;/</w:t>
      </w:r>
      <w:r w:rsidRPr="00C65719">
        <w:rPr>
          <w:rFonts w:ascii="Consolas" w:hAnsi="Consolas" w:cs="Consolas"/>
          <w:color w:val="A31515"/>
          <w:sz w:val="19"/>
          <w:szCs w:val="19"/>
        </w:rPr>
        <w:t>Switch</w:t>
      </w:r>
      <w:r w:rsidRPr="00C65719">
        <w:rPr>
          <w:rFonts w:ascii="Consolas" w:hAnsi="Consolas" w:cs="Consolas"/>
          <w:color w:val="0000FF"/>
          <w:sz w:val="19"/>
          <w:szCs w:val="19"/>
        </w:rPr>
        <w:t>&gt;</w:t>
      </w:r>
    </w:p>
    <w:p w14:paraId="57AA5523" w14:textId="77777777" w:rsidR="00812AF5" w:rsidRDefault="00C65719" w:rsidP="00812AF5">
      <w:pPr>
        <w:autoSpaceDE w:val="0"/>
        <w:autoSpaceDN w:val="0"/>
        <w:adjustRightInd w:val="0"/>
        <w:ind w:left="1276" w:hanging="1276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7021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="Se souvenir de moi"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"/&gt;</w:t>
      </w:r>
    </w:p>
    <w:p w14:paraId="5504A69C" w14:textId="533FF517" w:rsidR="00361754" w:rsidRDefault="00C65719" w:rsidP="00812AF5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4EDA9" w14:textId="618EF5C2" w:rsidR="000439AB" w:rsidRDefault="000439AB" w:rsidP="00507A10">
      <w:pPr>
        <w:pStyle w:val="TPnormalpuce1"/>
      </w:pPr>
      <w:r>
        <w:t>Ajouter un bouton de validation « Se connecter » qui prend toute la largeur de l’écran</w:t>
      </w:r>
    </w:p>
    <w:p w14:paraId="7FA95476" w14:textId="5E375A08" w:rsidR="00507A10" w:rsidRDefault="00C65719" w:rsidP="00507A10">
      <w:pPr>
        <w:pStyle w:val="TPnormalpuce1"/>
        <w:numPr>
          <w:ilvl w:val="0"/>
          <w:numId w:val="0"/>
        </w:numPr>
        <w:ind w:left="720" w:hanging="360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 connecter"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8CF559" w14:textId="599EFFA4" w:rsidR="005777D6" w:rsidRPr="00A53B58" w:rsidRDefault="005777D6" w:rsidP="005777D6">
      <w:pPr>
        <w:pStyle w:val="TPnormalpuce1"/>
        <w:numPr>
          <w:ilvl w:val="0"/>
          <w:numId w:val="0"/>
        </w:numPr>
        <w:ind w:left="357" w:hanging="357"/>
      </w:pPr>
    </w:p>
    <w:sectPr w:rsidR="005777D6" w:rsidRPr="00A53B58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naud Mainbourg" w:date="2019-04-03T08:27:00Z" w:initials="AM">
    <w:p w14:paraId="644F608C" w14:textId="77777777" w:rsidR="007021D9" w:rsidRPr="00744DE5" w:rsidRDefault="007021D9" w:rsidP="007021D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</w:p>
    <w:p w14:paraId="3CE098B4" w14:textId="0F4EFD12" w:rsidR="007021D9" w:rsidRPr="007021D9" w:rsidRDefault="007021D9">
      <w:pPr>
        <w:pStyle w:val="Commentaire"/>
        <w:rPr>
          <w:lang w:val="fr-FR"/>
        </w:rPr>
      </w:pPr>
    </w:p>
  </w:comment>
  <w:comment w:id="4" w:author="Arnaud Mainbourg" w:date="2019-04-03T07:54:00Z" w:initials="AM">
    <w:p w14:paraId="649CC9B6" w14:textId="4F9B7CBB" w:rsidR="00812AF5" w:rsidRPr="00812AF5" w:rsidRDefault="00812AF5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812AF5">
        <w:rPr>
          <w:lang w:val="fr-FR"/>
        </w:rPr>
        <w:t>Cette propriété est-elle bien d</w:t>
      </w:r>
      <w:r>
        <w:rPr>
          <w:lang w:val="fr-FR"/>
        </w:rPr>
        <w:t>éfinie dans le code qui suit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E098B4" w15:done="0"/>
  <w15:commentEx w15:paraId="649CC9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E098B4" w16cid:durableId="204EED07"/>
  <w16cid:commentId w16cid:paraId="649CC9B6" w16cid:durableId="204EE5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47B9" w14:textId="77777777" w:rsidR="00A92C1F" w:rsidRDefault="00A92C1F" w:rsidP="006C7E58">
      <w:r>
        <w:separator/>
      </w:r>
    </w:p>
  </w:endnote>
  <w:endnote w:type="continuationSeparator" w:id="0">
    <w:p w14:paraId="35F0372A" w14:textId="77777777" w:rsidR="00A92C1F" w:rsidRDefault="00A92C1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E03AB" w14:textId="77777777" w:rsidR="00A92C1F" w:rsidRDefault="00A92C1F" w:rsidP="006C7E58">
      <w:r>
        <w:separator/>
      </w:r>
    </w:p>
  </w:footnote>
  <w:footnote w:type="continuationSeparator" w:id="0">
    <w:p w14:paraId="0003902C" w14:textId="77777777" w:rsidR="00A92C1F" w:rsidRDefault="00A92C1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22A5"/>
    <w:rsid w:val="000150A7"/>
    <w:rsid w:val="00015214"/>
    <w:rsid w:val="000417F6"/>
    <w:rsid w:val="000439AB"/>
    <w:rsid w:val="000504C9"/>
    <w:rsid w:val="00062FC0"/>
    <w:rsid w:val="000753A7"/>
    <w:rsid w:val="000814F4"/>
    <w:rsid w:val="00097F0B"/>
    <w:rsid w:val="000A1582"/>
    <w:rsid w:val="000B5825"/>
    <w:rsid w:val="000B7FE4"/>
    <w:rsid w:val="000D0A8C"/>
    <w:rsid w:val="000D7799"/>
    <w:rsid w:val="000E558E"/>
    <w:rsid w:val="000E5CCE"/>
    <w:rsid w:val="000E7505"/>
    <w:rsid w:val="000F0864"/>
    <w:rsid w:val="000F0CA2"/>
    <w:rsid w:val="000F50AF"/>
    <w:rsid w:val="00106475"/>
    <w:rsid w:val="00125DCA"/>
    <w:rsid w:val="00136790"/>
    <w:rsid w:val="001473C5"/>
    <w:rsid w:val="00150F05"/>
    <w:rsid w:val="00151AA0"/>
    <w:rsid w:val="001646F3"/>
    <w:rsid w:val="00167C14"/>
    <w:rsid w:val="00180858"/>
    <w:rsid w:val="0018668B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5D2C"/>
    <w:rsid w:val="002263D9"/>
    <w:rsid w:val="00241941"/>
    <w:rsid w:val="00241BEE"/>
    <w:rsid w:val="00254E0B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5434"/>
    <w:rsid w:val="002D2B64"/>
    <w:rsid w:val="002F78BE"/>
    <w:rsid w:val="00301257"/>
    <w:rsid w:val="003225EC"/>
    <w:rsid w:val="003548A0"/>
    <w:rsid w:val="00361754"/>
    <w:rsid w:val="003659AB"/>
    <w:rsid w:val="003709F1"/>
    <w:rsid w:val="00377559"/>
    <w:rsid w:val="00382C06"/>
    <w:rsid w:val="00387206"/>
    <w:rsid w:val="003C1085"/>
    <w:rsid w:val="003C6A4C"/>
    <w:rsid w:val="003C6B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56C3"/>
    <w:rsid w:val="00506BE4"/>
    <w:rsid w:val="00507A10"/>
    <w:rsid w:val="005107B2"/>
    <w:rsid w:val="00524E9A"/>
    <w:rsid w:val="00544157"/>
    <w:rsid w:val="0054712F"/>
    <w:rsid w:val="00554FC1"/>
    <w:rsid w:val="0057306B"/>
    <w:rsid w:val="005772AA"/>
    <w:rsid w:val="005777D6"/>
    <w:rsid w:val="005971DC"/>
    <w:rsid w:val="00597D65"/>
    <w:rsid w:val="005A2146"/>
    <w:rsid w:val="005A36E5"/>
    <w:rsid w:val="005A563C"/>
    <w:rsid w:val="005C68D3"/>
    <w:rsid w:val="005D0262"/>
    <w:rsid w:val="005D1943"/>
    <w:rsid w:val="005E3B89"/>
    <w:rsid w:val="005E6A9D"/>
    <w:rsid w:val="005F160C"/>
    <w:rsid w:val="005F2EFB"/>
    <w:rsid w:val="006025AB"/>
    <w:rsid w:val="0063306A"/>
    <w:rsid w:val="006367DA"/>
    <w:rsid w:val="00675D38"/>
    <w:rsid w:val="006900A1"/>
    <w:rsid w:val="006939F9"/>
    <w:rsid w:val="006B3B13"/>
    <w:rsid w:val="006C573C"/>
    <w:rsid w:val="006C7E58"/>
    <w:rsid w:val="006E2EB5"/>
    <w:rsid w:val="006F2B63"/>
    <w:rsid w:val="007007CE"/>
    <w:rsid w:val="007021D9"/>
    <w:rsid w:val="0070566B"/>
    <w:rsid w:val="00707B85"/>
    <w:rsid w:val="00712CE6"/>
    <w:rsid w:val="00712D3F"/>
    <w:rsid w:val="00713863"/>
    <w:rsid w:val="00721C91"/>
    <w:rsid w:val="00723883"/>
    <w:rsid w:val="007327B9"/>
    <w:rsid w:val="00742224"/>
    <w:rsid w:val="00743993"/>
    <w:rsid w:val="00747EC2"/>
    <w:rsid w:val="007615F8"/>
    <w:rsid w:val="00763EF6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805BCC"/>
    <w:rsid w:val="008065FD"/>
    <w:rsid w:val="0081030D"/>
    <w:rsid w:val="00810803"/>
    <w:rsid w:val="00812AF5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B3D6B"/>
    <w:rsid w:val="009C09D3"/>
    <w:rsid w:val="009C2AC3"/>
    <w:rsid w:val="009C4593"/>
    <w:rsid w:val="009D1251"/>
    <w:rsid w:val="009E64C2"/>
    <w:rsid w:val="009F4799"/>
    <w:rsid w:val="00A0221B"/>
    <w:rsid w:val="00A055CF"/>
    <w:rsid w:val="00A22423"/>
    <w:rsid w:val="00A256EE"/>
    <w:rsid w:val="00A361C9"/>
    <w:rsid w:val="00A525F4"/>
    <w:rsid w:val="00A53B58"/>
    <w:rsid w:val="00A57EA2"/>
    <w:rsid w:val="00A61F6D"/>
    <w:rsid w:val="00A6293D"/>
    <w:rsid w:val="00A6513D"/>
    <w:rsid w:val="00A92C1F"/>
    <w:rsid w:val="00A92D29"/>
    <w:rsid w:val="00A93073"/>
    <w:rsid w:val="00A93B34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3526"/>
    <w:rsid w:val="00BF55F7"/>
    <w:rsid w:val="00C05A94"/>
    <w:rsid w:val="00C16564"/>
    <w:rsid w:val="00C33697"/>
    <w:rsid w:val="00C33ECE"/>
    <w:rsid w:val="00C41B0B"/>
    <w:rsid w:val="00C62D79"/>
    <w:rsid w:val="00C65719"/>
    <w:rsid w:val="00C87756"/>
    <w:rsid w:val="00C96AD1"/>
    <w:rsid w:val="00CA503E"/>
    <w:rsid w:val="00CA5C15"/>
    <w:rsid w:val="00CB0B02"/>
    <w:rsid w:val="00CB307B"/>
    <w:rsid w:val="00CB6767"/>
    <w:rsid w:val="00CC4730"/>
    <w:rsid w:val="00CD6D6E"/>
    <w:rsid w:val="00CD7BEE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67B2A"/>
    <w:rsid w:val="00D72771"/>
    <w:rsid w:val="00D85BA4"/>
    <w:rsid w:val="00D909BB"/>
    <w:rsid w:val="00D96678"/>
    <w:rsid w:val="00DB4B72"/>
    <w:rsid w:val="00DB6D8D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8C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21953"/>
    <w:rsid w:val="00F22EA4"/>
    <w:rsid w:val="00F3018B"/>
    <w:rsid w:val="00F36C1E"/>
    <w:rsid w:val="00F41C09"/>
    <w:rsid w:val="00F41ECC"/>
    <w:rsid w:val="00F7597C"/>
    <w:rsid w:val="00F805F2"/>
    <w:rsid w:val="00F866C1"/>
    <w:rsid w:val="00F87916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4" Type="http://schemas.openxmlformats.org/officeDocument/2006/relationships/header" Target="header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0B502-C0A4-4191-8A5D-70AED7CBDC69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523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102</cp:revision>
  <cp:lastPrinted>2016-09-29T07:49:00Z</cp:lastPrinted>
  <dcterms:created xsi:type="dcterms:W3CDTF">2017-11-17T14:15:00Z</dcterms:created>
  <dcterms:modified xsi:type="dcterms:W3CDTF">2019-04-03T06:54:00Z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