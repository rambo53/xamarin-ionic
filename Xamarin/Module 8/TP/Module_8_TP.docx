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FDD3C" w14:textId="2BEAE723" w:rsidR="00A83768" w:rsidRPr="0074268F" w:rsidRDefault="00524C6B" w:rsidP="00A83768">
      <w:pPr>
        <w:pStyle w:val="Titre1"/>
        <w:rPr>
          <w:kern w:val="28"/>
          <w:sz w:val="72"/>
          <w:szCs w:val="72"/>
          <w:lang w:val="fr-FR"/>
        </w:rPr>
      </w:pPr>
      <w:r>
        <w:rPr>
          <w:kern w:val="28"/>
          <w:sz w:val="72"/>
          <w:szCs w:val="72"/>
          <w:lang w:val="fr-FR"/>
        </w:rPr>
        <w:t xml:space="preserve">Vérifier la présence </w:t>
      </w:r>
      <w:r w:rsidR="008E5D16">
        <w:rPr>
          <w:kern w:val="28"/>
          <w:sz w:val="72"/>
          <w:szCs w:val="72"/>
          <w:lang w:val="fr-FR"/>
        </w:rPr>
        <w:br/>
      </w:r>
      <w:r>
        <w:rPr>
          <w:kern w:val="28"/>
          <w:sz w:val="72"/>
          <w:szCs w:val="72"/>
          <w:lang w:val="fr-FR"/>
        </w:rPr>
        <w:t>d’une connexion Internet</w:t>
      </w:r>
    </w:p>
    <w:p w14:paraId="2E71015A" w14:textId="7732E1AD" w:rsidR="00924F5F" w:rsidRPr="00C242C0" w:rsidRDefault="007E0E92" w:rsidP="00401B0B">
      <w:pPr>
        <w:pStyle w:val="Titre1"/>
        <w:rPr>
          <w:rFonts w:ascii="Century Gothic" w:hAnsi="Century Gothic"/>
          <w:noProof/>
          <w:szCs w:val="16"/>
          <w:lang w:val="fr-FR"/>
        </w:rPr>
      </w:pPr>
      <w:r>
        <w:rPr>
          <w:lang w:val="fr-FR"/>
        </w:rPr>
        <w:t xml:space="preserve">TP du </w:t>
      </w:r>
      <w:r w:rsidR="008E5D16">
        <w:rPr>
          <w:lang w:val="fr-FR"/>
        </w:rPr>
        <w:t>m</w:t>
      </w:r>
      <w:r>
        <w:rPr>
          <w:lang w:val="fr-FR"/>
        </w:rPr>
        <w:t xml:space="preserve">odule </w:t>
      </w:r>
      <w:r w:rsidR="00660ABD">
        <w:rPr>
          <w:lang w:val="fr-FR"/>
        </w:rPr>
        <w:t>8</w:t>
      </w:r>
      <w:r w:rsidR="00BB4AC7">
        <w:rPr>
          <w:lang w:val="fr-FR"/>
        </w:rPr>
        <w:t xml:space="preserve"> </w:t>
      </w:r>
      <w:r w:rsidR="008E5D16">
        <w:rPr>
          <w:lang w:val="fr-FR"/>
        </w:rPr>
        <w:t>-</w:t>
      </w:r>
      <w:r w:rsidR="00BB4AC7">
        <w:rPr>
          <w:lang w:val="fr-FR"/>
        </w:rPr>
        <w:t xml:space="preserve"> </w:t>
      </w:r>
      <w:r w:rsidR="00C242C0" w:rsidRPr="00C242C0">
        <w:rPr>
          <w:lang w:val="fr-FR"/>
        </w:rPr>
        <w:t>Interagir avec la plateforme native</w:t>
      </w:r>
    </w:p>
    <w:p w14:paraId="404DB5B5" w14:textId="77777777" w:rsidR="00924F5F" w:rsidRPr="00C62D79" w:rsidRDefault="00924F5F" w:rsidP="00924F5F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9645" w:type="dxa"/>
        <w:tblInd w:w="-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45"/>
      </w:tblGrid>
      <w:tr w:rsidR="00924F5F" w:rsidRPr="008E5D16" w14:paraId="4E93A745" w14:textId="77777777" w:rsidTr="001B5F2A">
        <w:tc>
          <w:tcPr>
            <w:tcW w:w="9645" w:type="dxa"/>
            <w:shd w:val="clear" w:color="auto" w:fill="F2F2F2" w:themeFill="background1" w:themeFillShade="F2"/>
          </w:tcPr>
          <w:p w14:paraId="0040BCB2" w14:textId="6AD60473" w:rsidR="00924F5F" w:rsidRPr="00C62D79" w:rsidRDefault="00924F5F" w:rsidP="00BB4AC7">
            <w:pPr>
              <w:pStyle w:val="TPnormal"/>
            </w:pPr>
            <w:r>
              <w:t xml:space="preserve">Avant de démarrer ce TP, il convient d’avoir </w:t>
            </w:r>
            <w:r w:rsidR="008B220B">
              <w:t xml:space="preserve">suivi les </w:t>
            </w:r>
            <w:r w:rsidR="00BB4AC7">
              <w:t>vidéos</w:t>
            </w:r>
            <w:r w:rsidR="008B220B">
              <w:t xml:space="preserve"> des</w:t>
            </w:r>
            <w:r>
              <w:t xml:space="preserve"> modules </w:t>
            </w:r>
            <w:r w:rsidR="008B220B">
              <w:t xml:space="preserve">1 à </w:t>
            </w:r>
            <w:r w:rsidR="00C242C0">
              <w:t>8</w:t>
            </w:r>
            <w:r w:rsidR="008B220B">
              <w:t xml:space="preserve"> et d’avoir réalisé les TP proposés.</w:t>
            </w:r>
          </w:p>
        </w:tc>
      </w:tr>
    </w:tbl>
    <w:p w14:paraId="1184DB29" w14:textId="77777777" w:rsidR="00924F5F" w:rsidRPr="00C62D79" w:rsidRDefault="00924F5F" w:rsidP="00924F5F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3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288"/>
      </w:tblGrid>
      <w:tr w:rsidR="00924F5F" w:rsidRPr="008B220B" w14:paraId="7AFF424A" w14:textId="77777777" w:rsidTr="00401B0B">
        <w:trPr>
          <w:trHeight w:val="20"/>
        </w:trPr>
        <w:tc>
          <w:tcPr>
            <w:tcW w:w="3288" w:type="dxa"/>
            <w:shd w:val="clear" w:color="auto" w:fill="348899"/>
            <w:vAlign w:val="center"/>
          </w:tcPr>
          <w:p w14:paraId="30D874A2" w14:textId="77777777" w:rsidR="00924F5F" w:rsidRPr="00401B0B" w:rsidRDefault="00924F5F" w:rsidP="001B5F2A">
            <w:pPr>
              <w:spacing w:before="40" w:after="40"/>
              <w:jc w:val="center"/>
              <w:rPr>
                <w:b/>
                <w:color w:val="FFFFFF" w:themeColor="background1"/>
                <w:lang w:val="fr-FR"/>
              </w:rPr>
            </w:pPr>
            <w:r w:rsidRPr="00401B0B">
              <w:rPr>
                <w:b/>
                <w:color w:val="FFFFFF" w:themeColor="background1"/>
                <w:lang w:val="fr-FR"/>
              </w:rPr>
              <w:t>Durée estimée</w:t>
            </w:r>
          </w:p>
        </w:tc>
      </w:tr>
      <w:tr w:rsidR="00924F5F" w:rsidRPr="008B220B" w14:paraId="4A39EC7F" w14:textId="77777777" w:rsidTr="001B5F2A">
        <w:trPr>
          <w:trHeight w:val="397"/>
        </w:trPr>
        <w:tc>
          <w:tcPr>
            <w:tcW w:w="3288" w:type="dxa"/>
            <w:shd w:val="clear" w:color="auto" w:fill="F2F2F2" w:themeFill="background1" w:themeFillShade="F2"/>
            <w:vAlign w:val="center"/>
          </w:tcPr>
          <w:p w14:paraId="2D9F101D" w14:textId="7AF126B6" w:rsidR="00924F5F" w:rsidRPr="00C62D79" w:rsidRDefault="00C226D4" w:rsidP="00BB4AC7">
            <w:pPr>
              <w:spacing w:before="120" w:after="120"/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  <w:r w:rsidR="002D4722">
              <w:rPr>
                <w:lang w:val="fr-FR"/>
              </w:rPr>
              <w:t xml:space="preserve"> heure</w:t>
            </w:r>
          </w:p>
        </w:tc>
      </w:tr>
    </w:tbl>
    <w:p w14:paraId="4E70822D" w14:textId="77777777" w:rsidR="00924F5F" w:rsidRPr="00C62D79" w:rsidRDefault="00924F5F" w:rsidP="00494DCF">
      <w:pPr>
        <w:pStyle w:val="TPTitre"/>
      </w:pPr>
      <w:r>
        <w:t>Énoncé</w:t>
      </w:r>
    </w:p>
    <w:p w14:paraId="54A65082" w14:textId="103E546C" w:rsidR="007E0E92" w:rsidRDefault="002F3595" w:rsidP="00494DCF">
      <w:pPr>
        <w:pStyle w:val="TPnormal"/>
      </w:pPr>
      <w:r>
        <w:t>Reprendre le corrigé du TP</w:t>
      </w:r>
      <w:r w:rsidR="002832B0">
        <w:t xml:space="preserve"> précédent et charger le projet dans Visual Studio</w:t>
      </w:r>
      <w:r w:rsidR="008E5D16">
        <w:t>.</w:t>
      </w:r>
    </w:p>
    <w:p w14:paraId="192A9A78" w14:textId="43CEE4DF" w:rsidR="009A3AE6" w:rsidRDefault="009A3AE6" w:rsidP="00494DCF">
      <w:pPr>
        <w:pStyle w:val="TPnormal"/>
      </w:pPr>
      <w:r>
        <w:t xml:space="preserve">L’objectif est </w:t>
      </w:r>
      <w:r w:rsidR="00EE6990">
        <w:t>d</w:t>
      </w:r>
      <w:r w:rsidR="00C242C0">
        <w:t xml:space="preserve">’utiliser un service de </w:t>
      </w:r>
      <w:proofErr w:type="spellStart"/>
      <w:r w:rsidR="00C242C0">
        <w:t>Xamarin.Essentials</w:t>
      </w:r>
      <w:proofErr w:type="spellEnd"/>
      <w:r w:rsidR="00C242C0">
        <w:t xml:space="preserve"> pour tirer parti d’une fonctionnalité native : la présence d’une connexion Internet ou non.</w:t>
      </w:r>
    </w:p>
    <w:p w14:paraId="55DE5FBE" w14:textId="2E17F1F2" w:rsidR="004916B0" w:rsidRDefault="00C242C0" w:rsidP="007804BF">
      <w:pPr>
        <w:pStyle w:val="TPnormal"/>
      </w:pPr>
      <w:r>
        <w:t xml:space="preserve">Intégrer </w:t>
      </w:r>
      <w:proofErr w:type="spellStart"/>
      <w:r>
        <w:t>Xamarin.Essentials</w:t>
      </w:r>
      <w:proofErr w:type="spellEnd"/>
      <w:r>
        <w:t xml:space="preserve"> au projet</w:t>
      </w:r>
      <w:r w:rsidR="00D3552B">
        <w:t xml:space="preserve"> grâce à </w:t>
      </w:r>
      <w:proofErr w:type="spellStart"/>
      <w:r w:rsidR="00D3552B">
        <w:t>Nu</w:t>
      </w:r>
      <w:r w:rsidR="008E5D16">
        <w:t>G</w:t>
      </w:r>
      <w:r w:rsidR="00D3552B">
        <w:t>et</w:t>
      </w:r>
      <w:proofErr w:type="spellEnd"/>
      <w:r w:rsidR="00D3552B">
        <w:t xml:space="preserve"> et ajouter les appels nécessaires dans le projet Android.</w:t>
      </w:r>
    </w:p>
    <w:p w14:paraId="2C091718" w14:textId="5B8278C5" w:rsidR="00B544EC" w:rsidRDefault="00B544EC" w:rsidP="007804BF">
      <w:pPr>
        <w:pStyle w:val="TPnormal"/>
      </w:pPr>
      <w:r>
        <w:t xml:space="preserve">Ajouter </w:t>
      </w:r>
      <w:r w:rsidR="006E7DEA">
        <w:t>l’autorisation « </w:t>
      </w:r>
      <w:proofErr w:type="spellStart"/>
      <w:proofErr w:type="gramStart"/>
      <w:r w:rsidR="006E7DEA" w:rsidRPr="006E7DEA">
        <w:t>android.permission</w:t>
      </w:r>
      <w:proofErr w:type="gramEnd"/>
      <w:r w:rsidR="006E7DEA" w:rsidRPr="006E7DEA">
        <w:t>.ACCESS_NETWORK_STATE</w:t>
      </w:r>
      <w:proofErr w:type="spellEnd"/>
      <w:r w:rsidR="006E7DEA">
        <w:t> » dans le projet Android.</w:t>
      </w:r>
    </w:p>
    <w:p w14:paraId="376004E5" w14:textId="1C525E23" w:rsidR="0032464B" w:rsidRDefault="0032464B" w:rsidP="007804BF">
      <w:pPr>
        <w:pStyle w:val="TPnormal"/>
      </w:pPr>
      <w:r>
        <w:rPr>
          <w:noProof/>
        </w:rPr>
        <w:lastRenderedPageBreak/>
        <w:drawing>
          <wp:inline distT="0" distB="0" distL="0" distR="0" wp14:anchorId="3E9F13F0" wp14:editId="5035001E">
            <wp:extent cx="6120765" cy="3286760"/>
            <wp:effectExtent l="0" t="0" r="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21306" w14:textId="5EDCAF74" w:rsidR="0032464B" w:rsidRDefault="00E305F6" w:rsidP="00A32CA1">
      <w:pPr>
        <w:pStyle w:val="TPnormal"/>
      </w:pPr>
      <w:r>
        <w:t>Interroger la fonctionnalité de connectivité du</w:t>
      </w:r>
      <w:r w:rsidR="00844A28">
        <w:t xml:space="preserve"> service </w:t>
      </w:r>
      <w:proofErr w:type="spellStart"/>
      <w:r w:rsidR="00844A28">
        <w:t>Xamarin.Essentials</w:t>
      </w:r>
      <w:proofErr w:type="spellEnd"/>
      <w:r w:rsidR="00844A28">
        <w:t>, en consultant la documentation </w:t>
      </w:r>
      <w:r w:rsidR="008E5D16">
        <w:t>(</w:t>
      </w:r>
      <w:hyperlink r:id="rId12" w:history="1">
        <w:r w:rsidR="00844A28" w:rsidRPr="00A17816">
          <w:rPr>
            <w:rStyle w:val="Lienhypertexte"/>
          </w:rPr>
          <w:t>https://docs.microsoft.com/fr-fr/xamarin/essentials/connectivity?context=xamarin%2Fxamarin-forms&amp;tabs=android</w:t>
        </w:r>
      </w:hyperlink>
      <w:r w:rsidR="008E5D16">
        <w:t xml:space="preserve">) </w:t>
      </w:r>
      <w:r w:rsidR="00BE5014">
        <w:t>pour vérifier la connectivité avant d’interroger le service d’authentificatio</w:t>
      </w:r>
      <w:bookmarkStart w:id="0" w:name="_GoBack"/>
      <w:bookmarkEnd w:id="0"/>
      <w:r w:rsidR="00BE5014">
        <w:t>n.</w:t>
      </w:r>
    </w:p>
    <w:p w14:paraId="289D5CEC" w14:textId="59AAC7FA" w:rsidR="00A16C85" w:rsidRPr="002D3DD6" w:rsidRDefault="00BB0597" w:rsidP="00A260FE">
      <w:pPr>
        <w:pStyle w:val="TPnormal"/>
        <w:jc w:val="center"/>
      </w:pPr>
      <w:r>
        <w:rPr>
          <w:noProof/>
        </w:rPr>
        <w:drawing>
          <wp:inline distT="0" distB="0" distL="0" distR="0" wp14:anchorId="07C6B896" wp14:editId="1508EC37">
            <wp:extent cx="2049780" cy="3627830"/>
            <wp:effectExtent l="0" t="0" r="762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56496" cy="363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6C85" w:rsidRPr="002D3DD6" w:rsidSect="006B3B13">
      <w:headerReference w:type="default" r:id="rId14"/>
      <w:footerReference w:type="default" r:id="rId15"/>
      <w:pgSz w:w="11907" w:h="16840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1A10A3" w14:textId="77777777" w:rsidR="000446F4" w:rsidRDefault="000446F4" w:rsidP="006C7E58">
      <w:r>
        <w:separator/>
      </w:r>
    </w:p>
  </w:endnote>
  <w:endnote w:type="continuationSeparator" w:id="0">
    <w:p w14:paraId="4F907DA1" w14:textId="77777777" w:rsidR="000446F4" w:rsidRDefault="000446F4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9"/>
      <w:gridCol w:w="4820"/>
    </w:tblGrid>
    <w:tr w:rsidR="007C4822" w14:paraId="7ED80D88" w14:textId="77777777" w:rsidTr="00E813B7">
      <w:tc>
        <w:tcPr>
          <w:tcW w:w="2500" w:type="pct"/>
          <w:vAlign w:val="bottom"/>
        </w:tcPr>
        <w:p w14:paraId="5C514B8E" w14:textId="77777777" w:rsidR="007C4822" w:rsidRDefault="007C4822" w:rsidP="007C4822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>/</w:t>
          </w:r>
          <w:fldSimple w:instr=" NUMPAGES   \* MERGEFORMAT ">
            <w:r>
              <w:rPr>
                <w:noProof/>
              </w:rPr>
              <w:t>5</w:t>
            </w:r>
          </w:fldSimple>
        </w:p>
      </w:tc>
      <w:tc>
        <w:tcPr>
          <w:tcW w:w="2500" w:type="pct"/>
        </w:tcPr>
        <w:p w14:paraId="35CC6F56" w14:textId="77777777" w:rsidR="007C4822" w:rsidRDefault="007C4822" w:rsidP="007C4822">
          <w:pPr>
            <w:pStyle w:val="Pieddepage"/>
            <w:tabs>
              <w:tab w:val="left" w:pos="690"/>
              <w:tab w:val="right" w:pos="5018"/>
            </w:tabs>
          </w:pPr>
          <w:r>
            <w:rPr>
              <w:sz w:val="22"/>
            </w:rPr>
            <w:tab/>
          </w:r>
          <w:r>
            <w:rPr>
              <w:sz w:val="22"/>
            </w:rPr>
            <w:tab/>
          </w: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>
            <w:rPr>
              <w:noProof/>
              <w:lang w:val="fr-FR" w:eastAsia="fr-FR"/>
            </w:rPr>
            <w:drawing>
              <wp:inline distT="0" distB="0" distL="0" distR="0" wp14:anchorId="40F5484C" wp14:editId="1CE361A1">
                <wp:extent cx="514350" cy="514350"/>
                <wp:effectExtent l="0" t="0" r="0" b="0"/>
                <wp:docPr id="20" name="Imag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ENI Ecole Informatiq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C4822" w14:paraId="34A99E15" w14:textId="77777777" w:rsidTr="00E813B7">
      <w:tc>
        <w:tcPr>
          <w:tcW w:w="1" w:type="pct"/>
          <w:gridSpan w:val="2"/>
          <w:vAlign w:val="bottom"/>
        </w:tcPr>
        <w:p w14:paraId="418C0BB3" w14:textId="77777777" w:rsidR="007C4822" w:rsidRDefault="007C4822" w:rsidP="007C4822">
          <w:pPr>
            <w:pStyle w:val="Pieddepage"/>
            <w:tabs>
              <w:tab w:val="left" w:pos="690"/>
              <w:tab w:val="right" w:pos="5018"/>
            </w:tabs>
            <w:jc w:val="center"/>
            <w:rPr>
              <w:sz w:val="22"/>
            </w:rPr>
          </w:pPr>
          <w:r w:rsidRPr="004B20F7">
            <w:rPr>
              <w:sz w:val="14"/>
            </w:rPr>
            <w:t xml:space="preserve">© ENI – </w:t>
          </w:r>
          <w:proofErr w:type="spellStart"/>
          <w:r>
            <w:rPr>
              <w:sz w:val="14"/>
            </w:rPr>
            <w:t>T</w:t>
          </w:r>
          <w:r w:rsidRPr="004B20F7">
            <w:rPr>
              <w:sz w:val="14"/>
            </w:rPr>
            <w:t>ous</w:t>
          </w:r>
          <w:proofErr w:type="spellEnd"/>
          <w:r w:rsidRPr="004B20F7">
            <w:rPr>
              <w:sz w:val="14"/>
            </w:rPr>
            <w:t xml:space="preserve"> droits </w:t>
          </w:r>
          <w:proofErr w:type="spellStart"/>
          <w:r w:rsidRPr="004B20F7">
            <w:rPr>
              <w:sz w:val="14"/>
            </w:rPr>
            <w:t>réservés</w:t>
          </w:r>
          <w:proofErr w:type="spellEnd"/>
        </w:p>
      </w:tc>
    </w:tr>
  </w:tbl>
  <w:p w14:paraId="157416F5" w14:textId="67751481" w:rsidR="002A2662" w:rsidRPr="007C4822" w:rsidRDefault="007C4822" w:rsidP="007C4822">
    <w:pPr>
      <w:pStyle w:val="Pieddepage"/>
      <w:jc w:val="right"/>
    </w:pPr>
    <w:r>
      <w:rPr>
        <w:color w:val="000000" w:themeColor="text1"/>
        <w:sz w:val="24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09F544" w14:textId="77777777" w:rsidR="000446F4" w:rsidRDefault="000446F4" w:rsidP="006C7E58">
      <w:r>
        <w:separator/>
      </w:r>
    </w:p>
  </w:footnote>
  <w:footnote w:type="continuationSeparator" w:id="0">
    <w:p w14:paraId="1568FA3C" w14:textId="77777777" w:rsidR="000446F4" w:rsidRDefault="000446F4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7416F0" w14:textId="443A78E1" w:rsidR="002A2662" w:rsidRPr="00401B0B" w:rsidRDefault="005E7D6C" w:rsidP="006C7E58">
    <w:pPr>
      <w:pStyle w:val="En-tte"/>
      <w:jc w:val="right"/>
      <w:rPr>
        <w:color w:val="343642"/>
        <w:sz w:val="22"/>
        <w:lang w:val="fr-FR"/>
      </w:rPr>
    </w:pPr>
    <w:r>
      <w:rPr>
        <w:color w:val="343642"/>
        <w:sz w:val="22"/>
        <w:lang w:val="fr-FR"/>
      </w:rPr>
      <w:t>Xamarin</w:t>
    </w:r>
  </w:p>
  <w:p w14:paraId="157416F1" w14:textId="77777777" w:rsidR="002A2662" w:rsidRPr="006C7E58" w:rsidRDefault="002A2662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A95387"/>
    <w:multiLevelType w:val="hybridMultilevel"/>
    <w:tmpl w:val="4C326A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053B10"/>
    <w:multiLevelType w:val="hybridMultilevel"/>
    <w:tmpl w:val="DCBCAA5E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2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4"/>
  </w:num>
  <w:num w:numId="3">
    <w:abstractNumId w:val="5"/>
  </w:num>
  <w:num w:numId="4">
    <w:abstractNumId w:val="12"/>
  </w:num>
  <w:num w:numId="5">
    <w:abstractNumId w:val="7"/>
  </w:num>
  <w:num w:numId="6">
    <w:abstractNumId w:val="20"/>
  </w:num>
  <w:num w:numId="7">
    <w:abstractNumId w:val="14"/>
  </w:num>
  <w:num w:numId="8">
    <w:abstractNumId w:val="0"/>
  </w:num>
  <w:num w:numId="9">
    <w:abstractNumId w:val="16"/>
  </w:num>
  <w:num w:numId="10">
    <w:abstractNumId w:val="11"/>
  </w:num>
  <w:num w:numId="11">
    <w:abstractNumId w:val="1"/>
  </w:num>
  <w:num w:numId="12">
    <w:abstractNumId w:val="17"/>
  </w:num>
  <w:num w:numId="13">
    <w:abstractNumId w:val="10"/>
  </w:num>
  <w:num w:numId="14">
    <w:abstractNumId w:val="9"/>
  </w:num>
  <w:num w:numId="15">
    <w:abstractNumId w:val="19"/>
  </w:num>
  <w:num w:numId="16">
    <w:abstractNumId w:val="3"/>
  </w:num>
  <w:num w:numId="17">
    <w:abstractNumId w:val="18"/>
  </w:num>
  <w:num w:numId="18">
    <w:abstractNumId w:val="6"/>
  </w:num>
  <w:num w:numId="19">
    <w:abstractNumId w:val="21"/>
  </w:num>
  <w:num w:numId="20">
    <w:abstractNumId w:val="4"/>
  </w:num>
  <w:num w:numId="21">
    <w:abstractNumId w:val="2"/>
  </w:num>
  <w:num w:numId="22">
    <w:abstractNumId w:val="13"/>
  </w:num>
  <w:num w:numId="23">
    <w:abstractNumId w:val="22"/>
  </w:num>
  <w:num w:numId="24">
    <w:abstractNumId w:val="15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032"/>
    <w:rsid w:val="000122A5"/>
    <w:rsid w:val="00014002"/>
    <w:rsid w:val="00016EC6"/>
    <w:rsid w:val="00036883"/>
    <w:rsid w:val="000417F6"/>
    <w:rsid w:val="000446F4"/>
    <w:rsid w:val="000504C9"/>
    <w:rsid w:val="00054074"/>
    <w:rsid w:val="000753A7"/>
    <w:rsid w:val="000761B0"/>
    <w:rsid w:val="00097F0B"/>
    <w:rsid w:val="000A1582"/>
    <w:rsid w:val="000D0A8C"/>
    <w:rsid w:val="000D5A65"/>
    <w:rsid w:val="000E0C84"/>
    <w:rsid w:val="000E5CCE"/>
    <w:rsid w:val="000F0864"/>
    <w:rsid w:val="000F50AF"/>
    <w:rsid w:val="0010235F"/>
    <w:rsid w:val="00102EE1"/>
    <w:rsid w:val="00106804"/>
    <w:rsid w:val="00120522"/>
    <w:rsid w:val="00125DCA"/>
    <w:rsid w:val="00136790"/>
    <w:rsid w:val="00151AA0"/>
    <w:rsid w:val="00180858"/>
    <w:rsid w:val="001815FB"/>
    <w:rsid w:val="0019598C"/>
    <w:rsid w:val="001A0D7C"/>
    <w:rsid w:val="001B4DA8"/>
    <w:rsid w:val="001C4789"/>
    <w:rsid w:val="001C739D"/>
    <w:rsid w:val="001D2C0B"/>
    <w:rsid w:val="001D3BFC"/>
    <w:rsid w:val="001F18FA"/>
    <w:rsid w:val="001F445F"/>
    <w:rsid w:val="002020E8"/>
    <w:rsid w:val="00225D2C"/>
    <w:rsid w:val="002263D9"/>
    <w:rsid w:val="00230FE1"/>
    <w:rsid w:val="00241941"/>
    <w:rsid w:val="00241BEE"/>
    <w:rsid w:val="00257CE5"/>
    <w:rsid w:val="00261F4C"/>
    <w:rsid w:val="00277014"/>
    <w:rsid w:val="00277CDD"/>
    <w:rsid w:val="002832B0"/>
    <w:rsid w:val="002835C6"/>
    <w:rsid w:val="00287D81"/>
    <w:rsid w:val="002A2662"/>
    <w:rsid w:val="002A28BA"/>
    <w:rsid w:val="002B04EA"/>
    <w:rsid w:val="002C4936"/>
    <w:rsid w:val="002C5032"/>
    <w:rsid w:val="002C6BC0"/>
    <w:rsid w:val="002D2B64"/>
    <w:rsid w:val="002D3DD6"/>
    <w:rsid w:val="002D4722"/>
    <w:rsid w:val="002F3595"/>
    <w:rsid w:val="002F78BE"/>
    <w:rsid w:val="00301257"/>
    <w:rsid w:val="003014CF"/>
    <w:rsid w:val="003167A8"/>
    <w:rsid w:val="0032464B"/>
    <w:rsid w:val="0033428F"/>
    <w:rsid w:val="003548A0"/>
    <w:rsid w:val="003709F1"/>
    <w:rsid w:val="00382C06"/>
    <w:rsid w:val="00384614"/>
    <w:rsid w:val="00387206"/>
    <w:rsid w:val="00394F41"/>
    <w:rsid w:val="003A17F9"/>
    <w:rsid w:val="003B1629"/>
    <w:rsid w:val="003B40F0"/>
    <w:rsid w:val="003B5F8C"/>
    <w:rsid w:val="003C6A4C"/>
    <w:rsid w:val="003C6EFC"/>
    <w:rsid w:val="003D14ED"/>
    <w:rsid w:val="003E676A"/>
    <w:rsid w:val="00401475"/>
    <w:rsid w:val="00401B0B"/>
    <w:rsid w:val="00416BFD"/>
    <w:rsid w:val="004328D4"/>
    <w:rsid w:val="00441B10"/>
    <w:rsid w:val="00450C5E"/>
    <w:rsid w:val="0045159C"/>
    <w:rsid w:val="00464EA9"/>
    <w:rsid w:val="00470ADB"/>
    <w:rsid w:val="00471537"/>
    <w:rsid w:val="00485912"/>
    <w:rsid w:val="004916B0"/>
    <w:rsid w:val="00492FCA"/>
    <w:rsid w:val="00493FA1"/>
    <w:rsid w:val="00494DCF"/>
    <w:rsid w:val="004A6094"/>
    <w:rsid w:val="004C2502"/>
    <w:rsid w:val="004D3962"/>
    <w:rsid w:val="004F2C2E"/>
    <w:rsid w:val="004F5023"/>
    <w:rsid w:val="005056C3"/>
    <w:rsid w:val="0050732A"/>
    <w:rsid w:val="00524C6B"/>
    <w:rsid w:val="00544157"/>
    <w:rsid w:val="005563A4"/>
    <w:rsid w:val="0057306B"/>
    <w:rsid w:val="005973FE"/>
    <w:rsid w:val="005A36E5"/>
    <w:rsid w:val="005B0BA9"/>
    <w:rsid w:val="005C1BB9"/>
    <w:rsid w:val="005C68D3"/>
    <w:rsid w:val="005D1943"/>
    <w:rsid w:val="005D518B"/>
    <w:rsid w:val="005E3B89"/>
    <w:rsid w:val="005E41F0"/>
    <w:rsid w:val="005E7D6C"/>
    <w:rsid w:val="005F2EFB"/>
    <w:rsid w:val="0063306A"/>
    <w:rsid w:val="006367DA"/>
    <w:rsid w:val="00636FC9"/>
    <w:rsid w:val="00646331"/>
    <w:rsid w:val="00647D4D"/>
    <w:rsid w:val="00660ABD"/>
    <w:rsid w:val="006939F9"/>
    <w:rsid w:val="006A1133"/>
    <w:rsid w:val="006B3B13"/>
    <w:rsid w:val="006C573C"/>
    <w:rsid w:val="006C7E58"/>
    <w:rsid w:val="006D7551"/>
    <w:rsid w:val="006E7DEA"/>
    <w:rsid w:val="006F2FFF"/>
    <w:rsid w:val="007007CE"/>
    <w:rsid w:val="00713863"/>
    <w:rsid w:val="007232A3"/>
    <w:rsid w:val="00730921"/>
    <w:rsid w:val="007327B9"/>
    <w:rsid w:val="0074268F"/>
    <w:rsid w:val="007431E3"/>
    <w:rsid w:val="00743993"/>
    <w:rsid w:val="00764007"/>
    <w:rsid w:val="007700B5"/>
    <w:rsid w:val="007804BF"/>
    <w:rsid w:val="007910EE"/>
    <w:rsid w:val="007A1C97"/>
    <w:rsid w:val="007A21D7"/>
    <w:rsid w:val="007C301D"/>
    <w:rsid w:val="007C4822"/>
    <w:rsid w:val="007D1155"/>
    <w:rsid w:val="007D2F04"/>
    <w:rsid w:val="007D51CA"/>
    <w:rsid w:val="007E0E92"/>
    <w:rsid w:val="007E7D3C"/>
    <w:rsid w:val="008065FD"/>
    <w:rsid w:val="008130F1"/>
    <w:rsid w:val="00814589"/>
    <w:rsid w:val="00832F45"/>
    <w:rsid w:val="0083499D"/>
    <w:rsid w:val="00836E33"/>
    <w:rsid w:val="00844A28"/>
    <w:rsid w:val="00845605"/>
    <w:rsid w:val="0084571F"/>
    <w:rsid w:val="00851DC3"/>
    <w:rsid w:val="00863103"/>
    <w:rsid w:val="008672FD"/>
    <w:rsid w:val="00867E02"/>
    <w:rsid w:val="008B220B"/>
    <w:rsid w:val="008C4915"/>
    <w:rsid w:val="008D35C2"/>
    <w:rsid w:val="008E5D16"/>
    <w:rsid w:val="008E5DAD"/>
    <w:rsid w:val="008E6D1D"/>
    <w:rsid w:val="008F1051"/>
    <w:rsid w:val="00922F94"/>
    <w:rsid w:val="00924F5F"/>
    <w:rsid w:val="00937048"/>
    <w:rsid w:val="00954E03"/>
    <w:rsid w:val="00960004"/>
    <w:rsid w:val="00964B34"/>
    <w:rsid w:val="0096503B"/>
    <w:rsid w:val="00965E32"/>
    <w:rsid w:val="009731EA"/>
    <w:rsid w:val="009805F0"/>
    <w:rsid w:val="009862DE"/>
    <w:rsid w:val="00990B02"/>
    <w:rsid w:val="009944BC"/>
    <w:rsid w:val="009A3AE6"/>
    <w:rsid w:val="009C09D3"/>
    <w:rsid w:val="009C2AC3"/>
    <w:rsid w:val="009C6F94"/>
    <w:rsid w:val="009D1251"/>
    <w:rsid w:val="009F3D35"/>
    <w:rsid w:val="00A055CF"/>
    <w:rsid w:val="00A16C85"/>
    <w:rsid w:val="00A260FE"/>
    <w:rsid w:val="00A31048"/>
    <w:rsid w:val="00A32CA1"/>
    <w:rsid w:val="00A339F3"/>
    <w:rsid w:val="00A340A9"/>
    <w:rsid w:val="00A361C9"/>
    <w:rsid w:val="00A624C1"/>
    <w:rsid w:val="00A83768"/>
    <w:rsid w:val="00A84AC0"/>
    <w:rsid w:val="00A93073"/>
    <w:rsid w:val="00A94283"/>
    <w:rsid w:val="00AA1CB1"/>
    <w:rsid w:val="00AD2283"/>
    <w:rsid w:val="00AD48D7"/>
    <w:rsid w:val="00AE2017"/>
    <w:rsid w:val="00AE36C5"/>
    <w:rsid w:val="00B027AA"/>
    <w:rsid w:val="00B04A1E"/>
    <w:rsid w:val="00B1718A"/>
    <w:rsid w:val="00B32BA6"/>
    <w:rsid w:val="00B43E3B"/>
    <w:rsid w:val="00B46E36"/>
    <w:rsid w:val="00B47A8B"/>
    <w:rsid w:val="00B544EC"/>
    <w:rsid w:val="00B642A1"/>
    <w:rsid w:val="00B71A2E"/>
    <w:rsid w:val="00B73331"/>
    <w:rsid w:val="00B75A86"/>
    <w:rsid w:val="00B7614C"/>
    <w:rsid w:val="00B80AE8"/>
    <w:rsid w:val="00BA4E30"/>
    <w:rsid w:val="00BB0597"/>
    <w:rsid w:val="00BB4AC7"/>
    <w:rsid w:val="00BB5E5B"/>
    <w:rsid w:val="00BE5014"/>
    <w:rsid w:val="00BF077F"/>
    <w:rsid w:val="00C02436"/>
    <w:rsid w:val="00C16564"/>
    <w:rsid w:val="00C226D4"/>
    <w:rsid w:val="00C242C0"/>
    <w:rsid w:val="00C33697"/>
    <w:rsid w:val="00C41B0B"/>
    <w:rsid w:val="00C53582"/>
    <w:rsid w:val="00C57426"/>
    <w:rsid w:val="00C62D79"/>
    <w:rsid w:val="00C67D46"/>
    <w:rsid w:val="00C87756"/>
    <w:rsid w:val="00C912C4"/>
    <w:rsid w:val="00CA5C15"/>
    <w:rsid w:val="00CB6767"/>
    <w:rsid w:val="00CC4730"/>
    <w:rsid w:val="00CD5794"/>
    <w:rsid w:val="00CD6D6E"/>
    <w:rsid w:val="00CE014E"/>
    <w:rsid w:val="00CE2F19"/>
    <w:rsid w:val="00D0279E"/>
    <w:rsid w:val="00D14314"/>
    <w:rsid w:val="00D15902"/>
    <w:rsid w:val="00D2004D"/>
    <w:rsid w:val="00D2642A"/>
    <w:rsid w:val="00D277D3"/>
    <w:rsid w:val="00D31AF1"/>
    <w:rsid w:val="00D3552B"/>
    <w:rsid w:val="00D357CA"/>
    <w:rsid w:val="00D44E27"/>
    <w:rsid w:val="00D7419F"/>
    <w:rsid w:val="00D85BA4"/>
    <w:rsid w:val="00D909BB"/>
    <w:rsid w:val="00D91DCC"/>
    <w:rsid w:val="00D96678"/>
    <w:rsid w:val="00DB3BBB"/>
    <w:rsid w:val="00DB46B2"/>
    <w:rsid w:val="00DB4B72"/>
    <w:rsid w:val="00DC5EDB"/>
    <w:rsid w:val="00DD47B3"/>
    <w:rsid w:val="00DD736A"/>
    <w:rsid w:val="00DE482B"/>
    <w:rsid w:val="00DE4F19"/>
    <w:rsid w:val="00E01FDD"/>
    <w:rsid w:val="00E1149B"/>
    <w:rsid w:val="00E15673"/>
    <w:rsid w:val="00E246FE"/>
    <w:rsid w:val="00E305F6"/>
    <w:rsid w:val="00E34680"/>
    <w:rsid w:val="00E36F60"/>
    <w:rsid w:val="00E4477C"/>
    <w:rsid w:val="00E615EA"/>
    <w:rsid w:val="00E638DF"/>
    <w:rsid w:val="00E7188C"/>
    <w:rsid w:val="00E746FD"/>
    <w:rsid w:val="00E81DB2"/>
    <w:rsid w:val="00EA0653"/>
    <w:rsid w:val="00EA5D3D"/>
    <w:rsid w:val="00EB7F48"/>
    <w:rsid w:val="00EC3EBA"/>
    <w:rsid w:val="00EC4F09"/>
    <w:rsid w:val="00ED20EC"/>
    <w:rsid w:val="00ED5FA7"/>
    <w:rsid w:val="00EE0C81"/>
    <w:rsid w:val="00EE2F0C"/>
    <w:rsid w:val="00EE6990"/>
    <w:rsid w:val="00EF0131"/>
    <w:rsid w:val="00EF0B47"/>
    <w:rsid w:val="00EF1AA4"/>
    <w:rsid w:val="00F028ED"/>
    <w:rsid w:val="00F0457F"/>
    <w:rsid w:val="00F04FBE"/>
    <w:rsid w:val="00F06C97"/>
    <w:rsid w:val="00F120A8"/>
    <w:rsid w:val="00F36C1E"/>
    <w:rsid w:val="00F41ECC"/>
    <w:rsid w:val="00F42B59"/>
    <w:rsid w:val="00F45F12"/>
    <w:rsid w:val="00F5635E"/>
    <w:rsid w:val="00F7597C"/>
    <w:rsid w:val="00F812D9"/>
    <w:rsid w:val="00F866C1"/>
    <w:rsid w:val="00FA488D"/>
    <w:rsid w:val="00FB202A"/>
    <w:rsid w:val="00FB27DA"/>
    <w:rsid w:val="00FB4B4A"/>
    <w:rsid w:val="00FB75E8"/>
    <w:rsid w:val="00FC3126"/>
    <w:rsid w:val="00FD1F63"/>
    <w:rsid w:val="00FD5D6A"/>
    <w:rsid w:val="00FD6044"/>
    <w:rsid w:val="00FE02FA"/>
    <w:rsid w:val="00FF18F4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74161D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01B0B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348899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401B0B"/>
    <w:rPr>
      <w:rFonts w:asciiTheme="majorHAnsi" w:eastAsiaTheme="majorEastAsia" w:hAnsiTheme="majorHAnsi" w:cstheme="majorBidi"/>
      <w:color w:val="348899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uiPriority w:val="10"/>
    <w:qFormat/>
    <w:rsid w:val="00401B0B"/>
    <w:pPr>
      <w:contextualSpacing/>
    </w:pPr>
    <w:rPr>
      <w:rFonts w:asciiTheme="majorHAnsi" w:eastAsiaTheme="majorEastAsia" w:hAnsiTheme="majorHAnsi" w:cstheme="majorBidi"/>
      <w:color w:val="348899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401B0B"/>
    <w:rPr>
      <w:rFonts w:asciiTheme="majorHAnsi" w:eastAsiaTheme="majorEastAsia" w:hAnsiTheme="majorHAnsi" w:cstheme="majorBidi"/>
      <w:color w:val="348899"/>
      <w:kern w:val="28"/>
      <w:sz w:val="72"/>
      <w:szCs w:val="72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5"/>
      </w:numPr>
      <w:spacing w:before="120" w:after="40"/>
      <w:ind w:left="357" w:hanging="357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styleId="Marquedecommentaire">
    <w:name w:val="annotation reference"/>
    <w:basedOn w:val="Policepardfaut"/>
    <w:uiPriority w:val="99"/>
    <w:semiHidden/>
    <w:unhideWhenUsed/>
    <w:rsid w:val="0010680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06804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0680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0680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06804"/>
    <w:rPr>
      <w:b/>
      <w:bCs/>
      <w:sz w:val="20"/>
      <w:szCs w:val="20"/>
    </w:rPr>
  </w:style>
  <w:style w:type="character" w:styleId="Mentionnonrsolue">
    <w:name w:val="Unresolved Mention"/>
    <w:basedOn w:val="Policepardfaut"/>
    <w:uiPriority w:val="99"/>
    <w:semiHidden/>
    <w:unhideWhenUsed/>
    <w:rsid w:val="00844A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docs.microsoft.com/fr-fr/xamarin/essentials/connectivity?context=xamarin%2Fxamarin-forms&amp;tabs=android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1" Type="http://schemas.openxmlformats.org/officeDocument/2006/relationships/image" Target="media/image1.png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DB72F03D72234285FDA408429E7F99" ma:contentTypeVersion="15" ma:contentTypeDescription="Crée un document." ma:contentTypeScope="" ma:versionID="ac0ba367831103afa6e31f1a1e84bfb2">
  <xsd:schema xmlns:xsd="http://www.w3.org/2001/XMLSchema" xmlns:xs="http://www.w3.org/2001/XMLSchema" xmlns:p="http://schemas.microsoft.com/office/2006/metadata/properties" xmlns:ns2="b80d6b14-be0f-416c-82c0-12d39611c6cf" xmlns:ns3="609c1884-c007-4f74-a870-db964719ba2c" targetNamespace="http://schemas.microsoft.com/office/2006/metadata/properties" ma:root="true" ma:fieldsID="53f66152616988b84bb00e4ae41f605b" ns2:_="" ns3:_="">
    <xsd:import namespace="b80d6b14-be0f-416c-82c0-12d39611c6cf"/>
    <xsd:import namespace="609c1884-c007-4f74-a870-db964719ba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0d6b14-be0f-416c-82c0-12d39611c6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Balises d’images" ma:readOnly="false" ma:fieldId="{5cf76f15-5ced-4ddc-b409-7134ff3c332f}" ma:taxonomyMulti="true" ma:sspId="1913a2dd-6951-4a39-aa24-921745c2a7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9c1884-c007-4f74-a870-db964719ba2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8d1334aa-9d77-4a74-ac1a-0d58a81260e4}" ma:internalName="TaxCatchAll" ma:showField="CatchAllData" ma:web="609c1884-c007-4f74-a870-db964719ba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80d6b14-be0f-416c-82c0-12d39611c6cf">
      <Terms xmlns="http://schemas.microsoft.com/office/infopath/2007/PartnerControls"/>
    </lcf76f155ced4ddcb4097134ff3c332f>
    <TaxCatchAll xmlns="609c1884-c007-4f74-a870-db964719ba2c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F767EA6-4532-43A9-8E1C-89C638BB1F74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B78E9166-AD2B-4008-AD0F-4CBFDDA72E2D}"/>
</file>

<file path=customXml/itemProps3.xml><?xml version="1.0" encoding="utf-8"?>
<ds:datastoreItem xmlns:ds="http://schemas.openxmlformats.org/officeDocument/2006/customXml" ds:itemID="{5BFC6F02-0E8D-4BAE-97EB-43CC54BB33CD}">
  <ds:schemaRefs>
    <ds:schemaRef ds:uri="http://schemas.microsoft.com/office/2006/metadata/properties"/>
    <ds:schemaRef ds:uri="http://schemas.microsoft.com/office/infopath/2007/PartnerControls"/>
    <ds:schemaRef ds:uri="48513151-72dc-4d20-a25c-0c8180736831"/>
  </ds:schemaRefs>
</ds:datastoreItem>
</file>

<file path=customXml/itemProps4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</Template>
  <TotalTime>450</TotalTime>
  <Pages>2</Pages>
  <Words>170</Words>
  <Characters>939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Arnaud Mainbourg</cp:lastModifiedBy>
  <cp:revision>155</cp:revision>
  <cp:lastPrinted>2016-10-05T13:21:00Z</cp:lastPrinted>
  <dcterms:created xsi:type="dcterms:W3CDTF">2017-06-02T05:57:00Z</dcterms:created>
  <dcterms:modified xsi:type="dcterms:W3CDTF">2019-04-03T07:05:00Z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0x01010074DB72F03D72234285FDA408429E7F99</vt:lpwstr>
  </property>
  <property fmtid="{D5CDD505-2E9C-101B-9397-08002B2CF9AE}" pid="4" name="_dlc_DocIdItemGuid">
    <vt:lpwstr>21ad9fbc-61c8-4f6b-a640-604698f1b57d</vt:lpwstr>
  </property>
</Properties>
</file>