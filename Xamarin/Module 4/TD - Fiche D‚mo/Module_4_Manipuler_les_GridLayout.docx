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106F83A4" w:rsidR="005F160C" w:rsidRPr="005F160C" w:rsidRDefault="00F805F2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Manipuler les </w:t>
      </w:r>
      <w:proofErr w:type="spellStart"/>
      <w:r>
        <w:rPr>
          <w:kern w:val="28"/>
          <w:sz w:val="72"/>
          <w:szCs w:val="72"/>
        </w:rPr>
        <w:t>layouts</w:t>
      </w:r>
      <w:proofErr w:type="spellEnd"/>
    </w:p>
    <w:p w14:paraId="31FD3075" w14:textId="12F6A7E3" w:rsidR="000150A7" w:rsidRPr="00E3020F" w:rsidRDefault="000150A7" w:rsidP="000150A7">
      <w:pPr>
        <w:pStyle w:val="Titre1"/>
      </w:pPr>
      <w:r w:rsidRPr="00E3020F">
        <w:t xml:space="preserve">Démonstration </w:t>
      </w:r>
      <w:r w:rsidR="00740407">
        <w:t>1</w:t>
      </w:r>
      <w:r w:rsidRPr="00E3020F">
        <w:t xml:space="preserve"> du module </w:t>
      </w:r>
      <w:r w:rsidR="00F805F2">
        <w:t>4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757B58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1B936F88" w:rsidR="000150A7" w:rsidRPr="00C62D79" w:rsidRDefault="00F805F2" w:rsidP="008B3FAC">
            <w:pPr>
              <w:pStyle w:val="TPnormal"/>
            </w:pPr>
            <w:r>
              <w:t xml:space="preserve">Manipuler les différents types de </w:t>
            </w:r>
            <w:proofErr w:type="spellStart"/>
            <w:r>
              <w:t>layout</w:t>
            </w:r>
            <w:r w:rsidR="00740407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</w:p>
        </w:tc>
      </w:tr>
    </w:tbl>
    <w:p w14:paraId="37C5409A" w14:textId="2C4DCB1D" w:rsidR="00C96AD1" w:rsidRDefault="00C96AD1" w:rsidP="00C96AD1">
      <w:pPr>
        <w:pStyle w:val="TPTitre"/>
      </w:pPr>
      <w:proofErr w:type="spellStart"/>
      <w:r>
        <w:t>GridLayout</w:t>
      </w:r>
      <w:proofErr w:type="spellEnd"/>
    </w:p>
    <w:p w14:paraId="532DB8C8" w14:textId="02507B70" w:rsidR="00C33ECE" w:rsidRDefault="00C33ECE" w:rsidP="00C33ECE">
      <w:pPr>
        <w:pStyle w:val="TPnormalpuce1"/>
      </w:pPr>
      <w:r>
        <w:t xml:space="preserve">Ajouter un </w:t>
      </w:r>
      <w:proofErr w:type="spellStart"/>
      <w:r w:rsidR="00A256EE" w:rsidRPr="00740407">
        <w:t>GridLayout</w:t>
      </w:r>
      <w:proofErr w:type="spellEnd"/>
      <w:r>
        <w:t xml:space="preserve"> dans le premier </w:t>
      </w:r>
      <w:proofErr w:type="spellStart"/>
      <w:r w:rsidRPr="00740407">
        <w:t>StackLayout</w:t>
      </w:r>
      <w:proofErr w:type="spellEnd"/>
      <w:r>
        <w:t xml:space="preserve"> vertical</w:t>
      </w:r>
    </w:p>
    <w:p w14:paraId="42233CDA" w14:textId="77777777" w:rsidR="00757B58" w:rsidRDefault="00A256EE" w:rsidP="00757B5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A256EE">
        <w:rPr>
          <w:rFonts w:ascii="Consolas" w:hAnsi="Consolas" w:cs="Consolas"/>
          <w:color w:val="0000FF"/>
          <w:sz w:val="19"/>
          <w:szCs w:val="19"/>
        </w:rPr>
        <w:t>&lt;</w:t>
      </w:r>
      <w:r w:rsidRPr="00A256EE">
        <w:rPr>
          <w:rFonts w:ascii="Consolas" w:hAnsi="Consolas" w:cs="Consolas"/>
          <w:color w:val="A31515"/>
          <w:sz w:val="19"/>
          <w:szCs w:val="19"/>
        </w:rPr>
        <w:t>Grid</w:t>
      </w:r>
      <w:r w:rsidRPr="00A256EE">
        <w:rPr>
          <w:rFonts w:ascii="Consolas" w:hAnsi="Consolas" w:cs="Consolas"/>
          <w:color w:val="0000FF"/>
          <w:sz w:val="19"/>
          <w:szCs w:val="19"/>
        </w:rPr>
        <w:t>&gt;</w:t>
      </w:r>
    </w:p>
    <w:p w14:paraId="3A1EC671" w14:textId="363248E5" w:rsidR="00A256EE" w:rsidRDefault="00A256EE" w:rsidP="00757B5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CADED" w14:textId="14DF982B" w:rsidR="00A256EE" w:rsidRDefault="00A256EE" w:rsidP="00A256EE">
      <w:pPr>
        <w:pStyle w:val="TPnormalpuce1"/>
      </w:pPr>
      <w:r>
        <w:t>Défini</w:t>
      </w:r>
      <w:r w:rsidR="001B4FD4">
        <w:t xml:space="preserve">r </w:t>
      </w:r>
      <w:r w:rsidR="00740407">
        <w:t>trois</w:t>
      </w:r>
      <w:r w:rsidR="001B4FD4">
        <w:t xml:space="preserve"> lignes : la première d’une hauteur de 50 unités, les deux autres comme s’étendant sur tout l’espace restant</w:t>
      </w:r>
    </w:p>
    <w:p w14:paraId="33713466" w14:textId="7CB6AFE0" w:rsidR="001B4FD4" w:rsidRDefault="001B4FD4" w:rsidP="00A256EE">
      <w:pPr>
        <w:pStyle w:val="TPnormalpuce1"/>
      </w:pPr>
      <w:r>
        <w:t xml:space="preserve">Définir </w:t>
      </w:r>
      <w:r w:rsidR="00740407">
        <w:t>deux</w:t>
      </w:r>
      <w:r>
        <w:t xml:space="preserve"> colonnes : la première d’une largeur de 100 unités, la deuxième s’éten</w:t>
      </w:r>
      <w:r w:rsidR="00AF6616">
        <w:t>dant sur tout l’espace restant</w:t>
      </w:r>
    </w:p>
    <w:p w14:paraId="12BDB3FA" w14:textId="3E8A5BFF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FF"/>
          <w:sz w:val="19"/>
          <w:szCs w:val="19"/>
        </w:rPr>
        <w:t>&lt;</w:t>
      </w:r>
      <w:r w:rsidRPr="00AF6616">
        <w:rPr>
          <w:rFonts w:ascii="Consolas" w:hAnsi="Consolas" w:cs="Consolas"/>
          <w:color w:val="A31515"/>
          <w:sz w:val="19"/>
          <w:szCs w:val="19"/>
        </w:rPr>
        <w:t>Grid</w:t>
      </w:r>
      <w:r w:rsidRPr="00AF6616">
        <w:rPr>
          <w:rFonts w:ascii="Consolas" w:hAnsi="Consolas" w:cs="Consolas"/>
          <w:color w:val="0000FF"/>
          <w:sz w:val="19"/>
          <w:szCs w:val="19"/>
        </w:rPr>
        <w:t>&gt;</w:t>
      </w:r>
    </w:p>
    <w:p w14:paraId="12AE2D41" w14:textId="77777777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AF6616">
        <w:rPr>
          <w:rFonts w:ascii="Consolas" w:hAnsi="Consolas" w:cs="Consolas"/>
          <w:color w:val="0000FF"/>
          <w:sz w:val="19"/>
          <w:szCs w:val="19"/>
        </w:rPr>
        <w:t>&gt;</w:t>
      </w:r>
    </w:p>
    <w:p w14:paraId="3F0AC944" w14:textId="77777777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AF6616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AF6616">
        <w:rPr>
          <w:rFonts w:ascii="Consolas" w:hAnsi="Consolas" w:cs="Consolas"/>
          <w:color w:val="0000FF"/>
          <w:sz w:val="19"/>
          <w:szCs w:val="19"/>
        </w:rPr>
        <w:t>="50" /&gt;</w:t>
      </w:r>
    </w:p>
    <w:p w14:paraId="1BD80774" w14:textId="77777777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AF6616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AF6616"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49A2A723" w14:textId="77777777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AF6616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AF6616"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7FF2B3D1" w14:textId="77777777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AF6616">
        <w:rPr>
          <w:rFonts w:ascii="Consolas" w:hAnsi="Consolas" w:cs="Consolas"/>
          <w:color w:val="0000FF"/>
          <w:sz w:val="19"/>
          <w:szCs w:val="19"/>
        </w:rPr>
        <w:t>&gt;</w:t>
      </w:r>
    </w:p>
    <w:p w14:paraId="1CE94B6B" w14:textId="77777777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AF6616">
        <w:rPr>
          <w:rFonts w:ascii="Consolas" w:hAnsi="Consolas" w:cs="Consolas"/>
          <w:color w:val="0000FF"/>
          <w:sz w:val="19"/>
          <w:szCs w:val="19"/>
        </w:rPr>
        <w:t>&gt;</w:t>
      </w:r>
    </w:p>
    <w:p w14:paraId="3CFF1054" w14:textId="77777777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AF6616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AF6616">
        <w:rPr>
          <w:rFonts w:ascii="Consolas" w:hAnsi="Consolas" w:cs="Consolas"/>
          <w:color w:val="0000FF"/>
          <w:sz w:val="19"/>
          <w:szCs w:val="19"/>
        </w:rPr>
        <w:t>="100" /&gt;</w:t>
      </w:r>
    </w:p>
    <w:p w14:paraId="202232CB" w14:textId="77777777" w:rsidR="00AF6616" w:rsidRPr="00AF6616" w:rsidRDefault="00AF6616" w:rsidP="00AF66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AF6616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AF6616"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7837A27" w14:textId="77777777" w:rsidR="00757B58" w:rsidRDefault="00AF6616" w:rsidP="00757B5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AF661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61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F6616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AF6616">
        <w:rPr>
          <w:rFonts w:ascii="Consolas" w:hAnsi="Consolas" w:cs="Consolas"/>
          <w:color w:val="0000FF"/>
          <w:sz w:val="19"/>
          <w:szCs w:val="19"/>
        </w:rPr>
        <w:t>&gt;</w:t>
      </w:r>
    </w:p>
    <w:p w14:paraId="6DBBE511" w14:textId="0EDBF645" w:rsidR="00AF6616" w:rsidRDefault="00AF6616" w:rsidP="00757B5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690B25" w14:textId="0F191C3A" w:rsidR="00CD7BEE" w:rsidRDefault="00CD7BEE" w:rsidP="00AF6616">
      <w:pPr>
        <w:pStyle w:val="TPnormalpuce1"/>
      </w:pPr>
      <w:r>
        <w:t xml:space="preserve">Ajouter une </w:t>
      </w:r>
      <w:proofErr w:type="spellStart"/>
      <w:r>
        <w:t>BoxView</w:t>
      </w:r>
      <w:proofErr w:type="spellEnd"/>
      <w:r>
        <w:t xml:space="preserve"> pour chaque case du tableau, en précisant que la dernière case (la troisième ligne</w:t>
      </w:r>
      <w:r w:rsidR="001E64DD">
        <w:t>) s’étend sur deux colonnes</w:t>
      </w:r>
    </w:p>
    <w:p w14:paraId="26FDFAAA" w14:textId="47275F00" w:rsidR="001E64DD" w:rsidRPr="001E64DD" w:rsidRDefault="001E64DD" w:rsidP="001E64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73445">
        <w:rPr>
          <w:rFonts w:ascii="Consolas" w:hAnsi="Consolas" w:cs="Consolas"/>
          <w:color w:val="000000"/>
          <w:sz w:val="19"/>
          <w:szCs w:val="19"/>
          <w:lang w:val="fr-FR"/>
        </w:rPr>
        <w:t xml:space="preserve">  </w:t>
      </w:r>
      <w:r w:rsidRPr="001E64D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E64DD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E64DD">
        <w:rPr>
          <w:rFonts w:ascii="Consolas" w:hAnsi="Consolas" w:cs="Consolas"/>
          <w:color w:val="0000FF"/>
          <w:sz w:val="19"/>
          <w:szCs w:val="19"/>
        </w:rPr>
        <w:t>CadetBlue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="0"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="0" /&gt;</w:t>
      </w:r>
    </w:p>
    <w:p w14:paraId="7886127D" w14:textId="0A36B3F5" w:rsidR="001E64DD" w:rsidRPr="001E64DD" w:rsidRDefault="001E64DD" w:rsidP="001E64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64D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E64D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E64DD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E64DD"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="0"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="1" /&gt;</w:t>
      </w:r>
    </w:p>
    <w:p w14:paraId="4A80313B" w14:textId="56E0D420" w:rsidR="001E64DD" w:rsidRPr="001E64DD" w:rsidRDefault="001E64DD" w:rsidP="001E64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64D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E64D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E64DD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E64DD">
        <w:rPr>
          <w:rFonts w:ascii="Consolas" w:hAnsi="Consolas" w:cs="Consolas"/>
          <w:color w:val="0000FF"/>
          <w:sz w:val="19"/>
          <w:szCs w:val="19"/>
        </w:rPr>
        <w:t>CadetBlue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="1"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="0" /&gt;</w:t>
      </w:r>
    </w:p>
    <w:p w14:paraId="32ED8CF6" w14:textId="4BB7DD61" w:rsidR="001E64DD" w:rsidRPr="001E64DD" w:rsidRDefault="001E64DD" w:rsidP="001E64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64D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E64D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E64DD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E64DD"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="1"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="1" /&gt;</w:t>
      </w:r>
    </w:p>
    <w:p w14:paraId="5E457BC1" w14:textId="3D50DCF7" w:rsidR="001E64DD" w:rsidRDefault="001E64DD" w:rsidP="001E64D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1E64D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E64D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E64DD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="Chartreuse"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="2"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="0"</w:t>
      </w:r>
      <w:r w:rsidRPr="001E64D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4D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E64DD">
        <w:rPr>
          <w:rFonts w:ascii="Consolas" w:hAnsi="Consolas" w:cs="Consolas"/>
          <w:color w:val="0000FF"/>
          <w:sz w:val="19"/>
          <w:szCs w:val="19"/>
        </w:rPr>
        <w:t>="2"</w:t>
      </w:r>
      <w:r w:rsidR="00A53B58" w:rsidRPr="001E64DD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DF6B7B6" w14:textId="7EE4EF7E" w:rsidR="00A53B58" w:rsidRDefault="00106475" w:rsidP="00A53B58">
      <w:pPr>
        <w:pStyle w:val="TPnormalpuce1"/>
      </w:pPr>
      <w:r>
        <w:t>Modifier l’espacement entre les colonnes à une valeur de 5 unités</w:t>
      </w:r>
    </w:p>
    <w:p w14:paraId="6239C991" w14:textId="74CC360E" w:rsidR="00A53B58" w:rsidRDefault="009C4593" w:rsidP="001E64D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Grid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ColumnSpacing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="5"&gt;</w:t>
      </w:r>
    </w:p>
    <w:p w14:paraId="335D2AE3" w14:textId="51887551" w:rsidR="00F21953" w:rsidRPr="008F438B" w:rsidRDefault="009C4593" w:rsidP="008F438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sectPr w:rsidR="00F21953" w:rsidRPr="008F438B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EAB12" w14:textId="77777777" w:rsidR="002A35D7" w:rsidRDefault="002A35D7" w:rsidP="006C7E58">
      <w:r>
        <w:separator/>
      </w:r>
    </w:p>
  </w:endnote>
  <w:endnote w:type="continuationSeparator" w:id="0">
    <w:p w14:paraId="35FBC35E" w14:textId="77777777" w:rsidR="002A35D7" w:rsidRDefault="002A35D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E4F21" w14:textId="77777777" w:rsidR="002A35D7" w:rsidRDefault="002A35D7" w:rsidP="006C7E58">
      <w:r>
        <w:separator/>
      </w:r>
    </w:p>
  </w:footnote>
  <w:footnote w:type="continuationSeparator" w:id="0">
    <w:p w14:paraId="0FC41C60" w14:textId="77777777" w:rsidR="002A35D7" w:rsidRDefault="002A35D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0"/>
  </w:num>
  <w:num w:numId="24">
    <w:abstractNumId w:val="26"/>
  </w:num>
  <w:num w:numId="25">
    <w:abstractNumId w:val="38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5"/>
  </w:num>
  <w:num w:numId="31">
    <w:abstractNumId w:val="37"/>
  </w:num>
  <w:num w:numId="32">
    <w:abstractNumId w:val="9"/>
  </w:num>
  <w:num w:numId="33">
    <w:abstractNumId w:val="32"/>
  </w:num>
  <w:num w:numId="34">
    <w:abstractNumId w:val="39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1"/>
  </w:num>
  <w:num w:numId="42">
    <w:abstractNumId w:val="6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814F4"/>
    <w:rsid w:val="00097F0B"/>
    <w:rsid w:val="000A1582"/>
    <w:rsid w:val="000B5825"/>
    <w:rsid w:val="000B7FE4"/>
    <w:rsid w:val="000D0A8C"/>
    <w:rsid w:val="000D7799"/>
    <w:rsid w:val="000E558E"/>
    <w:rsid w:val="000E5CCE"/>
    <w:rsid w:val="000F0864"/>
    <w:rsid w:val="000F0CA2"/>
    <w:rsid w:val="000F50AF"/>
    <w:rsid w:val="00106475"/>
    <w:rsid w:val="00125DCA"/>
    <w:rsid w:val="00136790"/>
    <w:rsid w:val="00150F05"/>
    <w:rsid w:val="00151AA0"/>
    <w:rsid w:val="001646F3"/>
    <w:rsid w:val="00167C14"/>
    <w:rsid w:val="00180858"/>
    <w:rsid w:val="00192825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5D2C"/>
    <w:rsid w:val="002263D9"/>
    <w:rsid w:val="00241941"/>
    <w:rsid w:val="00241BEE"/>
    <w:rsid w:val="00254E0B"/>
    <w:rsid w:val="00261EF6"/>
    <w:rsid w:val="00261F4C"/>
    <w:rsid w:val="00276D57"/>
    <w:rsid w:val="00277014"/>
    <w:rsid w:val="00277CDD"/>
    <w:rsid w:val="002835C6"/>
    <w:rsid w:val="00287D81"/>
    <w:rsid w:val="00293E9F"/>
    <w:rsid w:val="002A2662"/>
    <w:rsid w:val="002A28BA"/>
    <w:rsid w:val="002A35D7"/>
    <w:rsid w:val="002B04EA"/>
    <w:rsid w:val="002C4936"/>
    <w:rsid w:val="002C5032"/>
    <w:rsid w:val="002D2B64"/>
    <w:rsid w:val="002F78BE"/>
    <w:rsid w:val="00301257"/>
    <w:rsid w:val="003225EC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343CE"/>
    <w:rsid w:val="00450C5E"/>
    <w:rsid w:val="00456F22"/>
    <w:rsid w:val="00492FCA"/>
    <w:rsid w:val="00494DCF"/>
    <w:rsid w:val="004C2502"/>
    <w:rsid w:val="004F2C2E"/>
    <w:rsid w:val="005056C3"/>
    <w:rsid w:val="00506BE4"/>
    <w:rsid w:val="00524E9A"/>
    <w:rsid w:val="005411FF"/>
    <w:rsid w:val="00544157"/>
    <w:rsid w:val="0054712F"/>
    <w:rsid w:val="00554FC1"/>
    <w:rsid w:val="0057306B"/>
    <w:rsid w:val="005777D6"/>
    <w:rsid w:val="005A2146"/>
    <w:rsid w:val="005A36E5"/>
    <w:rsid w:val="005A563C"/>
    <w:rsid w:val="005C68D3"/>
    <w:rsid w:val="005D0262"/>
    <w:rsid w:val="005D1943"/>
    <w:rsid w:val="005E3B89"/>
    <w:rsid w:val="005F160C"/>
    <w:rsid w:val="005F2EFB"/>
    <w:rsid w:val="006025AB"/>
    <w:rsid w:val="0063306A"/>
    <w:rsid w:val="006367DA"/>
    <w:rsid w:val="00675D38"/>
    <w:rsid w:val="006900A1"/>
    <w:rsid w:val="006939F9"/>
    <w:rsid w:val="006B3B13"/>
    <w:rsid w:val="006C573C"/>
    <w:rsid w:val="006C7E58"/>
    <w:rsid w:val="006E2EB5"/>
    <w:rsid w:val="006F2B63"/>
    <w:rsid w:val="007007CE"/>
    <w:rsid w:val="00707B85"/>
    <w:rsid w:val="00712D3F"/>
    <w:rsid w:val="00713863"/>
    <w:rsid w:val="00721C91"/>
    <w:rsid w:val="00723883"/>
    <w:rsid w:val="007327B9"/>
    <w:rsid w:val="00740407"/>
    <w:rsid w:val="00742224"/>
    <w:rsid w:val="00743993"/>
    <w:rsid w:val="00747EC2"/>
    <w:rsid w:val="00757B58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D3E04"/>
    <w:rsid w:val="007E7D3C"/>
    <w:rsid w:val="00805BCC"/>
    <w:rsid w:val="008065FD"/>
    <w:rsid w:val="00810803"/>
    <w:rsid w:val="008130F1"/>
    <w:rsid w:val="00814575"/>
    <w:rsid w:val="0083499D"/>
    <w:rsid w:val="008444CC"/>
    <w:rsid w:val="00845605"/>
    <w:rsid w:val="00863103"/>
    <w:rsid w:val="008672FD"/>
    <w:rsid w:val="00867E02"/>
    <w:rsid w:val="008B220B"/>
    <w:rsid w:val="008B540D"/>
    <w:rsid w:val="008C4915"/>
    <w:rsid w:val="008D1D2F"/>
    <w:rsid w:val="008D35C2"/>
    <w:rsid w:val="008D5F44"/>
    <w:rsid w:val="008E5DAD"/>
    <w:rsid w:val="008E6D1D"/>
    <w:rsid w:val="008F438B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B3D6B"/>
    <w:rsid w:val="009C09D3"/>
    <w:rsid w:val="009C2AC3"/>
    <w:rsid w:val="009C4593"/>
    <w:rsid w:val="009D1251"/>
    <w:rsid w:val="009E64C2"/>
    <w:rsid w:val="009F4799"/>
    <w:rsid w:val="00A0221B"/>
    <w:rsid w:val="00A055CF"/>
    <w:rsid w:val="00A256EE"/>
    <w:rsid w:val="00A361C9"/>
    <w:rsid w:val="00A53B58"/>
    <w:rsid w:val="00A57EA2"/>
    <w:rsid w:val="00A61F6D"/>
    <w:rsid w:val="00A6293D"/>
    <w:rsid w:val="00A6513D"/>
    <w:rsid w:val="00A92D29"/>
    <w:rsid w:val="00A93073"/>
    <w:rsid w:val="00A93B34"/>
    <w:rsid w:val="00AD4046"/>
    <w:rsid w:val="00AE002F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43144"/>
    <w:rsid w:val="00B43E3B"/>
    <w:rsid w:val="00B47477"/>
    <w:rsid w:val="00B57D01"/>
    <w:rsid w:val="00B70292"/>
    <w:rsid w:val="00B71A2E"/>
    <w:rsid w:val="00B73331"/>
    <w:rsid w:val="00B75A86"/>
    <w:rsid w:val="00B7614C"/>
    <w:rsid w:val="00BA4E30"/>
    <w:rsid w:val="00BA77C7"/>
    <w:rsid w:val="00BA7CFA"/>
    <w:rsid w:val="00BB5E5B"/>
    <w:rsid w:val="00BF077F"/>
    <w:rsid w:val="00BF55F7"/>
    <w:rsid w:val="00C05A94"/>
    <w:rsid w:val="00C16564"/>
    <w:rsid w:val="00C33697"/>
    <w:rsid w:val="00C33ECE"/>
    <w:rsid w:val="00C41B0B"/>
    <w:rsid w:val="00C62D79"/>
    <w:rsid w:val="00C87756"/>
    <w:rsid w:val="00C96AD1"/>
    <w:rsid w:val="00CA503E"/>
    <w:rsid w:val="00CA5C15"/>
    <w:rsid w:val="00CB0B02"/>
    <w:rsid w:val="00CB307B"/>
    <w:rsid w:val="00CB6767"/>
    <w:rsid w:val="00CC4730"/>
    <w:rsid w:val="00CD6D6E"/>
    <w:rsid w:val="00CD7BEE"/>
    <w:rsid w:val="00CE2F19"/>
    <w:rsid w:val="00CF60AF"/>
    <w:rsid w:val="00D027D8"/>
    <w:rsid w:val="00D14314"/>
    <w:rsid w:val="00D2004D"/>
    <w:rsid w:val="00D2486A"/>
    <w:rsid w:val="00D31AF1"/>
    <w:rsid w:val="00D325ED"/>
    <w:rsid w:val="00D72771"/>
    <w:rsid w:val="00D85BA4"/>
    <w:rsid w:val="00D909BB"/>
    <w:rsid w:val="00D96678"/>
    <w:rsid w:val="00DB4B72"/>
    <w:rsid w:val="00DB6D8D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0A78"/>
    <w:rsid w:val="00E615EA"/>
    <w:rsid w:val="00E61C27"/>
    <w:rsid w:val="00E638DF"/>
    <w:rsid w:val="00E7188C"/>
    <w:rsid w:val="00E73445"/>
    <w:rsid w:val="00EA0653"/>
    <w:rsid w:val="00EA5D3D"/>
    <w:rsid w:val="00EB39C6"/>
    <w:rsid w:val="00EC2A1C"/>
    <w:rsid w:val="00EC3EBA"/>
    <w:rsid w:val="00EC4F09"/>
    <w:rsid w:val="00ED0149"/>
    <w:rsid w:val="00ED2060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21953"/>
    <w:rsid w:val="00F22EA4"/>
    <w:rsid w:val="00F3018B"/>
    <w:rsid w:val="00F36C1E"/>
    <w:rsid w:val="00F41C09"/>
    <w:rsid w:val="00F41ECC"/>
    <w:rsid w:val="00F7597C"/>
    <w:rsid w:val="00F805F2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489A664F-A2E7-4DEA-AF2E-9E2B2283EEA7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485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77</cp:revision>
  <cp:lastPrinted>2016-09-29T07:49:00Z</cp:lastPrinted>
  <dcterms:created xsi:type="dcterms:W3CDTF">2017-11-17T14:15:00Z</dcterms:created>
  <dcterms:modified xsi:type="dcterms:W3CDTF">2019-04-02T15:59:00Z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