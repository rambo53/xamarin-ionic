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DDFB9F5" w:rsidR="00924F5F" w:rsidRPr="00494DCF" w:rsidRDefault="00507D33" w:rsidP="00401B0B">
      <w:pPr>
        <w:pStyle w:val="Titre"/>
        <w:rPr>
          <w:noProof/>
          <w:lang w:val="fr-FR"/>
        </w:rPr>
      </w:pPr>
      <w:r w:rsidRPr="004C3E20">
        <w:rPr>
          <w:lang w:val="fr-FR"/>
        </w:rPr>
        <w:t>Créer une application de type Trivial Poursuit</w:t>
      </w:r>
    </w:p>
    <w:p w14:paraId="2E71015A" w14:textId="4F32CA64" w:rsidR="00924F5F" w:rsidRPr="00FC1C51" w:rsidRDefault="00507D33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4C3E20">
        <w:rPr>
          <w:lang w:val="fr-FR"/>
        </w:rPr>
        <w:t xml:space="preserve">TP du module </w:t>
      </w:r>
      <w:r w:rsidR="00FC1C51">
        <w:rPr>
          <w:lang w:val="fr-FR"/>
        </w:rPr>
        <w:t>6</w:t>
      </w:r>
      <w:r w:rsidRPr="004C3E20">
        <w:rPr>
          <w:lang w:val="fr-FR"/>
        </w:rPr>
        <w:t xml:space="preserve"> </w:t>
      </w:r>
      <w:r w:rsidR="006F0065" w:rsidRPr="006F0065">
        <w:rPr>
          <w:lang w:val="fr-FR"/>
        </w:rPr>
        <w:t xml:space="preserve">- </w:t>
      </w:r>
      <w:r w:rsidR="00FC1C51" w:rsidRPr="00FC1C51">
        <w:rPr>
          <w:lang w:val="fr-FR"/>
        </w:rPr>
        <w:t>Développer des services avec Angular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4706C1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0040BCB2" w14:textId="195F8731" w:rsidR="00924F5F" w:rsidRPr="00C62D79" w:rsidRDefault="00507D33" w:rsidP="00CA4FE8">
            <w:pPr>
              <w:pStyle w:val="TPnormal"/>
            </w:pPr>
            <w:r>
              <w:t xml:space="preserve">Avant de démarrer ce TP, il convient d’avoir suivi les vidéos des modules 1 à </w:t>
            </w:r>
            <w:r w:rsidR="003F4942">
              <w:t>6</w:t>
            </w:r>
            <w:r>
              <w:t xml:space="preserve"> et d’avoir réalisé le</w:t>
            </w:r>
            <w:r w:rsidR="0068015E">
              <w:t>s</w:t>
            </w:r>
            <w:r w:rsidR="00A35114">
              <w:t xml:space="preserve"> TP </w:t>
            </w:r>
            <w:r w:rsidR="003F4942">
              <w:t>proposés</w:t>
            </w:r>
            <w:r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AB81EEF" w:rsidR="00924F5F" w:rsidRPr="00C62D79" w:rsidRDefault="001F2DDE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924F5F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>s</w:t>
            </w:r>
          </w:p>
        </w:tc>
      </w:tr>
    </w:tbl>
    <w:p w14:paraId="1FF6AAEE" w14:textId="5CDCE9EE" w:rsidR="00F6266C" w:rsidRDefault="00F6266C" w:rsidP="00F6266C">
      <w:pPr>
        <w:pStyle w:val="TPTitre"/>
      </w:pPr>
      <w:r>
        <w:t>Énoncé</w:t>
      </w:r>
    </w:p>
    <w:p w14:paraId="16787EA7" w14:textId="77777777" w:rsidR="00BA7B7F" w:rsidRDefault="00BA7B7F" w:rsidP="00BA7B7F">
      <w:pPr>
        <w:pStyle w:val="TPnormalpuce1"/>
        <w:ind w:left="567"/>
      </w:pPr>
      <w:r w:rsidRPr="00BA7B7F">
        <w:t>Créer un service « OpenTriviaService</w:t>
      </w:r>
      <w:r>
        <w:t xml:space="preserve"> » qui expose </w:t>
      </w:r>
    </w:p>
    <w:p w14:paraId="036C9D6E" w14:textId="10DC247B" w:rsidR="00BA7B7F" w:rsidRDefault="00BA7B7F" w:rsidP="00BA7B7F">
      <w:pPr>
        <w:pStyle w:val="TPnormalpuce1"/>
        <w:numPr>
          <w:ilvl w:val="1"/>
          <w:numId w:val="15"/>
        </w:numPr>
      </w:pPr>
      <w:bookmarkStart w:id="0" w:name="_Hlk91604835"/>
      <w:r>
        <w:t xml:space="preserve">une méthode « getQuestions » prenant en paramètre </w:t>
      </w:r>
      <w:r w:rsidR="00306A2F">
        <w:t>le</w:t>
      </w:r>
      <w:r>
        <w:t xml:space="preserve"> niveau de difficulté</w:t>
      </w:r>
      <w:r w:rsidR="00C032E9">
        <w:t xml:space="preserve"> (</w:t>
      </w:r>
      <w:r w:rsidR="00306A2F">
        <w:t>inutilisé à cette étape</w:t>
      </w:r>
      <w:r w:rsidR="00C529FB">
        <w:t>-</w:t>
      </w:r>
      <w:r w:rsidR="00306A2F">
        <w:t>là</w:t>
      </w:r>
      <w:r w:rsidR="00C032E9">
        <w:t>)</w:t>
      </w:r>
      <w:r w:rsidR="00DB1EF4">
        <w:t>.</w:t>
      </w:r>
      <w:r>
        <w:t xml:space="preserve"> </w:t>
      </w:r>
    </w:p>
    <w:bookmarkEnd w:id="0"/>
    <w:p w14:paraId="56AA097F" w14:textId="183D5182" w:rsidR="002E3930" w:rsidRDefault="00BA7B7F" w:rsidP="00BA7B7F">
      <w:pPr>
        <w:pStyle w:val="TPnormalpuce1"/>
        <w:numPr>
          <w:ilvl w:val="1"/>
          <w:numId w:val="15"/>
        </w:numPr>
      </w:pPr>
      <w:r>
        <w:t>Cette méthode doit être asynchrone et renvoyer un tableau de questions comme suit (pour le moment, le retour est statique, mais sera remplacé plus tard par l’interrogation d’une API) :</w:t>
      </w:r>
    </w:p>
    <w:p w14:paraId="30D84FBD" w14:textId="77777777" w:rsidR="002E4426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[</w:t>
      </w:r>
    </w:p>
    <w:p w14:paraId="635988EC" w14:textId="0B82DD79" w:rsidR="00A37BD4" w:rsidRPr="00A37BD4" w:rsidRDefault="002E4426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D4D4D4"/>
          <w:lang w:eastAsia="fr-FR"/>
        </w:rPr>
        <w:t xml:space="preserve">  </w:t>
      </w:r>
      <w:r w:rsidR="00A37BD4" w:rsidRPr="00A37BD4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7CE6C376" w14:textId="6377D676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category: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"Entertainment: Japanese Anime &amp; Manga"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3BE57E21" w14:textId="48737E3E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type: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"multiple"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6E247FFE" w14:textId="73523DBA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difficulty: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"easy"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094F2278" w14:textId="4E299FB9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question: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"In &amp;quot;Fairy Tail&amp;quot;, what is the nickname of Natsu Dragneel?"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3BEA1E5A" w14:textId="505F90B3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</w:t>
      </w:r>
      <w:r w:rsidR="00F75017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correct_answer: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"The Salamander"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1F9B247C" w14:textId="6BAFA980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   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incorrect_answers: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[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"The Dragon Slayer"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"The Dragon"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"The Demon"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]</w:t>
      </w:r>
    </w:p>
    <w:p w14:paraId="1DD36EF5" w14:textId="44B301BC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  },</w:t>
      </w:r>
    </w:p>
    <w:p w14:paraId="53547289" w14:textId="786A0FDA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  {</w:t>
      </w:r>
    </w:p>
    <w:p w14:paraId="69BAE130" w14:textId="75BDEDF8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category: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"Entertainment: Video Games"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415DCC19" w14:textId="56BB684B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type: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"boolean"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466BB6DE" w14:textId="7D9E715C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</w:t>
      </w:r>
      <w:r w:rsidR="00F75017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difficulty: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"medium"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2D53500C" w14:textId="3D9F597E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   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question: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"&amp;quot;Return to Castle Wolfenstein&amp;quot; was the only game of the Wolfenstein series where you don&amp;#039;t play as William &amp;quot;B.J.&amp;quot; Blazkowicz"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70329753" w14:textId="19938DE0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   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correct_answer: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"False"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,</w:t>
      </w:r>
    </w:p>
    <w:p w14:paraId="5FE4497B" w14:textId="4BD2F0C8" w:rsidR="00A37BD4" w:rsidRPr="00A37BD4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>   </w:t>
      </w:r>
      <w:r w:rsidRPr="00A37BD4">
        <w:rPr>
          <w:rFonts w:ascii="Consolas" w:eastAsia="Times New Roman" w:hAnsi="Consolas" w:cs="Times New Roman"/>
          <w:color w:val="9CDCFE"/>
          <w:lang w:eastAsia="fr-FR"/>
        </w:rPr>
        <w:t>incorrect_answers: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 [</w:t>
      </w:r>
      <w:r w:rsidRPr="00A37BD4">
        <w:rPr>
          <w:rFonts w:ascii="Consolas" w:eastAsia="Times New Roman" w:hAnsi="Consolas" w:cs="Times New Roman"/>
          <w:color w:val="CE9178"/>
          <w:lang w:eastAsia="fr-FR"/>
        </w:rPr>
        <w:t>"True"</w:t>
      </w:r>
      <w:r w:rsidRPr="00A37BD4">
        <w:rPr>
          <w:rFonts w:ascii="Consolas" w:eastAsia="Times New Roman" w:hAnsi="Consolas" w:cs="Times New Roman"/>
          <w:color w:val="D4D4D4"/>
          <w:lang w:eastAsia="fr-FR"/>
        </w:rPr>
        <w:t>]</w:t>
      </w:r>
    </w:p>
    <w:p w14:paraId="78D01E83" w14:textId="72BB8639" w:rsidR="002E4426" w:rsidRDefault="00A37BD4" w:rsidP="00A37BD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lang w:val="fr-FR" w:eastAsia="fr-FR"/>
        </w:rPr>
      </w:pPr>
      <w:r w:rsidRPr="00A37BD4">
        <w:rPr>
          <w:rFonts w:ascii="Consolas" w:eastAsia="Times New Roman" w:hAnsi="Consolas" w:cs="Times New Roman"/>
          <w:color w:val="D4D4D4"/>
          <w:lang w:eastAsia="fr-FR"/>
        </w:rPr>
        <w:t xml:space="preserve">  </w:t>
      </w:r>
      <w:r w:rsidRPr="00A37BD4">
        <w:rPr>
          <w:rFonts w:ascii="Consolas" w:eastAsia="Times New Roman" w:hAnsi="Consolas" w:cs="Times New Roman"/>
          <w:color w:val="D4D4D4"/>
          <w:lang w:val="fr-FR" w:eastAsia="fr-FR"/>
        </w:rPr>
        <w:t>}</w:t>
      </w:r>
    </w:p>
    <w:p w14:paraId="105F6E75" w14:textId="08E5F40C" w:rsidR="006367E9" w:rsidRDefault="00A37BD4" w:rsidP="00A37BD4">
      <w:pPr>
        <w:shd w:val="clear" w:color="auto" w:fill="1E1E1E"/>
        <w:spacing w:line="225" w:lineRule="atLeast"/>
      </w:pPr>
      <w:r w:rsidRPr="00A37BD4">
        <w:rPr>
          <w:rFonts w:ascii="Consolas" w:eastAsia="Times New Roman" w:hAnsi="Consolas" w:cs="Times New Roman"/>
          <w:color w:val="D4D4D4"/>
          <w:lang w:val="fr-FR" w:eastAsia="fr-FR"/>
        </w:rPr>
        <w:t>]</w:t>
      </w:r>
    </w:p>
    <w:p w14:paraId="7520ECC3" w14:textId="3031A0B9" w:rsidR="009113B5" w:rsidRDefault="002D4CA8" w:rsidP="009113B5">
      <w:pPr>
        <w:pStyle w:val="TPnormalpuce1"/>
        <w:ind w:left="567"/>
      </w:pPr>
      <w:r>
        <w:t xml:space="preserve">Créer les </w:t>
      </w:r>
      <w:r w:rsidR="009113B5">
        <w:t>interfaces</w:t>
      </w:r>
      <w:r>
        <w:t xml:space="preserve"> Question et Answer pour gérer </w:t>
      </w:r>
      <w:r w:rsidR="00380DB8">
        <w:t>l</w:t>
      </w:r>
      <w:r w:rsidR="00D1616B">
        <w:t>e service</w:t>
      </w:r>
      <w:r w:rsidR="00D41A20">
        <w:t>, en fonction des données précédentes</w:t>
      </w:r>
    </w:p>
    <w:p w14:paraId="0656F7F8" w14:textId="51738A8F" w:rsidR="002D5D41" w:rsidRDefault="002D5D41" w:rsidP="002D5D41">
      <w:pPr>
        <w:pStyle w:val="TPnormalpuce1"/>
        <w:numPr>
          <w:ilvl w:val="0"/>
          <w:numId w:val="0"/>
        </w:numPr>
        <w:ind w:left="357" w:hanging="357"/>
      </w:pPr>
    </w:p>
    <w:p w14:paraId="589762E5" w14:textId="77777777" w:rsidR="002D5D41" w:rsidRDefault="002D5D41" w:rsidP="002D5D41">
      <w:pPr>
        <w:pStyle w:val="TPnormalpuce1"/>
        <w:numPr>
          <w:ilvl w:val="0"/>
          <w:numId w:val="0"/>
        </w:numPr>
        <w:ind w:left="357" w:hanging="357"/>
      </w:pPr>
    </w:p>
    <w:p w14:paraId="6AD4FA6C" w14:textId="77777777" w:rsidR="00BA7B7F" w:rsidRPr="004B3589" w:rsidRDefault="00BA7B7F" w:rsidP="00024DDE">
      <w:pPr>
        <w:pStyle w:val="Titre1"/>
        <w:rPr>
          <w:lang w:val="fr-FR"/>
        </w:rPr>
      </w:pPr>
      <w:r w:rsidRPr="004B3589">
        <w:rPr>
          <w:lang w:val="fr-FR"/>
        </w:rPr>
        <w:lastRenderedPageBreak/>
        <w:t xml:space="preserve">Dans le contrôleur home.page.ts, </w:t>
      </w:r>
    </w:p>
    <w:p w14:paraId="5B626C40" w14:textId="4E307EE6" w:rsidR="00BA7B7F" w:rsidRDefault="009918F4" w:rsidP="00024DDE">
      <w:pPr>
        <w:pStyle w:val="TPnormalpuce1"/>
      </w:pPr>
      <w:r>
        <w:t>I</w:t>
      </w:r>
      <w:r w:rsidR="00BA7B7F" w:rsidRPr="00BA7B7F">
        <w:t xml:space="preserve">nterroger ce nouveau service pour récupérer une liste de questions. </w:t>
      </w:r>
    </w:p>
    <w:p w14:paraId="45A9B566" w14:textId="77777777" w:rsidR="00BA7B7F" w:rsidRDefault="00BA7B7F" w:rsidP="00024DDE">
      <w:pPr>
        <w:pStyle w:val="TPnormalpuce1"/>
      </w:pPr>
      <w:r w:rsidRPr="00BA7B7F">
        <w:t xml:space="preserve">Afficher la première question, </w:t>
      </w:r>
    </w:p>
    <w:p w14:paraId="27511104" w14:textId="36F21244" w:rsidR="00BA7B7F" w:rsidRDefault="009918F4" w:rsidP="00024DDE">
      <w:pPr>
        <w:pStyle w:val="TPnormalpuce1"/>
      </w:pPr>
      <w:r>
        <w:t>P</w:t>
      </w:r>
      <w:r w:rsidR="00BA7B7F" w:rsidRPr="00BA7B7F">
        <w:t xml:space="preserve">uis la suivante lorsque l’utilisateur a répondu et qu’il clique sur le bouton « Question suivante ». </w:t>
      </w:r>
    </w:p>
    <w:p w14:paraId="50BF82C7" w14:textId="77777777" w:rsidR="00BA7B7F" w:rsidRDefault="00BA7B7F" w:rsidP="00024DDE">
      <w:pPr>
        <w:pStyle w:val="TPnormalpuce1"/>
      </w:pPr>
      <w:r w:rsidRPr="00BA7B7F">
        <w:t xml:space="preserve">À chaque fois que l’utilisateur répond, il faut lui indiquer s’il a répondu correctement ou non et compter ses points. </w:t>
      </w:r>
    </w:p>
    <w:p w14:paraId="6691DCCA" w14:textId="77777777" w:rsidR="00E03634" w:rsidRDefault="00BA7B7F" w:rsidP="00AB48DA">
      <w:pPr>
        <w:pStyle w:val="TPnormalpuce1"/>
      </w:pPr>
      <w:r w:rsidRPr="00BA7B7F">
        <w:t>Lorsqu’il n’y a plus de questions à poser</w:t>
      </w:r>
    </w:p>
    <w:p w14:paraId="282E1BFD" w14:textId="17E831D9" w:rsidR="00E03634" w:rsidRDefault="00E03634" w:rsidP="00AB48DA">
      <w:pPr>
        <w:pStyle w:val="TPnormalpuce1"/>
        <w:numPr>
          <w:ilvl w:val="1"/>
          <w:numId w:val="15"/>
        </w:numPr>
      </w:pPr>
      <w:r>
        <w:t xml:space="preserve">Afficher dans un toast le </w:t>
      </w:r>
      <w:r w:rsidR="00C34A58">
        <w:t>score du joueur ( = nombre</w:t>
      </w:r>
      <w:r>
        <w:t xml:space="preserve"> de bonnes réponses</w:t>
      </w:r>
      <w:r w:rsidR="00C34A58">
        <w:t>)</w:t>
      </w:r>
      <w:r>
        <w:t>.</w:t>
      </w:r>
    </w:p>
    <w:p w14:paraId="16D333A1" w14:textId="3753159F" w:rsidR="00BA7B7F" w:rsidRDefault="00507274" w:rsidP="00AB48DA">
      <w:pPr>
        <w:pStyle w:val="TPnormalpuce1"/>
        <w:numPr>
          <w:ilvl w:val="1"/>
          <w:numId w:val="15"/>
        </w:numPr>
      </w:pPr>
      <w:r>
        <w:t xml:space="preserve">Et </w:t>
      </w:r>
      <w:r w:rsidR="00BA7B7F" w:rsidRPr="00BA7B7F">
        <w:t>un bouton propose de r</w:t>
      </w:r>
      <w:r w:rsidR="00660852">
        <w:t>ejouer</w:t>
      </w:r>
      <w:r w:rsidR="00E3080A">
        <w:t xml:space="preserve"> (retour au formulaire et le bouton </w:t>
      </w:r>
      <w:r w:rsidR="00B023EB">
        <w:t>« </w:t>
      </w:r>
      <w:r w:rsidR="00E3080A">
        <w:t>commenc</w:t>
      </w:r>
      <w:r w:rsidR="00B023EB">
        <w:t>er »</w:t>
      </w:r>
      <w:r w:rsidR="00E3080A">
        <w:t xml:space="preserve"> est affiché)</w:t>
      </w:r>
      <w:r w:rsidR="00BA7B7F" w:rsidRPr="00BA7B7F">
        <w:t xml:space="preserve">. </w:t>
      </w:r>
    </w:p>
    <w:p w14:paraId="73EB029D" w14:textId="647910E3" w:rsidR="00BA7B7F" w:rsidRDefault="00BA7B7F" w:rsidP="00B1424D">
      <w:pPr>
        <w:pStyle w:val="TPnormalpuce1"/>
        <w:ind w:left="567"/>
      </w:pPr>
      <w:r w:rsidRPr="00BA7B7F">
        <w:t xml:space="preserve">Pour afficher les réponses, il convient de construire un tableau intermédiaire qui rassemble à la fois les mauvaises réponses et la bonne réponse (le service les renvoie séparément). </w:t>
      </w:r>
    </w:p>
    <w:p w14:paraId="0B31A98F" w14:textId="77C90D8F" w:rsidR="002A74F3" w:rsidRDefault="00BA7B7F" w:rsidP="00E03634">
      <w:pPr>
        <w:pStyle w:val="TPnormalpuce1"/>
        <w:ind w:left="567"/>
      </w:pPr>
      <w:r w:rsidRPr="00BA7B7F">
        <w:t>Attention, il convient de mélanger les questions dans un ordre aléatoire pour surprendre l’utilisateur.</w:t>
      </w:r>
    </w:p>
    <w:p w14:paraId="771A1E75" w14:textId="400F63EB" w:rsidR="00756CE2" w:rsidRDefault="00756CE2" w:rsidP="00756CE2">
      <w:pPr>
        <w:pStyle w:val="TPnormalpuce1"/>
        <w:numPr>
          <w:ilvl w:val="0"/>
          <w:numId w:val="0"/>
        </w:numPr>
        <w:ind w:left="357" w:hanging="357"/>
      </w:pPr>
    </w:p>
    <w:p w14:paraId="77820258" w14:textId="254A2B79" w:rsidR="000D5456" w:rsidRDefault="00756CE2" w:rsidP="000D5456">
      <w:pPr>
        <w:pStyle w:val="Titre1"/>
      </w:pPr>
      <w:r>
        <w:t xml:space="preserve">Résultats attendus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D5456" w:rsidRPr="004706C1" w14:paraId="49E0560F" w14:textId="77777777" w:rsidTr="000D5456">
        <w:tc>
          <w:tcPr>
            <w:tcW w:w="4814" w:type="dxa"/>
          </w:tcPr>
          <w:p w14:paraId="5CDC5F6D" w14:textId="0E2DE24B" w:rsidR="000D5456" w:rsidRPr="000D5456" w:rsidRDefault="000D5456" w:rsidP="005873BE">
            <w:pPr>
              <w:jc w:val="center"/>
              <w:rPr>
                <w:lang w:val="fr-FR"/>
              </w:rPr>
            </w:pPr>
            <w:r w:rsidRPr="000D5456">
              <w:rPr>
                <w:lang w:val="fr-FR"/>
              </w:rPr>
              <w:t>Question non répondue :</w:t>
            </w:r>
          </w:p>
        </w:tc>
        <w:tc>
          <w:tcPr>
            <w:tcW w:w="4815" w:type="dxa"/>
          </w:tcPr>
          <w:p w14:paraId="0D45CD44" w14:textId="489B45F8" w:rsidR="000D5456" w:rsidRPr="000D5456" w:rsidRDefault="005873BE" w:rsidP="005873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des mauvaises réponses et de la bonne :</w:t>
            </w:r>
          </w:p>
        </w:tc>
      </w:tr>
      <w:tr w:rsidR="000D5456" w14:paraId="4BF33A3C" w14:textId="77777777" w:rsidTr="00D26309">
        <w:tc>
          <w:tcPr>
            <w:tcW w:w="4814" w:type="dxa"/>
          </w:tcPr>
          <w:p w14:paraId="3E526BAB" w14:textId="42465EBE" w:rsidR="000D5456" w:rsidRDefault="000D5456" w:rsidP="000D5456">
            <w:r>
              <w:rPr>
                <w:noProof/>
              </w:rPr>
              <w:drawing>
                <wp:inline distT="0" distB="0" distL="0" distR="0" wp14:anchorId="20AD7CD6" wp14:editId="31B201B3">
                  <wp:extent cx="2369297" cy="14702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251" cy="1514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7AF96060" w14:textId="60247FE8" w:rsidR="000D5456" w:rsidRDefault="005873BE" w:rsidP="000D5456">
            <w:r>
              <w:rPr>
                <w:noProof/>
              </w:rPr>
              <w:drawing>
                <wp:inline distT="0" distB="0" distL="0" distR="0" wp14:anchorId="734BD619" wp14:editId="237B9B7C">
                  <wp:extent cx="2382459" cy="1766047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022" cy="180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309" w:rsidRPr="004706C1" w14:paraId="3288EBC9" w14:textId="77777777" w:rsidTr="00D26309">
        <w:tc>
          <w:tcPr>
            <w:tcW w:w="4814" w:type="dxa"/>
          </w:tcPr>
          <w:p w14:paraId="3030F9CD" w14:textId="19A4ED0F" w:rsidR="00D26309" w:rsidRPr="00521D03" w:rsidRDefault="00D26309" w:rsidP="00521D03">
            <w:pPr>
              <w:jc w:val="center"/>
              <w:rPr>
                <w:noProof/>
                <w:lang w:val="fr-FR"/>
              </w:rPr>
            </w:pPr>
            <w:r w:rsidRPr="00521D03">
              <w:rPr>
                <w:noProof/>
                <w:lang w:val="fr-FR"/>
              </w:rPr>
              <w:t>Score du joueur et b</w:t>
            </w:r>
            <w:r>
              <w:rPr>
                <w:noProof/>
                <w:lang w:val="fr-FR"/>
              </w:rPr>
              <w:t>outon pour rejouer :</w:t>
            </w:r>
          </w:p>
        </w:tc>
        <w:tc>
          <w:tcPr>
            <w:tcW w:w="4815" w:type="dxa"/>
            <w:vMerge w:val="restart"/>
            <w:tcBorders>
              <w:bottom w:val="nil"/>
              <w:right w:val="nil"/>
            </w:tcBorders>
          </w:tcPr>
          <w:p w14:paraId="61EBEA50" w14:textId="77777777" w:rsidR="00D26309" w:rsidRPr="00521D03" w:rsidRDefault="00D26309" w:rsidP="000D5456">
            <w:pPr>
              <w:rPr>
                <w:noProof/>
                <w:lang w:val="fr-FR"/>
              </w:rPr>
            </w:pPr>
          </w:p>
        </w:tc>
      </w:tr>
      <w:tr w:rsidR="00D26309" w:rsidRPr="00521D03" w14:paraId="2ED1523E" w14:textId="77777777" w:rsidTr="00D26309">
        <w:tc>
          <w:tcPr>
            <w:tcW w:w="4814" w:type="dxa"/>
          </w:tcPr>
          <w:p w14:paraId="1A3F2E92" w14:textId="48348C72" w:rsidR="00D26309" w:rsidRPr="00521D03" w:rsidRDefault="00D26309" w:rsidP="00521D03">
            <w:pPr>
              <w:jc w:val="center"/>
              <w:rPr>
                <w:noProof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2FCDCA3" wp14:editId="0ABB6246">
                  <wp:extent cx="2041404" cy="234427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90" cy="247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vMerge/>
            <w:tcBorders>
              <w:bottom w:val="nil"/>
              <w:right w:val="nil"/>
            </w:tcBorders>
          </w:tcPr>
          <w:p w14:paraId="04EA627F" w14:textId="77777777" w:rsidR="00D26309" w:rsidRPr="00521D03" w:rsidRDefault="00D26309" w:rsidP="000D5456">
            <w:pPr>
              <w:rPr>
                <w:noProof/>
                <w:lang w:val="fr-FR"/>
              </w:rPr>
            </w:pPr>
          </w:p>
        </w:tc>
      </w:tr>
    </w:tbl>
    <w:p w14:paraId="29729913" w14:textId="77777777" w:rsidR="000D5456" w:rsidRPr="00521D03" w:rsidRDefault="000D5456" w:rsidP="000D5456">
      <w:pPr>
        <w:rPr>
          <w:lang w:val="fr-FR"/>
        </w:rPr>
      </w:pPr>
    </w:p>
    <w:p w14:paraId="61076F92" w14:textId="6B1CBABB" w:rsidR="00756CE2" w:rsidRPr="00BA7B7F" w:rsidRDefault="00756CE2" w:rsidP="00756CE2">
      <w:pPr>
        <w:pStyle w:val="TPnormalpuce1"/>
        <w:numPr>
          <w:ilvl w:val="0"/>
          <w:numId w:val="0"/>
        </w:numPr>
        <w:ind w:left="357" w:hanging="357"/>
      </w:pPr>
    </w:p>
    <w:sectPr w:rsidR="00756CE2" w:rsidRPr="00BA7B7F" w:rsidSect="006B3B13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EE3D" w14:textId="77777777" w:rsidR="006F3CD3" w:rsidRDefault="006F3CD3" w:rsidP="006C7E58">
      <w:r>
        <w:separator/>
      </w:r>
    </w:p>
  </w:endnote>
  <w:endnote w:type="continuationSeparator" w:id="0">
    <w:p w14:paraId="514A86DB" w14:textId="77777777" w:rsidR="006F3CD3" w:rsidRDefault="006F3CD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6626FE" w14:paraId="157416F4" w14:textId="77777777" w:rsidTr="00867E02">
      <w:tc>
        <w:tcPr>
          <w:tcW w:w="4889" w:type="dxa"/>
          <w:vAlign w:val="bottom"/>
        </w:tcPr>
        <w:p w14:paraId="157416F2" w14:textId="77777777" w:rsidR="006626FE" w:rsidRDefault="006626FE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6626FE" w:rsidRDefault="006626FE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6626FE" w:rsidRDefault="006626FE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B132" w14:textId="77777777" w:rsidR="006F3CD3" w:rsidRDefault="006F3CD3" w:rsidP="006C7E58">
      <w:r>
        <w:separator/>
      </w:r>
    </w:p>
  </w:footnote>
  <w:footnote w:type="continuationSeparator" w:id="0">
    <w:p w14:paraId="0A5570BE" w14:textId="77777777" w:rsidR="006F3CD3" w:rsidRDefault="006F3CD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92B1" w14:textId="00D14553" w:rsidR="006626FE" w:rsidRPr="00401B0B" w:rsidRDefault="00331B35" w:rsidP="006C7E58">
    <w:pPr>
      <w:pStyle w:val="En-tte"/>
      <w:jc w:val="right"/>
      <w:rPr>
        <w:color w:val="343642"/>
        <w:sz w:val="22"/>
        <w:lang w:val="fr-FR"/>
      </w:rPr>
    </w:pPr>
    <w:r>
      <w:rPr>
        <w:sz w:val="22"/>
        <w:lang w:val="fr-FR"/>
      </w:rPr>
      <w:t>Cross-Platform Ionic</w:t>
    </w:r>
  </w:p>
  <w:p w14:paraId="157416F1" w14:textId="77777777" w:rsidR="006626FE" w:rsidRPr="006C7E58" w:rsidRDefault="006626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9174B0"/>
    <w:multiLevelType w:val="hybridMultilevel"/>
    <w:tmpl w:val="A6F2124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A108F"/>
    <w:multiLevelType w:val="hybridMultilevel"/>
    <w:tmpl w:val="82F4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88768">
    <w:abstractNumId w:val="26"/>
  </w:num>
  <w:num w:numId="2" w16cid:durableId="1926844684">
    <w:abstractNumId w:val="27"/>
  </w:num>
  <w:num w:numId="3" w16cid:durableId="717630998">
    <w:abstractNumId w:val="5"/>
  </w:num>
  <w:num w:numId="4" w16cid:durableId="382873941">
    <w:abstractNumId w:val="13"/>
  </w:num>
  <w:num w:numId="5" w16cid:durableId="1742215779">
    <w:abstractNumId w:val="7"/>
  </w:num>
  <w:num w:numId="6" w16cid:durableId="787774438">
    <w:abstractNumId w:val="23"/>
  </w:num>
  <w:num w:numId="7" w16cid:durableId="531961581">
    <w:abstractNumId w:val="16"/>
  </w:num>
  <w:num w:numId="8" w16cid:durableId="1723944397">
    <w:abstractNumId w:val="0"/>
  </w:num>
  <w:num w:numId="9" w16cid:durableId="1399480244">
    <w:abstractNumId w:val="19"/>
  </w:num>
  <w:num w:numId="10" w16cid:durableId="784157255">
    <w:abstractNumId w:val="12"/>
  </w:num>
  <w:num w:numId="11" w16cid:durableId="1015377091">
    <w:abstractNumId w:val="1"/>
  </w:num>
  <w:num w:numId="12" w16cid:durableId="584147986">
    <w:abstractNumId w:val="20"/>
  </w:num>
  <w:num w:numId="13" w16cid:durableId="1825313588">
    <w:abstractNumId w:val="11"/>
  </w:num>
  <w:num w:numId="14" w16cid:durableId="424494324">
    <w:abstractNumId w:val="10"/>
  </w:num>
  <w:num w:numId="15" w16cid:durableId="1326470524">
    <w:abstractNumId w:val="22"/>
  </w:num>
  <w:num w:numId="16" w16cid:durableId="1534031413">
    <w:abstractNumId w:val="3"/>
  </w:num>
  <w:num w:numId="17" w16cid:durableId="1597051579">
    <w:abstractNumId w:val="21"/>
  </w:num>
  <w:num w:numId="18" w16cid:durableId="1609115997">
    <w:abstractNumId w:val="6"/>
  </w:num>
  <w:num w:numId="19" w16cid:durableId="2046520218">
    <w:abstractNumId w:val="24"/>
  </w:num>
  <w:num w:numId="20" w16cid:durableId="640884138">
    <w:abstractNumId w:val="4"/>
  </w:num>
  <w:num w:numId="21" w16cid:durableId="525602567">
    <w:abstractNumId w:val="2"/>
  </w:num>
  <w:num w:numId="22" w16cid:durableId="1112478993">
    <w:abstractNumId w:val="14"/>
  </w:num>
  <w:num w:numId="23" w16cid:durableId="912736504">
    <w:abstractNumId w:val="25"/>
  </w:num>
  <w:num w:numId="24" w16cid:durableId="39019783">
    <w:abstractNumId w:val="18"/>
  </w:num>
  <w:num w:numId="25" w16cid:durableId="1154758532">
    <w:abstractNumId w:val="9"/>
  </w:num>
  <w:num w:numId="26" w16cid:durableId="1277761411">
    <w:abstractNumId w:val="8"/>
  </w:num>
  <w:num w:numId="27" w16cid:durableId="1197699053">
    <w:abstractNumId w:val="17"/>
  </w:num>
  <w:num w:numId="28" w16cid:durableId="8789316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1C60"/>
    <w:rsid w:val="000122A5"/>
    <w:rsid w:val="00024DDE"/>
    <w:rsid w:val="000417F6"/>
    <w:rsid w:val="000504C9"/>
    <w:rsid w:val="00066938"/>
    <w:rsid w:val="000753A7"/>
    <w:rsid w:val="000768DC"/>
    <w:rsid w:val="00097F0B"/>
    <w:rsid w:val="000A1582"/>
    <w:rsid w:val="000D0A8C"/>
    <w:rsid w:val="000D5456"/>
    <w:rsid w:val="000E5CCE"/>
    <w:rsid w:val="000F0864"/>
    <w:rsid w:val="000F50AF"/>
    <w:rsid w:val="001000C1"/>
    <w:rsid w:val="00116AA7"/>
    <w:rsid w:val="0012509D"/>
    <w:rsid w:val="00125DCA"/>
    <w:rsid w:val="00136790"/>
    <w:rsid w:val="001401FB"/>
    <w:rsid w:val="00145C0F"/>
    <w:rsid w:val="00151AA0"/>
    <w:rsid w:val="00177E97"/>
    <w:rsid w:val="00180858"/>
    <w:rsid w:val="00181FB7"/>
    <w:rsid w:val="001A0D7C"/>
    <w:rsid w:val="001A5845"/>
    <w:rsid w:val="001A62FA"/>
    <w:rsid w:val="001B4DA8"/>
    <w:rsid w:val="001C739D"/>
    <w:rsid w:val="001D3BFC"/>
    <w:rsid w:val="001E10DE"/>
    <w:rsid w:val="001F18FA"/>
    <w:rsid w:val="001F2DDE"/>
    <w:rsid w:val="00200879"/>
    <w:rsid w:val="002020E8"/>
    <w:rsid w:val="00221591"/>
    <w:rsid w:val="00225D2C"/>
    <w:rsid w:val="002263D9"/>
    <w:rsid w:val="002264E6"/>
    <w:rsid w:val="00241941"/>
    <w:rsid w:val="00241BEE"/>
    <w:rsid w:val="002549FA"/>
    <w:rsid w:val="00261F4C"/>
    <w:rsid w:val="002646B8"/>
    <w:rsid w:val="00277014"/>
    <w:rsid w:val="00277CDD"/>
    <w:rsid w:val="002835C6"/>
    <w:rsid w:val="00287D81"/>
    <w:rsid w:val="002A2662"/>
    <w:rsid w:val="002A28BA"/>
    <w:rsid w:val="002A74F3"/>
    <w:rsid w:val="002B04EA"/>
    <w:rsid w:val="002B6CEE"/>
    <w:rsid w:val="002C250C"/>
    <w:rsid w:val="002C4936"/>
    <w:rsid w:val="002C5032"/>
    <w:rsid w:val="002C647D"/>
    <w:rsid w:val="002D2B64"/>
    <w:rsid w:val="002D2C80"/>
    <w:rsid w:val="002D4CA8"/>
    <w:rsid w:val="002D5D41"/>
    <w:rsid w:val="002E3930"/>
    <w:rsid w:val="002E4426"/>
    <w:rsid w:val="002F78BE"/>
    <w:rsid w:val="00301257"/>
    <w:rsid w:val="00306A2F"/>
    <w:rsid w:val="00331B35"/>
    <w:rsid w:val="003471EF"/>
    <w:rsid w:val="003548A0"/>
    <w:rsid w:val="003709F1"/>
    <w:rsid w:val="00380DB8"/>
    <w:rsid w:val="00382C06"/>
    <w:rsid w:val="00384614"/>
    <w:rsid w:val="00387206"/>
    <w:rsid w:val="0038771D"/>
    <w:rsid w:val="003C6A4C"/>
    <w:rsid w:val="003C6EFC"/>
    <w:rsid w:val="003D6E53"/>
    <w:rsid w:val="003D7207"/>
    <w:rsid w:val="003E676A"/>
    <w:rsid w:val="003F4942"/>
    <w:rsid w:val="003F6CEB"/>
    <w:rsid w:val="003F7479"/>
    <w:rsid w:val="00401B0B"/>
    <w:rsid w:val="0040738A"/>
    <w:rsid w:val="00430B6C"/>
    <w:rsid w:val="00450C5E"/>
    <w:rsid w:val="004706C1"/>
    <w:rsid w:val="0048302D"/>
    <w:rsid w:val="00492FCA"/>
    <w:rsid w:val="00494DCF"/>
    <w:rsid w:val="004B092D"/>
    <w:rsid w:val="004B3589"/>
    <w:rsid w:val="004C2502"/>
    <w:rsid w:val="004C3E20"/>
    <w:rsid w:val="004F2C2E"/>
    <w:rsid w:val="005056C3"/>
    <w:rsid w:val="00507274"/>
    <w:rsid w:val="00507D33"/>
    <w:rsid w:val="00521D03"/>
    <w:rsid w:val="005350FF"/>
    <w:rsid w:val="00535173"/>
    <w:rsid w:val="00544157"/>
    <w:rsid w:val="00556E19"/>
    <w:rsid w:val="0057306B"/>
    <w:rsid w:val="00574CA2"/>
    <w:rsid w:val="005873BE"/>
    <w:rsid w:val="005A36E5"/>
    <w:rsid w:val="005A401A"/>
    <w:rsid w:val="005B7035"/>
    <w:rsid w:val="005C1BB9"/>
    <w:rsid w:val="005C68D3"/>
    <w:rsid w:val="005D1943"/>
    <w:rsid w:val="005E037D"/>
    <w:rsid w:val="005E3B89"/>
    <w:rsid w:val="005F2EFB"/>
    <w:rsid w:val="00610EFB"/>
    <w:rsid w:val="0063306A"/>
    <w:rsid w:val="006367DA"/>
    <w:rsid w:val="006367E9"/>
    <w:rsid w:val="00660852"/>
    <w:rsid w:val="006626FE"/>
    <w:rsid w:val="00671F2D"/>
    <w:rsid w:val="006723CE"/>
    <w:rsid w:val="00673097"/>
    <w:rsid w:val="0068015E"/>
    <w:rsid w:val="006939F9"/>
    <w:rsid w:val="006A4D17"/>
    <w:rsid w:val="006B3B13"/>
    <w:rsid w:val="006B5014"/>
    <w:rsid w:val="006C573C"/>
    <w:rsid w:val="006C7E58"/>
    <w:rsid w:val="006F0065"/>
    <w:rsid w:val="006F3CD3"/>
    <w:rsid w:val="007007CE"/>
    <w:rsid w:val="00704C02"/>
    <w:rsid w:val="00713863"/>
    <w:rsid w:val="007327B9"/>
    <w:rsid w:val="00743993"/>
    <w:rsid w:val="00756CE2"/>
    <w:rsid w:val="007576FC"/>
    <w:rsid w:val="00763381"/>
    <w:rsid w:val="00764007"/>
    <w:rsid w:val="00782744"/>
    <w:rsid w:val="007910EE"/>
    <w:rsid w:val="007A1C97"/>
    <w:rsid w:val="007A21D7"/>
    <w:rsid w:val="007B07F6"/>
    <w:rsid w:val="007C301D"/>
    <w:rsid w:val="007C733B"/>
    <w:rsid w:val="007D1155"/>
    <w:rsid w:val="007D2F04"/>
    <w:rsid w:val="007E0E92"/>
    <w:rsid w:val="007E7D3C"/>
    <w:rsid w:val="007F554B"/>
    <w:rsid w:val="008065FD"/>
    <w:rsid w:val="008130F1"/>
    <w:rsid w:val="00813DE0"/>
    <w:rsid w:val="0083499D"/>
    <w:rsid w:val="0084328F"/>
    <w:rsid w:val="00845605"/>
    <w:rsid w:val="008463D6"/>
    <w:rsid w:val="008562B5"/>
    <w:rsid w:val="00863103"/>
    <w:rsid w:val="008672FD"/>
    <w:rsid w:val="00867E02"/>
    <w:rsid w:val="00894B62"/>
    <w:rsid w:val="008B220B"/>
    <w:rsid w:val="008B27F5"/>
    <w:rsid w:val="008C4915"/>
    <w:rsid w:val="008D35C2"/>
    <w:rsid w:val="008E5DAD"/>
    <w:rsid w:val="008E6D1D"/>
    <w:rsid w:val="009055E4"/>
    <w:rsid w:val="009113B5"/>
    <w:rsid w:val="009228B7"/>
    <w:rsid w:val="00922F94"/>
    <w:rsid w:val="00924F5F"/>
    <w:rsid w:val="00937048"/>
    <w:rsid w:val="009501F5"/>
    <w:rsid w:val="00954E03"/>
    <w:rsid w:val="00960306"/>
    <w:rsid w:val="00963529"/>
    <w:rsid w:val="00964B34"/>
    <w:rsid w:val="0096503B"/>
    <w:rsid w:val="009731EA"/>
    <w:rsid w:val="009862DE"/>
    <w:rsid w:val="00990B02"/>
    <w:rsid w:val="009918F4"/>
    <w:rsid w:val="009C09D3"/>
    <w:rsid w:val="009C2AC3"/>
    <w:rsid w:val="009D1251"/>
    <w:rsid w:val="009E22E0"/>
    <w:rsid w:val="00A055CF"/>
    <w:rsid w:val="00A35114"/>
    <w:rsid w:val="00A361C9"/>
    <w:rsid w:val="00A37BD4"/>
    <w:rsid w:val="00A8528B"/>
    <w:rsid w:val="00A93073"/>
    <w:rsid w:val="00A94283"/>
    <w:rsid w:val="00AB48DA"/>
    <w:rsid w:val="00AB6153"/>
    <w:rsid w:val="00AC0C35"/>
    <w:rsid w:val="00AD12A6"/>
    <w:rsid w:val="00AE20E9"/>
    <w:rsid w:val="00B00197"/>
    <w:rsid w:val="00B023EB"/>
    <w:rsid w:val="00B027AA"/>
    <w:rsid w:val="00B04A1E"/>
    <w:rsid w:val="00B07725"/>
    <w:rsid w:val="00B1424D"/>
    <w:rsid w:val="00B1718A"/>
    <w:rsid w:val="00B43E3B"/>
    <w:rsid w:val="00B71A2E"/>
    <w:rsid w:val="00B73331"/>
    <w:rsid w:val="00B759FA"/>
    <w:rsid w:val="00B75A86"/>
    <w:rsid w:val="00B7614C"/>
    <w:rsid w:val="00B915F3"/>
    <w:rsid w:val="00BA4E30"/>
    <w:rsid w:val="00BA7B7F"/>
    <w:rsid w:val="00BB5E5B"/>
    <w:rsid w:val="00BF077F"/>
    <w:rsid w:val="00C032E9"/>
    <w:rsid w:val="00C06E38"/>
    <w:rsid w:val="00C16564"/>
    <w:rsid w:val="00C21C75"/>
    <w:rsid w:val="00C325C9"/>
    <w:rsid w:val="00C33697"/>
    <w:rsid w:val="00C34A58"/>
    <w:rsid w:val="00C41B0B"/>
    <w:rsid w:val="00C529FB"/>
    <w:rsid w:val="00C62D79"/>
    <w:rsid w:val="00C718B6"/>
    <w:rsid w:val="00C7245B"/>
    <w:rsid w:val="00C87756"/>
    <w:rsid w:val="00CA4FE8"/>
    <w:rsid w:val="00CA5C15"/>
    <w:rsid w:val="00CB2B30"/>
    <w:rsid w:val="00CB2E73"/>
    <w:rsid w:val="00CB6767"/>
    <w:rsid w:val="00CB76BC"/>
    <w:rsid w:val="00CC4730"/>
    <w:rsid w:val="00CD6D6E"/>
    <w:rsid w:val="00CE2F19"/>
    <w:rsid w:val="00D05F58"/>
    <w:rsid w:val="00D14314"/>
    <w:rsid w:val="00D1616B"/>
    <w:rsid w:val="00D2004D"/>
    <w:rsid w:val="00D26309"/>
    <w:rsid w:val="00D31AF1"/>
    <w:rsid w:val="00D41A20"/>
    <w:rsid w:val="00D50F3E"/>
    <w:rsid w:val="00D84E2E"/>
    <w:rsid w:val="00D85BA4"/>
    <w:rsid w:val="00D909BB"/>
    <w:rsid w:val="00D90C53"/>
    <w:rsid w:val="00D96678"/>
    <w:rsid w:val="00DB1EF4"/>
    <w:rsid w:val="00DB3C95"/>
    <w:rsid w:val="00DB4B72"/>
    <w:rsid w:val="00DD0BF9"/>
    <w:rsid w:val="00DD47B3"/>
    <w:rsid w:val="00DF1DA3"/>
    <w:rsid w:val="00E01FDD"/>
    <w:rsid w:val="00E03634"/>
    <w:rsid w:val="00E17465"/>
    <w:rsid w:val="00E17B0D"/>
    <w:rsid w:val="00E246FE"/>
    <w:rsid w:val="00E3080A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D2ED7"/>
    <w:rsid w:val="00EE0C81"/>
    <w:rsid w:val="00EF0131"/>
    <w:rsid w:val="00EF0B47"/>
    <w:rsid w:val="00F028ED"/>
    <w:rsid w:val="00F0457F"/>
    <w:rsid w:val="00F0528D"/>
    <w:rsid w:val="00F06C97"/>
    <w:rsid w:val="00F120A8"/>
    <w:rsid w:val="00F20BE9"/>
    <w:rsid w:val="00F36C1E"/>
    <w:rsid w:val="00F41ECC"/>
    <w:rsid w:val="00F5357C"/>
    <w:rsid w:val="00F6266C"/>
    <w:rsid w:val="00F75017"/>
    <w:rsid w:val="00F7597C"/>
    <w:rsid w:val="00F866C1"/>
    <w:rsid w:val="00FB202A"/>
    <w:rsid w:val="00FB27DA"/>
    <w:rsid w:val="00FC1C51"/>
    <w:rsid w:val="00FD35BA"/>
    <w:rsid w:val="00FD5D6A"/>
    <w:rsid w:val="00FD6044"/>
    <w:rsid w:val="00FE02FA"/>
    <w:rsid w:val="00FE5060"/>
    <w:rsid w:val="00FF18F4"/>
    <w:rsid w:val="00FF39C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34C97468-FCFA-428E-B01B-2F7280A0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507D3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4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45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4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4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4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4" Type="http://schemas.openxmlformats.org/officeDocument/2006/relationships/header" Target="header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B208920A0C840A3CDE654A4512E2F" ma:contentTypeVersion="0" ma:contentTypeDescription="Create a new document." ma:contentTypeScope="" ma:versionID="b2e561040e0ac59d152e97dc13bf78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F28C2-F9CC-493B-80DF-919753D87918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97</cp:revision>
  <cp:lastPrinted>2021-12-29T11:55:00Z</cp:lastPrinted>
  <dcterms:created xsi:type="dcterms:W3CDTF">2018-06-14T12:15:00Z</dcterms:created>
  <dcterms:modified xsi:type="dcterms:W3CDTF">2023-04-21T08:05:00Z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0x010100450B208920A0C840A3CDE654A4512E2F</vt:lpwstr>
  </property>
  <property fmtid="{D5CDD505-2E9C-101B-9397-08002B2CF9AE}" pid="4" name="_dlc_DocIdItemGuid">
    <vt:lpwstr>d204e6ef-9c3b-41db-a0f8-b83f565f0c38</vt:lpwstr>
  </property>
  <property fmtid="{D5CDD505-2E9C-101B-9397-08002B2CF9AE}" pid="5" name="Order">
    <vt:r8>686500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</Properties>
</file>