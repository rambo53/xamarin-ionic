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DDFB9F5" w:rsidR="00924F5F" w:rsidRPr="00494DCF" w:rsidRDefault="00507D33" w:rsidP="00401B0B">
      <w:pPr>
        <w:pStyle w:val="Titre"/>
        <w:rPr>
          <w:noProof/>
          <w:lang w:val="fr-FR"/>
        </w:rPr>
      </w:pPr>
      <w:r w:rsidRPr="004C3E20">
        <w:rPr>
          <w:lang w:val="fr-FR"/>
        </w:rPr>
        <w:t>Créer une application de type Trivial Poursuit</w:t>
      </w:r>
    </w:p>
    <w:p w14:paraId="2E71015A" w14:textId="1C4609AD" w:rsidR="00924F5F" w:rsidRPr="006F0065" w:rsidRDefault="00507D33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4C3E20">
        <w:rPr>
          <w:lang w:val="fr-FR"/>
        </w:rPr>
        <w:t xml:space="preserve">TP du module </w:t>
      </w:r>
      <w:r w:rsidR="006F0065">
        <w:rPr>
          <w:lang w:val="fr-FR"/>
        </w:rPr>
        <w:t>4</w:t>
      </w:r>
      <w:r w:rsidRPr="004C3E20">
        <w:rPr>
          <w:lang w:val="fr-FR"/>
        </w:rPr>
        <w:t xml:space="preserve"> </w:t>
      </w:r>
      <w:r w:rsidR="006F0065" w:rsidRPr="006F0065">
        <w:rPr>
          <w:lang w:val="fr-FR"/>
        </w:rPr>
        <w:t>- Prise en main d’Angular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3671E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0040BCB2" w14:textId="7CCCE6D8" w:rsidR="00924F5F" w:rsidRPr="00C62D79" w:rsidRDefault="00507D33" w:rsidP="00CA4FE8">
            <w:pPr>
              <w:pStyle w:val="TPnormal"/>
            </w:pPr>
            <w:r>
              <w:t xml:space="preserve">Avant de démarrer ce TP, il convient d’avoir suivi les vidéos des modules 1 à </w:t>
            </w:r>
            <w:r w:rsidR="006F0065">
              <w:t>4</w:t>
            </w:r>
            <w:r>
              <w:t xml:space="preserve"> et d’avoir réalisé les </w:t>
            </w:r>
            <w:r w:rsidR="006F0065">
              <w:t>démonstrations</w:t>
            </w:r>
            <w:r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0BAB176" w:rsidR="00924F5F" w:rsidRPr="00C62D79" w:rsidRDefault="006F0065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924F5F">
              <w:rPr>
                <w:lang w:val="fr-FR"/>
              </w:rPr>
              <w:t xml:space="preserve"> heure</w:t>
            </w:r>
            <w:r w:rsidR="007C733B">
              <w:rPr>
                <w:lang w:val="fr-FR"/>
              </w:rPr>
              <w:t>s</w:t>
            </w:r>
          </w:p>
        </w:tc>
      </w:tr>
    </w:tbl>
    <w:p w14:paraId="1FF6AAEE" w14:textId="5CDCE9EE" w:rsidR="00F6266C" w:rsidRDefault="00F6266C" w:rsidP="00F6266C">
      <w:pPr>
        <w:pStyle w:val="TPTitre"/>
      </w:pPr>
      <w:r>
        <w:t>Énoncé</w:t>
      </w:r>
    </w:p>
    <w:p w14:paraId="4CF2AF1A" w14:textId="7E69F68C" w:rsidR="006F0065" w:rsidRDefault="006F0065" w:rsidP="001E10DE">
      <w:pPr>
        <w:pStyle w:val="TPnormalpuce1"/>
        <w:ind w:left="567"/>
      </w:pPr>
      <w:r>
        <w:t xml:space="preserve">Démarrer un nouveau projet Ionic sur la base du template « blank ». </w:t>
      </w:r>
    </w:p>
    <w:p w14:paraId="5FE0333D" w14:textId="77777777" w:rsidR="001E10DE" w:rsidRDefault="006F0065" w:rsidP="001E10DE">
      <w:pPr>
        <w:pStyle w:val="TPnormalpuce1"/>
        <w:ind w:left="567"/>
      </w:pPr>
      <w:r>
        <w:t xml:space="preserve">Dans la page home.page.html, renommer l’application « Open Trivia », du nom de l’API qui sera utilisée pour récupérer la liste des questions à proposer au joueur. </w:t>
      </w:r>
    </w:p>
    <w:p w14:paraId="770534C2" w14:textId="77777777" w:rsidR="002264E6" w:rsidRDefault="006F0065" w:rsidP="001E10DE">
      <w:pPr>
        <w:pStyle w:val="TPnormalpuce1"/>
        <w:ind w:left="567"/>
      </w:pPr>
      <w:r>
        <w:t xml:space="preserve">Dans la page home.page.html, créer un formulaire permettant de renseigner </w:t>
      </w:r>
    </w:p>
    <w:p w14:paraId="4D8CCEDB" w14:textId="77777777" w:rsidR="002264E6" w:rsidRDefault="006F0065" w:rsidP="002264E6">
      <w:pPr>
        <w:pStyle w:val="TPnormalpuce1"/>
        <w:numPr>
          <w:ilvl w:val="1"/>
          <w:numId w:val="15"/>
        </w:numPr>
      </w:pPr>
      <w:r>
        <w:t xml:space="preserve">un pseudonyme, </w:t>
      </w:r>
    </w:p>
    <w:p w14:paraId="4C06943C" w14:textId="77777777" w:rsidR="002264E6" w:rsidRDefault="006F0065" w:rsidP="002264E6">
      <w:pPr>
        <w:pStyle w:val="TPnormalpuce1"/>
        <w:numPr>
          <w:ilvl w:val="1"/>
          <w:numId w:val="15"/>
        </w:numPr>
      </w:pPr>
      <w:r>
        <w:t xml:space="preserve">de choisir dans une liste déroulante un niveau de difficulté parmi « easy », « medium » et « hard » </w:t>
      </w:r>
    </w:p>
    <w:p w14:paraId="220726C1" w14:textId="2DE8836C" w:rsidR="006F0065" w:rsidRDefault="006F0065" w:rsidP="002264E6">
      <w:pPr>
        <w:pStyle w:val="TPnormalpuce1"/>
        <w:numPr>
          <w:ilvl w:val="1"/>
          <w:numId w:val="15"/>
        </w:numPr>
      </w:pPr>
      <w:r>
        <w:t>et de mémoriser ou non ces informations.</w:t>
      </w:r>
    </w:p>
    <w:p w14:paraId="74368AF8" w14:textId="77777777" w:rsidR="00E17B0D" w:rsidRDefault="001E10DE" w:rsidP="001E10DE">
      <w:pPr>
        <w:pStyle w:val="TPnormalpuce1"/>
        <w:ind w:left="567"/>
      </w:pPr>
      <w:r>
        <w:t xml:space="preserve">Dans cette même page, ajouter un bouton « Commencer » qui vérifie </w:t>
      </w:r>
    </w:p>
    <w:p w14:paraId="243B1CBD" w14:textId="77777777" w:rsidR="00E17B0D" w:rsidRDefault="001E10DE" w:rsidP="00E17B0D">
      <w:pPr>
        <w:pStyle w:val="TPnormalpuce1"/>
        <w:numPr>
          <w:ilvl w:val="1"/>
          <w:numId w:val="15"/>
        </w:numPr>
      </w:pPr>
      <w:r>
        <w:t>que le pseudo fait au moins trois caractères</w:t>
      </w:r>
    </w:p>
    <w:p w14:paraId="5F80AF41" w14:textId="77777777" w:rsidR="00E17B0D" w:rsidRDefault="001E10DE" w:rsidP="00E17B0D">
      <w:pPr>
        <w:pStyle w:val="TPnormalpuce1"/>
        <w:numPr>
          <w:ilvl w:val="1"/>
          <w:numId w:val="15"/>
        </w:numPr>
      </w:pPr>
      <w:r>
        <w:t xml:space="preserve">affiche un message d’erreur </w:t>
      </w:r>
      <w:r w:rsidR="00E17B0D">
        <w:t>dans le cas contraire</w:t>
      </w:r>
      <w:r>
        <w:t xml:space="preserve">, </w:t>
      </w:r>
    </w:p>
    <w:p w14:paraId="6D734890" w14:textId="403C51D0" w:rsidR="001E10DE" w:rsidRDefault="001E10DE" w:rsidP="00E17B0D">
      <w:pPr>
        <w:pStyle w:val="TPnormalpuce1"/>
        <w:numPr>
          <w:ilvl w:val="1"/>
          <w:numId w:val="15"/>
        </w:numPr>
      </w:pPr>
      <w:r>
        <w:t>et masque le formulaire pour afficher un autre bloc.</w:t>
      </w:r>
    </w:p>
    <w:p w14:paraId="651B612B" w14:textId="666B88D5" w:rsidR="008562B5" w:rsidRDefault="008562B5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952AA">
        <w:rPr>
          <w:lang w:val="fr-FR"/>
        </w:rPr>
        <w:br w:type="page"/>
      </w:r>
    </w:p>
    <w:p w14:paraId="466D47E4" w14:textId="77777777" w:rsidR="008562B5" w:rsidRDefault="008562B5" w:rsidP="008562B5">
      <w:pPr>
        <w:pStyle w:val="TPnormalpuce1"/>
        <w:numPr>
          <w:ilvl w:val="0"/>
          <w:numId w:val="0"/>
        </w:numPr>
        <w:ind w:left="357" w:hanging="357"/>
      </w:pPr>
    </w:p>
    <w:tbl>
      <w:tblPr>
        <w:tblStyle w:val="Grilledutableau"/>
        <w:tblW w:w="0" w:type="auto"/>
        <w:tblInd w:w="357" w:type="dxa"/>
        <w:tblLook w:val="04A0" w:firstRow="1" w:lastRow="0" w:firstColumn="1" w:lastColumn="0" w:noHBand="0" w:noVBand="1"/>
      </w:tblPr>
      <w:tblGrid>
        <w:gridCol w:w="4512"/>
        <w:gridCol w:w="4760"/>
      </w:tblGrid>
      <w:tr w:rsidR="005B7035" w:rsidRPr="0073671E" w14:paraId="5D2C50A8" w14:textId="77777777" w:rsidTr="005B7035">
        <w:tc>
          <w:tcPr>
            <w:tcW w:w="4814" w:type="dxa"/>
          </w:tcPr>
          <w:p w14:paraId="7C97CEC4" w14:textId="11656B84" w:rsidR="005B7035" w:rsidRDefault="005B7035" w:rsidP="005B7035">
            <w:pPr>
              <w:pStyle w:val="TPnormalpuce1"/>
              <w:numPr>
                <w:ilvl w:val="0"/>
                <w:numId w:val="0"/>
              </w:numPr>
            </w:pPr>
            <w:r w:rsidRPr="005B7035">
              <w:t>home.page.html</w:t>
            </w:r>
            <w:r>
              <w:t xml:space="preserve"> par défaut</w:t>
            </w:r>
          </w:p>
        </w:tc>
        <w:tc>
          <w:tcPr>
            <w:tcW w:w="4815" w:type="dxa"/>
          </w:tcPr>
          <w:p w14:paraId="66E43E06" w14:textId="0413E02A" w:rsidR="005B7035" w:rsidRPr="00D50F3E" w:rsidRDefault="00D50F3E" w:rsidP="005B7035">
            <w:pPr>
              <w:pStyle w:val="TPnormalpuce1"/>
              <w:numPr>
                <w:ilvl w:val="0"/>
                <w:numId w:val="0"/>
              </w:numPr>
            </w:pPr>
            <w:r w:rsidRPr="00D50F3E">
              <w:t>home.page.html si erreu</w:t>
            </w:r>
            <w:r>
              <w:t>r dans le formulaire</w:t>
            </w:r>
          </w:p>
        </w:tc>
      </w:tr>
      <w:tr w:rsidR="005B7035" w:rsidRPr="00D50F3E" w14:paraId="0531FE7F" w14:textId="77777777" w:rsidTr="005B7035">
        <w:tc>
          <w:tcPr>
            <w:tcW w:w="4814" w:type="dxa"/>
          </w:tcPr>
          <w:p w14:paraId="081F2D21" w14:textId="0E6507E7" w:rsidR="005B7035" w:rsidRPr="00D50F3E" w:rsidRDefault="008562B5" w:rsidP="005B7035">
            <w:pPr>
              <w:pStyle w:val="TPnormalpuce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4ECD98C" wp14:editId="1D62A548">
                  <wp:extent cx="2206063" cy="2294965"/>
                  <wp:effectExtent l="0" t="0" r="381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063" cy="229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2F12F446" w14:textId="08D1CE4F" w:rsidR="005B7035" w:rsidRPr="00D50F3E" w:rsidRDefault="008562B5" w:rsidP="005B7035">
            <w:pPr>
              <w:pStyle w:val="TPnormalpuce1"/>
              <w:numPr>
                <w:ilvl w:val="0"/>
                <w:numId w:val="0"/>
              </w:numPr>
            </w:pPr>
            <w:r>
              <w:object w:dxaOrig="5736" w:dyaOrig="4680" w14:anchorId="154261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4pt;height:178.65pt" o:ole="">
                  <v:imagedata r:id="rId12" o:title=""/>
                </v:shape>
                <o:OLEObject Type="Embed" ProgID="PBrush" ShapeID="_x0000_i1025" DrawAspect="Content" ObjectID="_1743329528" r:id="rId13"/>
              </w:object>
            </w:r>
          </w:p>
        </w:tc>
      </w:tr>
    </w:tbl>
    <w:p w14:paraId="645A4A65" w14:textId="77777777" w:rsidR="005B7035" w:rsidRPr="00D50F3E" w:rsidRDefault="005B7035" w:rsidP="005B7035">
      <w:pPr>
        <w:pStyle w:val="TPnormalpuce1"/>
        <w:numPr>
          <w:ilvl w:val="0"/>
          <w:numId w:val="0"/>
        </w:numPr>
        <w:ind w:left="357" w:hanging="357"/>
      </w:pPr>
    </w:p>
    <w:p w14:paraId="238EB963" w14:textId="266653BE" w:rsidR="00C325C9" w:rsidRDefault="00C325C9" w:rsidP="001E10DE">
      <w:pPr>
        <w:pStyle w:val="TPnormalpuce1"/>
        <w:ind w:left="567"/>
      </w:pPr>
      <w:r>
        <w:t xml:space="preserve">Dans </w:t>
      </w:r>
      <w:r w:rsidR="003D6E53">
        <w:t>l</w:t>
      </w:r>
      <w:r>
        <w:t>e bloc</w:t>
      </w:r>
      <w:r w:rsidR="003D6E53">
        <w:t xml:space="preserve"> qui remplace le formulaire valide </w:t>
      </w:r>
      <w:r>
        <w:t xml:space="preserve"> </w:t>
      </w:r>
    </w:p>
    <w:p w14:paraId="7405C731" w14:textId="77777777" w:rsidR="00C325C9" w:rsidRDefault="00C325C9" w:rsidP="00C325C9">
      <w:pPr>
        <w:pStyle w:val="TPnormalpuce1"/>
        <w:numPr>
          <w:ilvl w:val="1"/>
          <w:numId w:val="15"/>
        </w:numPr>
      </w:pPr>
      <w:r>
        <w:t xml:space="preserve">afficher le pseudonyme du joueur, </w:t>
      </w:r>
    </w:p>
    <w:p w14:paraId="4B291838" w14:textId="77777777" w:rsidR="00C325C9" w:rsidRDefault="00C325C9" w:rsidP="00C325C9">
      <w:pPr>
        <w:pStyle w:val="TPnormalpuce1"/>
        <w:numPr>
          <w:ilvl w:val="1"/>
          <w:numId w:val="15"/>
        </w:numPr>
      </w:pPr>
      <w:r>
        <w:t xml:space="preserve">puis une question (en dur pour le moment) et quatre boutons (réponse A, réponse B, réponse C et réponse D). </w:t>
      </w:r>
    </w:p>
    <w:p w14:paraId="42B7B294" w14:textId="7D69A400" w:rsidR="00C325C9" w:rsidRDefault="00C325C9" w:rsidP="00C325C9">
      <w:pPr>
        <w:pStyle w:val="TPnormalpuce1"/>
        <w:numPr>
          <w:ilvl w:val="1"/>
          <w:numId w:val="15"/>
        </w:numPr>
      </w:pPr>
      <w:r>
        <w:t>En bas de page, ajouter un bouton « Question suivante », qui n’est affiché que lorsque le joueur a répondu à une question.</w:t>
      </w:r>
    </w:p>
    <w:tbl>
      <w:tblPr>
        <w:tblStyle w:val="Grilledutableau"/>
        <w:tblW w:w="0" w:type="auto"/>
        <w:tblInd w:w="357" w:type="dxa"/>
        <w:tblLook w:val="04A0" w:firstRow="1" w:lastRow="0" w:firstColumn="1" w:lastColumn="0" w:noHBand="0" w:noVBand="1"/>
      </w:tblPr>
      <w:tblGrid>
        <w:gridCol w:w="4736"/>
        <w:gridCol w:w="4536"/>
      </w:tblGrid>
      <w:tr w:rsidR="0038771D" w:rsidRPr="0073671E" w14:paraId="04B48711" w14:textId="77777777" w:rsidTr="00E336C5">
        <w:tc>
          <w:tcPr>
            <w:tcW w:w="4814" w:type="dxa"/>
          </w:tcPr>
          <w:p w14:paraId="2A1A95AB" w14:textId="5B2B44F9" w:rsidR="0038771D" w:rsidRDefault="0038771D" w:rsidP="00E336C5">
            <w:pPr>
              <w:pStyle w:val="TPnormalpuce1"/>
              <w:numPr>
                <w:ilvl w:val="0"/>
                <w:numId w:val="0"/>
              </w:numPr>
            </w:pPr>
            <w:r>
              <w:t>La question</w:t>
            </w:r>
          </w:p>
        </w:tc>
        <w:tc>
          <w:tcPr>
            <w:tcW w:w="4815" w:type="dxa"/>
          </w:tcPr>
          <w:p w14:paraId="58EC84EE" w14:textId="5396574B" w:rsidR="0038771D" w:rsidRPr="00D50F3E" w:rsidRDefault="00B07725" w:rsidP="00E336C5">
            <w:pPr>
              <w:pStyle w:val="TPnormalpuce1"/>
              <w:numPr>
                <w:ilvl w:val="0"/>
                <w:numId w:val="0"/>
              </w:numPr>
            </w:pPr>
            <w:r>
              <w:t>Une fois la réponse sélectionnée</w:t>
            </w:r>
          </w:p>
        </w:tc>
      </w:tr>
      <w:tr w:rsidR="0038771D" w:rsidRPr="00D50F3E" w14:paraId="38E0750D" w14:textId="77777777" w:rsidTr="00E336C5">
        <w:tc>
          <w:tcPr>
            <w:tcW w:w="4814" w:type="dxa"/>
          </w:tcPr>
          <w:p w14:paraId="1CAE3A2B" w14:textId="6D499F50" w:rsidR="0038771D" w:rsidRPr="00D50F3E" w:rsidRDefault="00B07725" w:rsidP="00E336C5">
            <w:pPr>
              <w:pStyle w:val="TPnormalpuce1"/>
              <w:numPr>
                <w:ilvl w:val="0"/>
                <w:numId w:val="0"/>
              </w:numPr>
            </w:pPr>
            <w:r>
              <w:object w:dxaOrig="7500" w:dyaOrig="3024" w14:anchorId="553C75F1">
                <v:shape id="_x0000_i1026" type="#_x0000_t75" style="width:225.5pt;height:91pt" o:ole="">
                  <v:imagedata r:id="rId14" o:title=""/>
                </v:shape>
                <o:OLEObject Type="Embed" ProgID="PBrush" ShapeID="_x0000_i1026" DrawAspect="Content" ObjectID="_1743329529" r:id="rId15"/>
              </w:object>
            </w:r>
          </w:p>
        </w:tc>
        <w:tc>
          <w:tcPr>
            <w:tcW w:w="4815" w:type="dxa"/>
          </w:tcPr>
          <w:p w14:paraId="62FA56CA" w14:textId="678858A3" w:rsidR="0038771D" w:rsidRPr="00D50F3E" w:rsidRDefault="001000C1" w:rsidP="00E336C5">
            <w:pPr>
              <w:pStyle w:val="TPnormalpuce1"/>
              <w:numPr>
                <w:ilvl w:val="0"/>
                <w:numId w:val="0"/>
              </w:numPr>
            </w:pPr>
            <w:r>
              <w:object w:dxaOrig="7260" w:dyaOrig="3552" w14:anchorId="3250E686">
                <v:shape id="_x0000_i1027" type="#_x0000_t75" style="width:213.95pt;height:103.9pt" o:ole="">
                  <v:imagedata r:id="rId16" o:title=""/>
                </v:shape>
                <o:OLEObject Type="Embed" ProgID="PBrush" ShapeID="_x0000_i1027" DrawAspect="Content" ObjectID="_1743329530" r:id="rId17"/>
              </w:object>
            </w:r>
          </w:p>
        </w:tc>
      </w:tr>
    </w:tbl>
    <w:p w14:paraId="58C57CC0" w14:textId="77777777" w:rsidR="0038771D" w:rsidRDefault="0038771D" w:rsidP="0038771D">
      <w:pPr>
        <w:pStyle w:val="TPnormalpuce1"/>
        <w:numPr>
          <w:ilvl w:val="0"/>
          <w:numId w:val="0"/>
        </w:numPr>
      </w:pPr>
    </w:p>
    <w:p w14:paraId="2FA862A0" w14:textId="28B211B8" w:rsidR="0038771D" w:rsidRDefault="0038771D" w:rsidP="0038771D">
      <w:pPr>
        <w:pStyle w:val="TPnormalpuce1"/>
        <w:numPr>
          <w:ilvl w:val="0"/>
          <w:numId w:val="0"/>
        </w:numPr>
        <w:ind w:left="357" w:hanging="357"/>
      </w:pPr>
    </w:p>
    <w:sectPr w:rsidR="0038771D" w:rsidSect="006B3B13">
      <w:headerReference w:type="default" r:id="rId18"/>
      <w:footerReference w:type="default" r:id="rId1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5A6B" w14:textId="77777777" w:rsidR="000845B9" w:rsidRDefault="000845B9" w:rsidP="006C7E58">
      <w:r>
        <w:separator/>
      </w:r>
    </w:p>
  </w:endnote>
  <w:endnote w:type="continuationSeparator" w:id="0">
    <w:p w14:paraId="03E0B558" w14:textId="77777777" w:rsidR="000845B9" w:rsidRDefault="000845B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6626FE" w14:paraId="157416F4" w14:textId="77777777" w:rsidTr="00867E02">
      <w:tc>
        <w:tcPr>
          <w:tcW w:w="4889" w:type="dxa"/>
          <w:vAlign w:val="bottom"/>
        </w:tcPr>
        <w:p w14:paraId="157416F2" w14:textId="77777777" w:rsidR="006626FE" w:rsidRDefault="006626FE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6626FE" w:rsidRDefault="006626FE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6626FE" w:rsidRDefault="006626FE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C6FE" w14:textId="77777777" w:rsidR="000845B9" w:rsidRDefault="000845B9" w:rsidP="006C7E58">
      <w:r>
        <w:separator/>
      </w:r>
    </w:p>
  </w:footnote>
  <w:footnote w:type="continuationSeparator" w:id="0">
    <w:p w14:paraId="616D0AC2" w14:textId="77777777" w:rsidR="000845B9" w:rsidRDefault="000845B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92B1" w14:textId="3C4B9998" w:rsidR="006626FE" w:rsidRPr="00401B0B" w:rsidRDefault="0073671E" w:rsidP="006C7E58">
    <w:pPr>
      <w:pStyle w:val="En-tte"/>
      <w:jc w:val="right"/>
      <w:rPr>
        <w:color w:val="343642"/>
        <w:sz w:val="22"/>
        <w:lang w:val="fr-FR"/>
      </w:rPr>
    </w:pPr>
    <w:r>
      <w:rPr>
        <w:sz w:val="22"/>
        <w:lang w:val="fr-FR"/>
      </w:rPr>
      <w:t>Cross-Platform Ionic</w:t>
    </w:r>
  </w:p>
  <w:p w14:paraId="157416F1" w14:textId="77777777" w:rsidR="006626FE" w:rsidRPr="006C7E58" w:rsidRDefault="006626F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A108F"/>
    <w:multiLevelType w:val="hybridMultilevel"/>
    <w:tmpl w:val="82F4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4813">
    <w:abstractNumId w:val="25"/>
  </w:num>
  <w:num w:numId="2" w16cid:durableId="767845999">
    <w:abstractNumId w:val="26"/>
  </w:num>
  <w:num w:numId="3" w16cid:durableId="331682793">
    <w:abstractNumId w:val="5"/>
  </w:num>
  <w:num w:numId="4" w16cid:durableId="2112237322">
    <w:abstractNumId w:val="13"/>
  </w:num>
  <w:num w:numId="5" w16cid:durableId="891111429">
    <w:abstractNumId w:val="7"/>
  </w:num>
  <w:num w:numId="6" w16cid:durableId="220407904">
    <w:abstractNumId w:val="22"/>
  </w:num>
  <w:num w:numId="7" w16cid:durableId="613639377">
    <w:abstractNumId w:val="15"/>
  </w:num>
  <w:num w:numId="8" w16cid:durableId="1870221467">
    <w:abstractNumId w:val="0"/>
  </w:num>
  <w:num w:numId="9" w16cid:durableId="1227259838">
    <w:abstractNumId w:val="18"/>
  </w:num>
  <w:num w:numId="10" w16cid:durableId="262687898">
    <w:abstractNumId w:val="12"/>
  </w:num>
  <w:num w:numId="11" w16cid:durableId="1560940968">
    <w:abstractNumId w:val="1"/>
  </w:num>
  <w:num w:numId="12" w16cid:durableId="932978152">
    <w:abstractNumId w:val="19"/>
  </w:num>
  <w:num w:numId="13" w16cid:durableId="1710380201">
    <w:abstractNumId w:val="11"/>
  </w:num>
  <w:num w:numId="14" w16cid:durableId="636684465">
    <w:abstractNumId w:val="10"/>
  </w:num>
  <w:num w:numId="15" w16cid:durableId="325521355">
    <w:abstractNumId w:val="21"/>
  </w:num>
  <w:num w:numId="16" w16cid:durableId="1660111286">
    <w:abstractNumId w:val="3"/>
  </w:num>
  <w:num w:numId="17" w16cid:durableId="457334349">
    <w:abstractNumId w:val="20"/>
  </w:num>
  <w:num w:numId="18" w16cid:durableId="681468295">
    <w:abstractNumId w:val="6"/>
  </w:num>
  <w:num w:numId="19" w16cid:durableId="570694234">
    <w:abstractNumId w:val="23"/>
  </w:num>
  <w:num w:numId="20" w16cid:durableId="1132552935">
    <w:abstractNumId w:val="4"/>
  </w:num>
  <w:num w:numId="21" w16cid:durableId="920141616">
    <w:abstractNumId w:val="2"/>
  </w:num>
  <w:num w:numId="22" w16cid:durableId="1364939786">
    <w:abstractNumId w:val="14"/>
  </w:num>
  <w:num w:numId="23" w16cid:durableId="564221232">
    <w:abstractNumId w:val="24"/>
  </w:num>
  <w:num w:numId="24" w16cid:durableId="302734922">
    <w:abstractNumId w:val="17"/>
  </w:num>
  <w:num w:numId="25" w16cid:durableId="224949846">
    <w:abstractNumId w:val="9"/>
  </w:num>
  <w:num w:numId="26" w16cid:durableId="1516730289">
    <w:abstractNumId w:val="8"/>
  </w:num>
  <w:num w:numId="27" w16cid:durableId="3040938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1C60"/>
    <w:rsid w:val="000122A5"/>
    <w:rsid w:val="000417F6"/>
    <w:rsid w:val="000504C9"/>
    <w:rsid w:val="00066938"/>
    <w:rsid w:val="000753A7"/>
    <w:rsid w:val="000768DC"/>
    <w:rsid w:val="000845B9"/>
    <w:rsid w:val="00097F0B"/>
    <w:rsid w:val="000A1582"/>
    <w:rsid w:val="000D0A8C"/>
    <w:rsid w:val="000E5CCE"/>
    <w:rsid w:val="000F0864"/>
    <w:rsid w:val="000F50AF"/>
    <w:rsid w:val="001000C1"/>
    <w:rsid w:val="00116AA7"/>
    <w:rsid w:val="0012509D"/>
    <w:rsid w:val="00125DCA"/>
    <w:rsid w:val="00136790"/>
    <w:rsid w:val="001401FB"/>
    <w:rsid w:val="00145C0F"/>
    <w:rsid w:val="00151AA0"/>
    <w:rsid w:val="00177E97"/>
    <w:rsid w:val="00180858"/>
    <w:rsid w:val="001A0D7C"/>
    <w:rsid w:val="001A62FA"/>
    <w:rsid w:val="001B4DA8"/>
    <w:rsid w:val="001C739D"/>
    <w:rsid w:val="001D3BFC"/>
    <w:rsid w:val="001E10DE"/>
    <w:rsid w:val="001F18FA"/>
    <w:rsid w:val="00200879"/>
    <w:rsid w:val="002020E8"/>
    <w:rsid w:val="00221591"/>
    <w:rsid w:val="00225D2C"/>
    <w:rsid w:val="002263D9"/>
    <w:rsid w:val="002264E6"/>
    <w:rsid w:val="00241941"/>
    <w:rsid w:val="00241BEE"/>
    <w:rsid w:val="00261F4C"/>
    <w:rsid w:val="002646B8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D2C80"/>
    <w:rsid w:val="002F78BE"/>
    <w:rsid w:val="00301257"/>
    <w:rsid w:val="003471EF"/>
    <w:rsid w:val="003548A0"/>
    <w:rsid w:val="003709F1"/>
    <w:rsid w:val="00382C06"/>
    <w:rsid w:val="00384614"/>
    <w:rsid w:val="00387206"/>
    <w:rsid w:val="0038771D"/>
    <w:rsid w:val="003C6A4C"/>
    <w:rsid w:val="003C6EFC"/>
    <w:rsid w:val="003D6E53"/>
    <w:rsid w:val="003D7207"/>
    <w:rsid w:val="003E676A"/>
    <w:rsid w:val="003F6CEB"/>
    <w:rsid w:val="003F7479"/>
    <w:rsid w:val="00401B0B"/>
    <w:rsid w:val="00450C5E"/>
    <w:rsid w:val="0048302D"/>
    <w:rsid w:val="00492FCA"/>
    <w:rsid w:val="00494DCF"/>
    <w:rsid w:val="004B092D"/>
    <w:rsid w:val="004C2502"/>
    <w:rsid w:val="004C3E20"/>
    <w:rsid w:val="004F2C2E"/>
    <w:rsid w:val="005056C3"/>
    <w:rsid w:val="00507D33"/>
    <w:rsid w:val="00535173"/>
    <w:rsid w:val="00544157"/>
    <w:rsid w:val="00556E19"/>
    <w:rsid w:val="0057306B"/>
    <w:rsid w:val="00574CA2"/>
    <w:rsid w:val="005A36E5"/>
    <w:rsid w:val="005A401A"/>
    <w:rsid w:val="005B7035"/>
    <w:rsid w:val="005C1BB9"/>
    <w:rsid w:val="005C68D3"/>
    <w:rsid w:val="005D1943"/>
    <w:rsid w:val="005E037D"/>
    <w:rsid w:val="005E3B89"/>
    <w:rsid w:val="005F2EFB"/>
    <w:rsid w:val="0063306A"/>
    <w:rsid w:val="006367DA"/>
    <w:rsid w:val="006626FE"/>
    <w:rsid w:val="006723CE"/>
    <w:rsid w:val="006939F9"/>
    <w:rsid w:val="006952AA"/>
    <w:rsid w:val="006A4D17"/>
    <w:rsid w:val="006B3B13"/>
    <w:rsid w:val="006B5014"/>
    <w:rsid w:val="006C573C"/>
    <w:rsid w:val="006C7E58"/>
    <w:rsid w:val="006F0065"/>
    <w:rsid w:val="007007CE"/>
    <w:rsid w:val="00713863"/>
    <w:rsid w:val="007327B9"/>
    <w:rsid w:val="0073671E"/>
    <w:rsid w:val="00743993"/>
    <w:rsid w:val="00764007"/>
    <w:rsid w:val="00782744"/>
    <w:rsid w:val="007910EE"/>
    <w:rsid w:val="007A1C97"/>
    <w:rsid w:val="007A21D7"/>
    <w:rsid w:val="007C301D"/>
    <w:rsid w:val="007C733B"/>
    <w:rsid w:val="007D1155"/>
    <w:rsid w:val="007D2F04"/>
    <w:rsid w:val="007E0E92"/>
    <w:rsid w:val="007E7D3C"/>
    <w:rsid w:val="008065FD"/>
    <w:rsid w:val="008130F1"/>
    <w:rsid w:val="0083499D"/>
    <w:rsid w:val="0084328F"/>
    <w:rsid w:val="00845605"/>
    <w:rsid w:val="008463D6"/>
    <w:rsid w:val="008562B5"/>
    <w:rsid w:val="00863103"/>
    <w:rsid w:val="008672FD"/>
    <w:rsid w:val="00867E02"/>
    <w:rsid w:val="0089003E"/>
    <w:rsid w:val="00894B62"/>
    <w:rsid w:val="008B220B"/>
    <w:rsid w:val="008B27F5"/>
    <w:rsid w:val="008C4915"/>
    <w:rsid w:val="008D35C2"/>
    <w:rsid w:val="008E5DAD"/>
    <w:rsid w:val="008E6D1D"/>
    <w:rsid w:val="00922F94"/>
    <w:rsid w:val="00924F5F"/>
    <w:rsid w:val="00937048"/>
    <w:rsid w:val="009501F5"/>
    <w:rsid w:val="00954E03"/>
    <w:rsid w:val="00960306"/>
    <w:rsid w:val="00964B34"/>
    <w:rsid w:val="0096503B"/>
    <w:rsid w:val="009731EA"/>
    <w:rsid w:val="009862DE"/>
    <w:rsid w:val="00990B02"/>
    <w:rsid w:val="009C09D3"/>
    <w:rsid w:val="009C2AC3"/>
    <w:rsid w:val="009D1251"/>
    <w:rsid w:val="009E22E0"/>
    <w:rsid w:val="009F6B82"/>
    <w:rsid w:val="00A055CF"/>
    <w:rsid w:val="00A361C9"/>
    <w:rsid w:val="00A8528B"/>
    <w:rsid w:val="00A93073"/>
    <w:rsid w:val="00A94283"/>
    <w:rsid w:val="00AB6153"/>
    <w:rsid w:val="00AC0C35"/>
    <w:rsid w:val="00AD12A6"/>
    <w:rsid w:val="00AE20E9"/>
    <w:rsid w:val="00AF47B1"/>
    <w:rsid w:val="00B00197"/>
    <w:rsid w:val="00B027AA"/>
    <w:rsid w:val="00B04A1E"/>
    <w:rsid w:val="00B07725"/>
    <w:rsid w:val="00B1718A"/>
    <w:rsid w:val="00B43E3B"/>
    <w:rsid w:val="00B71A2E"/>
    <w:rsid w:val="00B73331"/>
    <w:rsid w:val="00B75A86"/>
    <w:rsid w:val="00B7614C"/>
    <w:rsid w:val="00BA4E30"/>
    <w:rsid w:val="00BB5E5B"/>
    <w:rsid w:val="00BF077F"/>
    <w:rsid w:val="00C06E38"/>
    <w:rsid w:val="00C16564"/>
    <w:rsid w:val="00C21C75"/>
    <w:rsid w:val="00C325C9"/>
    <w:rsid w:val="00C33697"/>
    <w:rsid w:val="00C41B0B"/>
    <w:rsid w:val="00C62D79"/>
    <w:rsid w:val="00C7245B"/>
    <w:rsid w:val="00C87756"/>
    <w:rsid w:val="00CA4FE8"/>
    <w:rsid w:val="00CA5C15"/>
    <w:rsid w:val="00CB2B30"/>
    <w:rsid w:val="00CB2E73"/>
    <w:rsid w:val="00CB6767"/>
    <w:rsid w:val="00CB76BC"/>
    <w:rsid w:val="00CC4730"/>
    <w:rsid w:val="00CD6D6E"/>
    <w:rsid w:val="00CE2F19"/>
    <w:rsid w:val="00D05F58"/>
    <w:rsid w:val="00D14314"/>
    <w:rsid w:val="00D2004D"/>
    <w:rsid w:val="00D31AF1"/>
    <w:rsid w:val="00D50F3E"/>
    <w:rsid w:val="00D85BA4"/>
    <w:rsid w:val="00D909BB"/>
    <w:rsid w:val="00D90C53"/>
    <w:rsid w:val="00D96678"/>
    <w:rsid w:val="00DB3C95"/>
    <w:rsid w:val="00DB4B72"/>
    <w:rsid w:val="00DD0BF9"/>
    <w:rsid w:val="00DD47B3"/>
    <w:rsid w:val="00DF1DA3"/>
    <w:rsid w:val="00E01FDD"/>
    <w:rsid w:val="00E17465"/>
    <w:rsid w:val="00E17B0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528D"/>
    <w:rsid w:val="00F06C97"/>
    <w:rsid w:val="00F120A8"/>
    <w:rsid w:val="00F16E39"/>
    <w:rsid w:val="00F36C1E"/>
    <w:rsid w:val="00F41ECC"/>
    <w:rsid w:val="00F5357C"/>
    <w:rsid w:val="00F6266C"/>
    <w:rsid w:val="00F7597C"/>
    <w:rsid w:val="00F866C1"/>
    <w:rsid w:val="00FB202A"/>
    <w:rsid w:val="00FB27DA"/>
    <w:rsid w:val="00FD35BA"/>
    <w:rsid w:val="00FD5D6A"/>
    <w:rsid w:val="00FD6044"/>
    <w:rsid w:val="00FE02FA"/>
    <w:rsid w:val="00FE5060"/>
    <w:rsid w:val="00FF18F4"/>
    <w:rsid w:val="00FF39C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34C97468-FCFA-428E-B01B-2F7280A0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50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14" Type="http://schemas.openxmlformats.org/officeDocument/2006/relationships/image" Target="media/image3.png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B208920A0C840A3CDE654A4512E2F" ma:contentTypeVersion="0" ma:contentTypeDescription="Create a new document." ma:contentTypeScope="" ma:versionID="b2e561040e0ac59d152e97dc13bf78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70AF4-554A-4463-91A4-F0E2C7B6FB98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36</cp:revision>
  <cp:lastPrinted>2021-12-28T13:47:00Z</cp:lastPrinted>
  <dcterms:created xsi:type="dcterms:W3CDTF">2018-06-14T12:15:00Z</dcterms:created>
  <dcterms:modified xsi:type="dcterms:W3CDTF">2023-04-18T11:26:00Z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0x010100450B208920A0C840A3CDE654A4512E2F</vt:lpwstr>
  </property>
  <property fmtid="{D5CDD505-2E9C-101B-9397-08002B2CF9AE}" pid="4" name="_dlc_DocIdItemGuid">
    <vt:lpwstr>d204e6ef-9c3b-41db-a0f8-b83f565f0c38</vt:lpwstr>
  </property>
  <property fmtid="{D5CDD505-2E9C-101B-9397-08002B2CF9AE}" pid="5" name="Order">
    <vt:r8>686500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ComplianceAssetId">
    <vt:lpwstr/>
  </property>
</Properties>
</file>