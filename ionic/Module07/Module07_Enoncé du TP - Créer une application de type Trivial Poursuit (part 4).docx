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2DDFB9F5" w:rsidR="00924F5F" w:rsidRPr="00494DCF" w:rsidRDefault="00507D33" w:rsidP="00401B0B">
      <w:pPr>
        <w:pStyle w:val="Titre"/>
        <w:rPr>
          <w:noProof/>
          <w:lang w:val="fr-FR"/>
        </w:rPr>
      </w:pPr>
      <w:r w:rsidRPr="004C3E20">
        <w:rPr>
          <w:lang w:val="fr-FR"/>
        </w:rPr>
        <w:t>Créer une application de type Trivial Poursuit</w:t>
      </w:r>
    </w:p>
    <w:p w14:paraId="2E71015A" w14:textId="41A1A617" w:rsidR="00924F5F" w:rsidRPr="00DB0F1F" w:rsidRDefault="00507D33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004C3E20">
        <w:rPr>
          <w:lang w:val="fr-FR"/>
        </w:rPr>
        <w:t xml:space="preserve">TP du module </w:t>
      </w:r>
      <w:r w:rsidR="00DB0F1F">
        <w:rPr>
          <w:lang w:val="fr-FR"/>
        </w:rPr>
        <w:t>7</w:t>
      </w:r>
      <w:r w:rsidRPr="004C3E20">
        <w:rPr>
          <w:lang w:val="fr-FR"/>
        </w:rPr>
        <w:t xml:space="preserve"> </w:t>
      </w:r>
      <w:r w:rsidR="006F0065" w:rsidRPr="006F0065">
        <w:rPr>
          <w:lang w:val="fr-FR"/>
        </w:rPr>
        <w:t xml:space="preserve">- </w:t>
      </w:r>
      <w:r w:rsidR="00DB0F1F" w:rsidRPr="00DB0F1F">
        <w:rPr>
          <w:lang w:val="fr-FR"/>
        </w:rPr>
        <w:t>Interrogation d’une API REST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4F73C1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0040BCB2" w14:textId="21D61975" w:rsidR="00924F5F" w:rsidRPr="00C62D79" w:rsidRDefault="00507D33" w:rsidP="00CA4FE8">
            <w:pPr>
              <w:pStyle w:val="TPnormal"/>
            </w:pPr>
            <w:r>
              <w:t xml:space="preserve">Avant de démarrer ce TP, il convient d’avoir suivi les vidéos des modules 1 à </w:t>
            </w:r>
            <w:r w:rsidR="00DB0F1F">
              <w:t>7</w:t>
            </w:r>
            <w:r>
              <w:t xml:space="preserve"> et d’avoir réalisé le</w:t>
            </w:r>
            <w:r w:rsidR="0068015E">
              <w:t>s</w:t>
            </w:r>
            <w:r w:rsidR="00A35114">
              <w:t xml:space="preserve"> TP </w:t>
            </w:r>
            <w:r w:rsidR="003F4942">
              <w:t>proposés</w:t>
            </w:r>
            <w:r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5F6839D8" w:rsidR="00924F5F" w:rsidRPr="00C62D79" w:rsidRDefault="00956B9C" w:rsidP="00177E9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8C1191">
              <w:rPr>
                <w:lang w:val="fr-FR"/>
              </w:rPr>
              <w:t xml:space="preserve"> à 2</w:t>
            </w:r>
            <w:r w:rsidR="00924F5F">
              <w:rPr>
                <w:lang w:val="fr-FR"/>
              </w:rPr>
              <w:t xml:space="preserve"> heure</w:t>
            </w:r>
            <w:r w:rsidR="008C1191">
              <w:rPr>
                <w:lang w:val="fr-FR"/>
              </w:rPr>
              <w:t>s</w:t>
            </w:r>
          </w:p>
        </w:tc>
      </w:tr>
    </w:tbl>
    <w:p w14:paraId="1FF6AAEE" w14:textId="5CDCE9EE" w:rsidR="00F6266C" w:rsidRDefault="00F6266C" w:rsidP="00F6266C">
      <w:pPr>
        <w:pStyle w:val="TPTitre"/>
      </w:pPr>
      <w:r>
        <w:t>Énoncé</w:t>
      </w:r>
    </w:p>
    <w:p w14:paraId="695D78CE" w14:textId="77777777" w:rsidR="00DB0F1F" w:rsidRDefault="00DB0F1F" w:rsidP="00DB0F1F">
      <w:pPr>
        <w:pStyle w:val="TPnormalpuce1"/>
      </w:pPr>
      <w:r>
        <w:t xml:space="preserve">Dans le service « OpenTriviaService », </w:t>
      </w:r>
    </w:p>
    <w:p w14:paraId="39F83738" w14:textId="10F3CBE8" w:rsidR="00DB0F1F" w:rsidRDefault="008000FF" w:rsidP="00DB0F1F">
      <w:pPr>
        <w:pStyle w:val="TPnormalpuce1"/>
        <w:numPr>
          <w:ilvl w:val="1"/>
          <w:numId w:val="15"/>
        </w:numPr>
      </w:pPr>
      <w:r>
        <w:t>I</w:t>
      </w:r>
      <w:r w:rsidR="00DB0F1F">
        <w:t>nterroger l’API du projet Open Trivia afin de récupérer la liste des questions.</w:t>
      </w:r>
    </w:p>
    <w:p w14:paraId="56AA097F" w14:textId="4FC5448E" w:rsidR="002E3930" w:rsidRPr="008C400D" w:rsidRDefault="00000000" w:rsidP="00DB0F1F">
      <w:pPr>
        <w:pStyle w:val="TPnormalpuce1"/>
        <w:numPr>
          <w:ilvl w:val="1"/>
          <w:numId w:val="15"/>
        </w:numPr>
        <w:rPr>
          <w:color w:val="171717" w:themeColor="background2" w:themeShade="1A"/>
        </w:rPr>
      </w:pPr>
      <w:hyperlink r:id="rId11" w:history="1">
        <w:r w:rsidR="00DB0F1F" w:rsidRPr="008C400D">
          <w:rPr>
            <w:rStyle w:val="Lienhypertexte"/>
            <w:color w:val="171717" w:themeColor="background2" w:themeShade="1A"/>
          </w:rPr>
          <w:t>https://opentdb.com/api_config.php</w:t>
        </w:r>
      </w:hyperlink>
    </w:p>
    <w:p w14:paraId="6743E8D2" w14:textId="2D144CCC" w:rsidR="00DB0F1F" w:rsidRDefault="00DB0F1F" w:rsidP="00DB0F1F">
      <w:pPr>
        <w:pStyle w:val="TPnormalpuce1"/>
        <w:numPr>
          <w:ilvl w:val="0"/>
          <w:numId w:val="0"/>
        </w:numPr>
        <w:ind w:left="357" w:hanging="357"/>
      </w:pPr>
      <w:r>
        <w:rPr>
          <w:noProof/>
        </w:rPr>
        <w:drawing>
          <wp:inline distT="0" distB="0" distL="0" distR="0" wp14:anchorId="40747A4B" wp14:editId="2CD14445">
            <wp:extent cx="6118225" cy="35363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F49D" w14:textId="38E9CC2A" w:rsidR="00DB0F1F" w:rsidRDefault="004702FA" w:rsidP="004702FA">
      <w:pPr>
        <w:pStyle w:val="TPnormalpuce1"/>
      </w:pPr>
      <w:r>
        <w:t>Notre jeu remonte par défaut 2 questions</w:t>
      </w:r>
      <w:r w:rsidR="009F78D5">
        <w:t xml:space="preserve"> </w:t>
      </w:r>
      <w:r w:rsidR="00BB6EF5">
        <w:t>et le niveau de difficulté dépend du choix du joueur</w:t>
      </w:r>
      <w:r>
        <w:t>.</w:t>
      </w:r>
    </w:p>
    <w:sectPr w:rsidR="00DB0F1F" w:rsidSect="006B3B13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7E31F" w14:textId="77777777" w:rsidR="00257165" w:rsidRDefault="00257165" w:rsidP="006C7E58">
      <w:r>
        <w:separator/>
      </w:r>
    </w:p>
  </w:endnote>
  <w:endnote w:type="continuationSeparator" w:id="0">
    <w:p w14:paraId="6D0BF3D6" w14:textId="77777777" w:rsidR="00257165" w:rsidRDefault="0025716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6626FE" w14:paraId="157416F4" w14:textId="77777777" w:rsidTr="00867E02">
      <w:tc>
        <w:tcPr>
          <w:tcW w:w="4889" w:type="dxa"/>
          <w:vAlign w:val="bottom"/>
        </w:tcPr>
        <w:p w14:paraId="157416F2" w14:textId="77777777" w:rsidR="006626FE" w:rsidRDefault="006626FE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6626FE" w:rsidRDefault="006626FE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6626FE" w:rsidRDefault="006626FE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7B229" w14:textId="77777777" w:rsidR="00257165" w:rsidRDefault="00257165" w:rsidP="006C7E58">
      <w:r>
        <w:separator/>
      </w:r>
    </w:p>
  </w:footnote>
  <w:footnote w:type="continuationSeparator" w:id="0">
    <w:p w14:paraId="59477D5C" w14:textId="77777777" w:rsidR="00257165" w:rsidRDefault="0025716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92B1" w14:textId="00D14553" w:rsidR="006626FE" w:rsidRPr="00401B0B" w:rsidRDefault="00331B35" w:rsidP="006C7E58">
    <w:pPr>
      <w:pStyle w:val="En-tte"/>
      <w:jc w:val="right"/>
      <w:rPr>
        <w:color w:val="343642"/>
        <w:sz w:val="22"/>
        <w:lang w:val="fr-FR"/>
      </w:rPr>
    </w:pPr>
    <w:r>
      <w:rPr>
        <w:sz w:val="22"/>
        <w:lang w:val="fr-FR"/>
      </w:rPr>
      <w:t>Cross-Platform Ionic</w:t>
    </w:r>
  </w:p>
  <w:p w14:paraId="157416F1" w14:textId="77777777" w:rsidR="006626FE" w:rsidRPr="006C7E58" w:rsidRDefault="006626FE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9174B0"/>
    <w:multiLevelType w:val="hybridMultilevel"/>
    <w:tmpl w:val="A6F2124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A108F"/>
    <w:multiLevelType w:val="hybridMultilevel"/>
    <w:tmpl w:val="82F46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255853">
    <w:abstractNumId w:val="26"/>
  </w:num>
  <w:num w:numId="2" w16cid:durableId="12652760">
    <w:abstractNumId w:val="27"/>
  </w:num>
  <w:num w:numId="3" w16cid:durableId="558712721">
    <w:abstractNumId w:val="5"/>
  </w:num>
  <w:num w:numId="4" w16cid:durableId="1103110939">
    <w:abstractNumId w:val="13"/>
  </w:num>
  <w:num w:numId="5" w16cid:durableId="1828283664">
    <w:abstractNumId w:val="7"/>
  </w:num>
  <w:num w:numId="6" w16cid:durableId="558517424">
    <w:abstractNumId w:val="23"/>
  </w:num>
  <w:num w:numId="7" w16cid:durableId="219562897">
    <w:abstractNumId w:val="16"/>
  </w:num>
  <w:num w:numId="8" w16cid:durableId="983116892">
    <w:abstractNumId w:val="0"/>
  </w:num>
  <w:num w:numId="9" w16cid:durableId="1484009825">
    <w:abstractNumId w:val="19"/>
  </w:num>
  <w:num w:numId="10" w16cid:durableId="539706552">
    <w:abstractNumId w:val="12"/>
  </w:num>
  <w:num w:numId="11" w16cid:durableId="4788340">
    <w:abstractNumId w:val="1"/>
  </w:num>
  <w:num w:numId="12" w16cid:durableId="1921524036">
    <w:abstractNumId w:val="20"/>
  </w:num>
  <w:num w:numId="13" w16cid:durableId="391584550">
    <w:abstractNumId w:val="11"/>
  </w:num>
  <w:num w:numId="14" w16cid:durableId="1834563787">
    <w:abstractNumId w:val="10"/>
  </w:num>
  <w:num w:numId="15" w16cid:durableId="1520194436">
    <w:abstractNumId w:val="22"/>
  </w:num>
  <w:num w:numId="16" w16cid:durableId="1888223751">
    <w:abstractNumId w:val="3"/>
  </w:num>
  <w:num w:numId="17" w16cid:durableId="1654211304">
    <w:abstractNumId w:val="21"/>
  </w:num>
  <w:num w:numId="18" w16cid:durableId="1393692394">
    <w:abstractNumId w:val="6"/>
  </w:num>
  <w:num w:numId="19" w16cid:durableId="887491411">
    <w:abstractNumId w:val="24"/>
  </w:num>
  <w:num w:numId="20" w16cid:durableId="1983610183">
    <w:abstractNumId w:val="4"/>
  </w:num>
  <w:num w:numId="21" w16cid:durableId="945187332">
    <w:abstractNumId w:val="2"/>
  </w:num>
  <w:num w:numId="22" w16cid:durableId="109134513">
    <w:abstractNumId w:val="14"/>
  </w:num>
  <w:num w:numId="23" w16cid:durableId="1415005660">
    <w:abstractNumId w:val="25"/>
  </w:num>
  <w:num w:numId="24" w16cid:durableId="1429740957">
    <w:abstractNumId w:val="18"/>
  </w:num>
  <w:num w:numId="25" w16cid:durableId="1676490761">
    <w:abstractNumId w:val="9"/>
  </w:num>
  <w:num w:numId="26" w16cid:durableId="1074815814">
    <w:abstractNumId w:val="8"/>
  </w:num>
  <w:num w:numId="27" w16cid:durableId="1519924583">
    <w:abstractNumId w:val="17"/>
  </w:num>
  <w:num w:numId="28" w16cid:durableId="8747790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1C60"/>
    <w:rsid w:val="000122A5"/>
    <w:rsid w:val="00024DDE"/>
    <w:rsid w:val="000417F6"/>
    <w:rsid w:val="000504C9"/>
    <w:rsid w:val="00066938"/>
    <w:rsid w:val="000753A7"/>
    <w:rsid w:val="000768DC"/>
    <w:rsid w:val="00097F0B"/>
    <w:rsid w:val="000A1582"/>
    <w:rsid w:val="000D0A8C"/>
    <w:rsid w:val="000D5456"/>
    <w:rsid w:val="000E5CCE"/>
    <w:rsid w:val="000F0864"/>
    <w:rsid w:val="000F50AF"/>
    <w:rsid w:val="001000C1"/>
    <w:rsid w:val="00116AA7"/>
    <w:rsid w:val="00123F92"/>
    <w:rsid w:val="0012509D"/>
    <w:rsid w:val="00125DCA"/>
    <w:rsid w:val="00136790"/>
    <w:rsid w:val="001401FB"/>
    <w:rsid w:val="00145C0F"/>
    <w:rsid w:val="00151AA0"/>
    <w:rsid w:val="00177E97"/>
    <w:rsid w:val="00180858"/>
    <w:rsid w:val="00181FB7"/>
    <w:rsid w:val="001A0D7C"/>
    <w:rsid w:val="001A5845"/>
    <w:rsid w:val="001A62FA"/>
    <w:rsid w:val="001B4DA8"/>
    <w:rsid w:val="001C739D"/>
    <w:rsid w:val="001D3BFC"/>
    <w:rsid w:val="001E10DE"/>
    <w:rsid w:val="001F18FA"/>
    <w:rsid w:val="001F2DDE"/>
    <w:rsid w:val="00200879"/>
    <w:rsid w:val="002020E8"/>
    <w:rsid w:val="00221591"/>
    <w:rsid w:val="00225D2C"/>
    <w:rsid w:val="002263D9"/>
    <w:rsid w:val="002264E6"/>
    <w:rsid w:val="00241941"/>
    <w:rsid w:val="00241BEE"/>
    <w:rsid w:val="00257165"/>
    <w:rsid w:val="00261F4C"/>
    <w:rsid w:val="002646B8"/>
    <w:rsid w:val="00277014"/>
    <w:rsid w:val="00277CDD"/>
    <w:rsid w:val="002835C6"/>
    <w:rsid w:val="00287D81"/>
    <w:rsid w:val="002A2662"/>
    <w:rsid w:val="002A28BA"/>
    <w:rsid w:val="002A74F3"/>
    <w:rsid w:val="002B04EA"/>
    <w:rsid w:val="002B6CEE"/>
    <w:rsid w:val="002C250C"/>
    <w:rsid w:val="002C4936"/>
    <w:rsid w:val="002C5032"/>
    <w:rsid w:val="002C647D"/>
    <w:rsid w:val="002D2B64"/>
    <w:rsid w:val="002D2C80"/>
    <w:rsid w:val="002D4CA8"/>
    <w:rsid w:val="002D5D41"/>
    <w:rsid w:val="002E3930"/>
    <w:rsid w:val="002E4426"/>
    <w:rsid w:val="002F78BE"/>
    <w:rsid w:val="00301257"/>
    <w:rsid w:val="00331B35"/>
    <w:rsid w:val="003471EF"/>
    <w:rsid w:val="003548A0"/>
    <w:rsid w:val="003709F1"/>
    <w:rsid w:val="00380DB8"/>
    <w:rsid w:val="00382C06"/>
    <w:rsid w:val="00384614"/>
    <w:rsid w:val="00387206"/>
    <w:rsid w:val="0038771D"/>
    <w:rsid w:val="003C6A4C"/>
    <w:rsid w:val="003C6EFC"/>
    <w:rsid w:val="003D6E53"/>
    <w:rsid w:val="003D7207"/>
    <w:rsid w:val="003E676A"/>
    <w:rsid w:val="003F4942"/>
    <w:rsid w:val="003F6CEB"/>
    <w:rsid w:val="003F7479"/>
    <w:rsid w:val="00401B0B"/>
    <w:rsid w:val="0040738A"/>
    <w:rsid w:val="00436DB2"/>
    <w:rsid w:val="00450C5E"/>
    <w:rsid w:val="004702FA"/>
    <w:rsid w:val="0048302D"/>
    <w:rsid w:val="00492FCA"/>
    <w:rsid w:val="00494DCF"/>
    <w:rsid w:val="004B092D"/>
    <w:rsid w:val="004C2502"/>
    <w:rsid w:val="004C3E20"/>
    <w:rsid w:val="004F2C2E"/>
    <w:rsid w:val="004F73C1"/>
    <w:rsid w:val="005056C3"/>
    <w:rsid w:val="00507274"/>
    <w:rsid w:val="00507D33"/>
    <w:rsid w:val="00521D03"/>
    <w:rsid w:val="00534DE0"/>
    <w:rsid w:val="00535173"/>
    <w:rsid w:val="00544157"/>
    <w:rsid w:val="00556E19"/>
    <w:rsid w:val="0057306B"/>
    <w:rsid w:val="00574CA2"/>
    <w:rsid w:val="005873BE"/>
    <w:rsid w:val="005A36E5"/>
    <w:rsid w:val="005A401A"/>
    <w:rsid w:val="005B7035"/>
    <w:rsid w:val="005C1BB9"/>
    <w:rsid w:val="005C68D3"/>
    <w:rsid w:val="005D1943"/>
    <w:rsid w:val="005E037D"/>
    <w:rsid w:val="005E3B89"/>
    <w:rsid w:val="005F2EFB"/>
    <w:rsid w:val="0063306A"/>
    <w:rsid w:val="006367DA"/>
    <w:rsid w:val="006367E9"/>
    <w:rsid w:val="00660852"/>
    <w:rsid w:val="006626FE"/>
    <w:rsid w:val="00671F2D"/>
    <w:rsid w:val="006723CE"/>
    <w:rsid w:val="00673097"/>
    <w:rsid w:val="0068015E"/>
    <w:rsid w:val="006939F9"/>
    <w:rsid w:val="006A4D17"/>
    <w:rsid w:val="006B3B13"/>
    <w:rsid w:val="006B5014"/>
    <w:rsid w:val="006C573C"/>
    <w:rsid w:val="006C7E58"/>
    <w:rsid w:val="006F0065"/>
    <w:rsid w:val="007007CE"/>
    <w:rsid w:val="00713863"/>
    <w:rsid w:val="007327B9"/>
    <w:rsid w:val="00743993"/>
    <w:rsid w:val="00756CE2"/>
    <w:rsid w:val="007576FC"/>
    <w:rsid w:val="00763381"/>
    <w:rsid w:val="00764007"/>
    <w:rsid w:val="00782744"/>
    <w:rsid w:val="007910EE"/>
    <w:rsid w:val="007A1C97"/>
    <w:rsid w:val="007A21D7"/>
    <w:rsid w:val="007B07F6"/>
    <w:rsid w:val="007C301D"/>
    <w:rsid w:val="007C733B"/>
    <w:rsid w:val="007D1155"/>
    <w:rsid w:val="007D2F04"/>
    <w:rsid w:val="007E0E92"/>
    <w:rsid w:val="007E7D3C"/>
    <w:rsid w:val="007F554B"/>
    <w:rsid w:val="008000FF"/>
    <w:rsid w:val="008065FD"/>
    <w:rsid w:val="008130F1"/>
    <w:rsid w:val="0083499D"/>
    <w:rsid w:val="0084328F"/>
    <w:rsid w:val="00845605"/>
    <w:rsid w:val="008463D6"/>
    <w:rsid w:val="008562B5"/>
    <w:rsid w:val="00863103"/>
    <w:rsid w:val="008672FD"/>
    <w:rsid w:val="00867E02"/>
    <w:rsid w:val="00894B62"/>
    <w:rsid w:val="008A6655"/>
    <w:rsid w:val="008B220B"/>
    <w:rsid w:val="008B27F5"/>
    <w:rsid w:val="008C1191"/>
    <w:rsid w:val="008C400D"/>
    <w:rsid w:val="008C4915"/>
    <w:rsid w:val="008D35C2"/>
    <w:rsid w:val="008D440C"/>
    <w:rsid w:val="008E5DAD"/>
    <w:rsid w:val="008E6D1D"/>
    <w:rsid w:val="009055E4"/>
    <w:rsid w:val="00922F94"/>
    <w:rsid w:val="00924F5F"/>
    <w:rsid w:val="00937048"/>
    <w:rsid w:val="009501F5"/>
    <w:rsid w:val="00954E03"/>
    <w:rsid w:val="00956B9C"/>
    <w:rsid w:val="00960306"/>
    <w:rsid w:val="00963529"/>
    <w:rsid w:val="00964B34"/>
    <w:rsid w:val="0096503B"/>
    <w:rsid w:val="009731EA"/>
    <w:rsid w:val="009862DE"/>
    <w:rsid w:val="00990B02"/>
    <w:rsid w:val="009C09D3"/>
    <w:rsid w:val="009C2AC3"/>
    <w:rsid w:val="009D1251"/>
    <w:rsid w:val="009E22E0"/>
    <w:rsid w:val="009F78D5"/>
    <w:rsid w:val="00A055CF"/>
    <w:rsid w:val="00A35114"/>
    <w:rsid w:val="00A361C9"/>
    <w:rsid w:val="00A37BD4"/>
    <w:rsid w:val="00A8528B"/>
    <w:rsid w:val="00A85F18"/>
    <w:rsid w:val="00A93073"/>
    <w:rsid w:val="00A94283"/>
    <w:rsid w:val="00AB48DA"/>
    <w:rsid w:val="00AB6153"/>
    <w:rsid w:val="00AC0C35"/>
    <w:rsid w:val="00AD12A6"/>
    <w:rsid w:val="00AE20E9"/>
    <w:rsid w:val="00B00197"/>
    <w:rsid w:val="00B023EB"/>
    <w:rsid w:val="00B027AA"/>
    <w:rsid w:val="00B04A1E"/>
    <w:rsid w:val="00B07725"/>
    <w:rsid w:val="00B1424D"/>
    <w:rsid w:val="00B1718A"/>
    <w:rsid w:val="00B43E3B"/>
    <w:rsid w:val="00B71A2E"/>
    <w:rsid w:val="00B73331"/>
    <w:rsid w:val="00B759FA"/>
    <w:rsid w:val="00B75A86"/>
    <w:rsid w:val="00B7614C"/>
    <w:rsid w:val="00BA4E30"/>
    <w:rsid w:val="00BA7B7F"/>
    <w:rsid w:val="00BB5E5B"/>
    <w:rsid w:val="00BB6EF5"/>
    <w:rsid w:val="00BF077F"/>
    <w:rsid w:val="00C032E9"/>
    <w:rsid w:val="00C06E38"/>
    <w:rsid w:val="00C16564"/>
    <w:rsid w:val="00C21C75"/>
    <w:rsid w:val="00C325C9"/>
    <w:rsid w:val="00C33697"/>
    <w:rsid w:val="00C34A58"/>
    <w:rsid w:val="00C41B0B"/>
    <w:rsid w:val="00C62D79"/>
    <w:rsid w:val="00C7245B"/>
    <w:rsid w:val="00C87756"/>
    <w:rsid w:val="00C938A0"/>
    <w:rsid w:val="00CA4FE8"/>
    <w:rsid w:val="00CA5C15"/>
    <w:rsid w:val="00CB2B30"/>
    <w:rsid w:val="00CB2E73"/>
    <w:rsid w:val="00CB6767"/>
    <w:rsid w:val="00CB76BC"/>
    <w:rsid w:val="00CC4730"/>
    <w:rsid w:val="00CD6D6E"/>
    <w:rsid w:val="00CE2F19"/>
    <w:rsid w:val="00D05F58"/>
    <w:rsid w:val="00D14314"/>
    <w:rsid w:val="00D1616B"/>
    <w:rsid w:val="00D2004D"/>
    <w:rsid w:val="00D26309"/>
    <w:rsid w:val="00D31AF1"/>
    <w:rsid w:val="00D41A20"/>
    <w:rsid w:val="00D50F3E"/>
    <w:rsid w:val="00D84E2E"/>
    <w:rsid w:val="00D85BA4"/>
    <w:rsid w:val="00D909BB"/>
    <w:rsid w:val="00D90C53"/>
    <w:rsid w:val="00D96678"/>
    <w:rsid w:val="00DA0D1E"/>
    <w:rsid w:val="00DB0F1F"/>
    <w:rsid w:val="00DB1EF4"/>
    <w:rsid w:val="00DB3C95"/>
    <w:rsid w:val="00DB428E"/>
    <w:rsid w:val="00DB4B72"/>
    <w:rsid w:val="00DD0BF9"/>
    <w:rsid w:val="00DD47B3"/>
    <w:rsid w:val="00DF1DA3"/>
    <w:rsid w:val="00E01FDD"/>
    <w:rsid w:val="00E03634"/>
    <w:rsid w:val="00E17465"/>
    <w:rsid w:val="00E17B0D"/>
    <w:rsid w:val="00E246FE"/>
    <w:rsid w:val="00E3080A"/>
    <w:rsid w:val="00E34680"/>
    <w:rsid w:val="00E36F60"/>
    <w:rsid w:val="00E4477C"/>
    <w:rsid w:val="00E615EA"/>
    <w:rsid w:val="00E638DF"/>
    <w:rsid w:val="00E7188C"/>
    <w:rsid w:val="00EA0653"/>
    <w:rsid w:val="00EA5D3D"/>
    <w:rsid w:val="00EC0CD3"/>
    <w:rsid w:val="00EC3EBA"/>
    <w:rsid w:val="00EC4F09"/>
    <w:rsid w:val="00ED20EC"/>
    <w:rsid w:val="00EE0C81"/>
    <w:rsid w:val="00EF0131"/>
    <w:rsid w:val="00EF0B47"/>
    <w:rsid w:val="00F028ED"/>
    <w:rsid w:val="00F0457F"/>
    <w:rsid w:val="00F0528D"/>
    <w:rsid w:val="00F06C97"/>
    <w:rsid w:val="00F120A8"/>
    <w:rsid w:val="00F36C1E"/>
    <w:rsid w:val="00F41ECC"/>
    <w:rsid w:val="00F5357C"/>
    <w:rsid w:val="00F6266C"/>
    <w:rsid w:val="00F7597C"/>
    <w:rsid w:val="00F866C1"/>
    <w:rsid w:val="00FB202A"/>
    <w:rsid w:val="00FB27DA"/>
    <w:rsid w:val="00FC1C51"/>
    <w:rsid w:val="00FD35BA"/>
    <w:rsid w:val="00FD5D6A"/>
    <w:rsid w:val="00FD6044"/>
    <w:rsid w:val="00FE02FA"/>
    <w:rsid w:val="00FE5060"/>
    <w:rsid w:val="00FF18F4"/>
    <w:rsid w:val="00FF39C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34C97468-FCFA-428E-B01B-2F7280A0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507D3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0D545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545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545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545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54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1" Type="http://schemas.openxmlformats.org/officeDocument/2006/relationships/hyperlink" Target="https://opentdb.com/api_config.php" TargetMode="Externa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B208920A0C840A3CDE654A4512E2F" ma:contentTypeVersion="0" ma:contentTypeDescription="Create a new document." ma:contentTypeScope="" ma:versionID="b2e561040e0ac59d152e97dc13bf78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8C5BD-E904-4A54-8866-154696B46452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98</cp:revision>
  <cp:lastPrinted>2021-12-29T11:56:00Z</cp:lastPrinted>
  <dcterms:created xsi:type="dcterms:W3CDTF">2018-06-14T12:15:00Z</dcterms:created>
  <dcterms:modified xsi:type="dcterms:W3CDTF">2023-05-02T12:53:00Z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0x010100450B208920A0C840A3CDE654A4512E2F</vt:lpwstr>
  </property>
  <property fmtid="{D5CDD505-2E9C-101B-9397-08002B2CF9AE}" pid="4" name="_dlc_DocIdItemGuid">
    <vt:lpwstr>d204e6ef-9c3b-41db-a0f8-b83f565f0c38</vt:lpwstr>
  </property>
  <property fmtid="{D5CDD505-2E9C-101B-9397-08002B2CF9AE}" pid="5" name="Order">
    <vt:r8>686500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ComplianceAssetId">
    <vt:lpwstr/>
  </property>
</Properties>
</file>