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2DDFB9F5" w:rsidR="00924F5F" w:rsidRPr="00B505CF" w:rsidRDefault="00507D33" w:rsidP="00401B0B">
      <w:pPr>
        <w:pStyle w:val="Titre"/>
        <w:rPr>
          <w:lang w:val="fr-FR"/>
        </w:rPr>
      </w:pPr>
      <w:r w:rsidRPr="00B505CF">
        <w:rPr>
          <w:lang w:val="fr-FR"/>
        </w:rPr>
        <w:t>Créer une application de type Trivial Poursuit</w:t>
      </w:r>
    </w:p>
    <w:p w14:paraId="2E71015A" w14:textId="155FC61E" w:rsidR="00924F5F" w:rsidRPr="00B505CF" w:rsidRDefault="00507D33" w:rsidP="00401B0B">
      <w:pPr>
        <w:pStyle w:val="Titre1"/>
        <w:rPr>
          <w:rFonts w:ascii="Century Gothic" w:hAnsi="Century Gothic"/>
          <w:szCs w:val="16"/>
          <w:lang w:val="fr-FR"/>
        </w:rPr>
      </w:pPr>
      <w:r w:rsidRPr="00B505CF">
        <w:rPr>
          <w:lang w:val="fr-FR"/>
        </w:rPr>
        <w:t xml:space="preserve">TP du module </w:t>
      </w:r>
      <w:r w:rsidR="00A35114" w:rsidRPr="00B505CF">
        <w:rPr>
          <w:lang w:val="fr-FR"/>
        </w:rPr>
        <w:t>5</w:t>
      </w:r>
      <w:r w:rsidRPr="00B505CF">
        <w:rPr>
          <w:lang w:val="fr-FR"/>
        </w:rPr>
        <w:t xml:space="preserve"> </w:t>
      </w:r>
      <w:r w:rsidR="006F0065" w:rsidRPr="00B505CF">
        <w:rPr>
          <w:lang w:val="fr-FR"/>
        </w:rPr>
        <w:t xml:space="preserve">- </w:t>
      </w:r>
      <w:r w:rsidR="00A35114" w:rsidRPr="00B505CF">
        <w:rPr>
          <w:lang w:val="fr-FR"/>
        </w:rPr>
        <w:t>Utilisation des composants visuels de Ionic</w:t>
      </w:r>
    </w:p>
    <w:p w14:paraId="404DB5B5" w14:textId="77777777" w:rsidR="00924F5F" w:rsidRPr="00B505CF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B505CF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0040BCB2" w14:textId="627FB8C3" w:rsidR="00924F5F" w:rsidRPr="00B505CF" w:rsidRDefault="00507D33" w:rsidP="00CA4FE8">
            <w:pPr>
              <w:pStyle w:val="TPnormal"/>
            </w:pPr>
            <w:r w:rsidRPr="00B505CF">
              <w:t xml:space="preserve">Avant de démarrer ce TP, il convient d’avoir suivi les vidéos des modules 1 à </w:t>
            </w:r>
            <w:r w:rsidR="00A35114" w:rsidRPr="00B505CF">
              <w:t>5</w:t>
            </w:r>
            <w:r w:rsidRPr="00B505CF">
              <w:t xml:space="preserve"> et d’avoir réalisé le</w:t>
            </w:r>
            <w:r w:rsidR="00A35114" w:rsidRPr="00B505CF">
              <w:t xml:space="preserve"> TP précédent</w:t>
            </w:r>
            <w:r w:rsidRPr="00B505CF">
              <w:t>.</w:t>
            </w:r>
          </w:p>
        </w:tc>
      </w:tr>
    </w:tbl>
    <w:p w14:paraId="1184DB29" w14:textId="77777777" w:rsidR="00924F5F" w:rsidRPr="00B505CF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B505CF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B505CF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B505CF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B505CF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4383FB8B" w:rsidR="00924F5F" w:rsidRPr="00B505CF" w:rsidRDefault="00245152" w:rsidP="00177E97">
            <w:pPr>
              <w:spacing w:before="120" w:after="120"/>
              <w:jc w:val="center"/>
              <w:rPr>
                <w:lang w:val="fr-FR"/>
              </w:rPr>
            </w:pPr>
            <w:r w:rsidRPr="00B505CF">
              <w:rPr>
                <w:lang w:val="fr-FR"/>
              </w:rPr>
              <w:t>1</w:t>
            </w:r>
            <w:r w:rsidR="003A5D67" w:rsidRPr="00B505CF">
              <w:rPr>
                <w:lang w:val="fr-FR"/>
              </w:rPr>
              <w:t xml:space="preserve"> </w:t>
            </w:r>
            <w:r w:rsidR="00A61F0A" w:rsidRPr="00B505CF">
              <w:rPr>
                <w:lang w:val="fr-FR"/>
              </w:rPr>
              <w:t>H</w:t>
            </w:r>
            <w:r w:rsidR="003A5D67" w:rsidRPr="00B505CF">
              <w:rPr>
                <w:lang w:val="fr-FR"/>
              </w:rPr>
              <w:t xml:space="preserve"> </w:t>
            </w:r>
            <w:r w:rsidRPr="00B505CF">
              <w:rPr>
                <w:lang w:val="fr-FR"/>
              </w:rPr>
              <w:t>30</w:t>
            </w:r>
            <w:r w:rsidR="00C62047" w:rsidRPr="00B505CF">
              <w:rPr>
                <w:lang w:val="fr-FR"/>
              </w:rPr>
              <w:t xml:space="preserve"> Min</w:t>
            </w:r>
          </w:p>
        </w:tc>
      </w:tr>
    </w:tbl>
    <w:p w14:paraId="1FF6AAEE" w14:textId="5CDCE9EE" w:rsidR="00F6266C" w:rsidRPr="00B505CF" w:rsidRDefault="00F6266C" w:rsidP="00F6266C">
      <w:pPr>
        <w:pStyle w:val="TPTitre"/>
      </w:pPr>
      <w:r w:rsidRPr="00B505CF">
        <w:t>Énoncé</w:t>
      </w:r>
    </w:p>
    <w:p w14:paraId="39B415EF" w14:textId="77777777" w:rsidR="005E3824" w:rsidRPr="00B505CF" w:rsidRDefault="00B759FA" w:rsidP="00817563">
      <w:pPr>
        <w:pStyle w:val="TPnormalpuce1"/>
        <w:ind w:left="709"/>
      </w:pPr>
      <w:r w:rsidRPr="00B505CF">
        <w:t>Utiliser les composants UI offerts par Ionic pour habiller le formulaire</w:t>
      </w:r>
    </w:p>
    <w:p w14:paraId="3F574A8A" w14:textId="77777777" w:rsidR="005E3824" w:rsidRPr="00B505CF" w:rsidRDefault="005E3824" w:rsidP="00817563">
      <w:pPr>
        <w:pStyle w:val="TPnormalpuce1"/>
        <w:ind w:left="709"/>
      </w:pPr>
      <w:r w:rsidRPr="00B505CF">
        <w:t>Mettre en place des alertes pour les erreurs du formulaire</w:t>
      </w:r>
    </w:p>
    <w:p w14:paraId="1B4B6DD9" w14:textId="24EBBFB4" w:rsidR="002B6CEE" w:rsidRPr="00B505CF" w:rsidRDefault="005E3824" w:rsidP="00817563">
      <w:pPr>
        <w:pStyle w:val="TPnormalpuce1"/>
        <w:ind w:left="709"/>
      </w:pPr>
      <w:r w:rsidRPr="00B505CF">
        <w:t>Et utiliser un toast pour afficher les choix de réponses du joueur.</w:t>
      </w:r>
    </w:p>
    <w:p w14:paraId="26046466" w14:textId="68C95747" w:rsidR="00817563" w:rsidRPr="00B505CF" w:rsidRDefault="00817563" w:rsidP="00817563">
      <w:pPr>
        <w:pStyle w:val="TPnormalpuce1"/>
        <w:numPr>
          <w:ilvl w:val="1"/>
          <w:numId w:val="15"/>
        </w:numPr>
      </w:pPr>
      <w:r w:rsidRPr="00B505CF">
        <w:t>Attention, Toast s’affiche dans les smartphones</w:t>
      </w:r>
    </w:p>
    <w:p w14:paraId="42BE8E70" w14:textId="48F48CC6" w:rsidR="00817563" w:rsidRPr="00B505CF" w:rsidRDefault="00817563" w:rsidP="00817563">
      <w:pPr>
        <w:pStyle w:val="TPnormalpuce1"/>
        <w:numPr>
          <w:ilvl w:val="1"/>
          <w:numId w:val="15"/>
        </w:numPr>
      </w:pPr>
      <w:r w:rsidRPr="00B505CF">
        <w:t>Sur le navigateur, il faut souvent activer l’outil de développement (F12) pour les voir</w:t>
      </w:r>
    </w:p>
    <w:p w14:paraId="65D80DAF" w14:textId="6E0C4DED" w:rsidR="002B6CEE" w:rsidRPr="00B505CF" w:rsidRDefault="002B6CEE" w:rsidP="002B6CEE">
      <w:pPr>
        <w:pStyle w:val="Titre1"/>
        <w:rPr>
          <w:lang w:val="fr-FR"/>
        </w:rPr>
      </w:pPr>
      <w:r w:rsidRPr="00B505CF">
        <w:rPr>
          <w:lang w:val="fr-FR"/>
        </w:rPr>
        <w:t>Résultat</w:t>
      </w:r>
      <w:r w:rsidR="00E062DA" w:rsidRPr="00B505CF">
        <w:rPr>
          <w:lang w:val="fr-FR"/>
        </w:rPr>
        <w:t>s</w:t>
      </w:r>
      <w:r w:rsidRPr="00B505CF">
        <w:rPr>
          <w:lang w:val="fr-FR"/>
        </w:rPr>
        <w:t xml:space="preserve"> attendu</w:t>
      </w:r>
      <w:r w:rsidR="00E062DA" w:rsidRPr="00B505CF">
        <w:rPr>
          <w:lang w:val="fr-FR"/>
        </w:rPr>
        <w:t>s</w:t>
      </w:r>
      <w:r w:rsidRPr="00B505CF">
        <w:rPr>
          <w:lang w:val="fr-FR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51"/>
        <w:gridCol w:w="4778"/>
      </w:tblGrid>
      <w:tr w:rsidR="0040738A" w:rsidRPr="00B505CF" w14:paraId="01FEAF7D" w14:textId="77777777" w:rsidTr="006B51C7">
        <w:tc>
          <w:tcPr>
            <w:tcW w:w="4777" w:type="dxa"/>
          </w:tcPr>
          <w:p w14:paraId="554682E6" w14:textId="33AB893C" w:rsidR="0040738A" w:rsidRPr="00B505CF" w:rsidRDefault="0040738A" w:rsidP="006B51C7">
            <w:pPr>
              <w:pStyle w:val="TPnormal"/>
              <w:jc w:val="center"/>
              <w:rPr>
                <w:b/>
                <w:bCs/>
              </w:rPr>
            </w:pPr>
            <w:r w:rsidRPr="00B505CF">
              <w:rPr>
                <w:b/>
                <w:bCs/>
              </w:rPr>
              <w:t>Formulaire du jeu</w:t>
            </w:r>
          </w:p>
        </w:tc>
        <w:tc>
          <w:tcPr>
            <w:tcW w:w="4852" w:type="dxa"/>
          </w:tcPr>
          <w:p w14:paraId="0D188DA5" w14:textId="26253664" w:rsidR="0040738A" w:rsidRPr="00B505CF" w:rsidRDefault="0040738A" w:rsidP="006B51C7">
            <w:pPr>
              <w:pStyle w:val="TPnormal"/>
              <w:jc w:val="center"/>
              <w:rPr>
                <w:b/>
                <w:bCs/>
              </w:rPr>
            </w:pPr>
            <w:r w:rsidRPr="00B505CF">
              <w:rPr>
                <w:b/>
                <w:bCs/>
              </w:rPr>
              <w:t>Alerte en cas d’erreur de saisie</w:t>
            </w:r>
          </w:p>
        </w:tc>
      </w:tr>
      <w:tr w:rsidR="0040738A" w:rsidRPr="00B505CF" w14:paraId="0F6D133B" w14:textId="77777777" w:rsidTr="006B51C7">
        <w:tc>
          <w:tcPr>
            <w:tcW w:w="4777" w:type="dxa"/>
          </w:tcPr>
          <w:p w14:paraId="229EF8E6" w14:textId="42863062" w:rsidR="0040738A" w:rsidRPr="00B505CF" w:rsidRDefault="004C2E95" w:rsidP="0040738A">
            <w:pPr>
              <w:rPr>
                <w:lang w:val="fr-FR"/>
              </w:rPr>
            </w:pPr>
            <w:r w:rsidRPr="00B505CF">
              <w:rPr>
                <w:lang w:val="fr-FR"/>
              </w:rPr>
              <w:object w:dxaOrig="7524" w:dyaOrig="3372" w14:anchorId="35C0C1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40.2pt;height:108.3pt" o:ole="">
                  <v:imagedata r:id="rId11" o:title=""/>
                </v:shape>
                <o:OLEObject Type="Embed" ProgID="PBrush" ShapeID="_x0000_i1036" DrawAspect="Content" ObjectID="_1743493788" r:id="rId12"/>
              </w:object>
            </w:r>
          </w:p>
        </w:tc>
        <w:tc>
          <w:tcPr>
            <w:tcW w:w="4852" w:type="dxa"/>
          </w:tcPr>
          <w:p w14:paraId="47BF42A8" w14:textId="6167F33A" w:rsidR="0040738A" w:rsidRPr="00B505CF" w:rsidRDefault="003E26A6" w:rsidP="0040738A">
            <w:pPr>
              <w:rPr>
                <w:lang w:val="fr-FR"/>
              </w:rPr>
            </w:pPr>
            <w:r w:rsidRPr="00B505CF">
              <w:rPr>
                <w:lang w:val="fr-FR"/>
              </w:rPr>
              <w:object w:dxaOrig="7512" w:dyaOrig="6516" w14:anchorId="0DDE187E">
                <v:shape id="_x0000_i1025" type="#_x0000_t75" style="width:236.15pt;height:203.9pt" o:ole="">
                  <v:imagedata r:id="rId13" o:title=""/>
                </v:shape>
                <o:OLEObject Type="Embed" ProgID="PBrush" ShapeID="_x0000_i1025" DrawAspect="Content" ObjectID="_1743493789" r:id="rId14"/>
              </w:object>
            </w:r>
          </w:p>
        </w:tc>
      </w:tr>
    </w:tbl>
    <w:p w14:paraId="532280FD" w14:textId="77777777" w:rsidR="006B51C7" w:rsidRPr="00B505CF" w:rsidRDefault="006B51C7">
      <w:pPr>
        <w:rPr>
          <w:lang w:val="fr-FR"/>
        </w:rPr>
      </w:pPr>
      <w:r w:rsidRPr="00B505CF"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40"/>
        <w:gridCol w:w="4789"/>
      </w:tblGrid>
      <w:tr w:rsidR="0040738A" w:rsidRPr="00B505CF" w14:paraId="5EF92C50" w14:textId="77777777" w:rsidTr="006C0140">
        <w:trPr>
          <w:trHeight w:val="789"/>
        </w:trPr>
        <w:tc>
          <w:tcPr>
            <w:tcW w:w="4649" w:type="dxa"/>
          </w:tcPr>
          <w:p w14:paraId="5E0DAE38" w14:textId="73CE79C5" w:rsidR="0040738A" w:rsidRPr="00B505CF" w:rsidRDefault="0040738A" w:rsidP="006B51C7">
            <w:pPr>
              <w:pStyle w:val="TPnormal"/>
              <w:jc w:val="center"/>
              <w:rPr>
                <w:b/>
                <w:bCs/>
              </w:rPr>
            </w:pPr>
            <w:r w:rsidRPr="00B505CF">
              <w:rPr>
                <w:b/>
                <w:bCs/>
              </w:rPr>
              <w:lastRenderedPageBreak/>
              <w:t>Première question</w:t>
            </w:r>
          </w:p>
        </w:tc>
        <w:tc>
          <w:tcPr>
            <w:tcW w:w="4905" w:type="dxa"/>
          </w:tcPr>
          <w:p w14:paraId="4DE18005" w14:textId="3503BFD8" w:rsidR="0040738A" w:rsidRPr="00B505CF" w:rsidRDefault="002C647D" w:rsidP="006B51C7">
            <w:pPr>
              <w:pStyle w:val="TPnormal"/>
              <w:jc w:val="center"/>
              <w:rPr>
                <w:b/>
                <w:bCs/>
              </w:rPr>
            </w:pPr>
            <w:r w:rsidRPr="00B505CF">
              <w:rPr>
                <w:b/>
                <w:bCs/>
              </w:rPr>
              <w:t>Bouton question suivante</w:t>
            </w:r>
            <w:r w:rsidR="00963529" w:rsidRPr="00B505CF">
              <w:rPr>
                <w:b/>
                <w:bCs/>
              </w:rPr>
              <w:t xml:space="preserve"> et </w:t>
            </w:r>
            <w:proofErr w:type="spellStart"/>
            <w:r w:rsidR="00963529" w:rsidRPr="00B505CF">
              <w:rPr>
                <w:b/>
                <w:bCs/>
              </w:rPr>
              <w:t>Taost</w:t>
            </w:r>
            <w:proofErr w:type="spellEnd"/>
            <w:r w:rsidR="00963529" w:rsidRPr="00B505CF">
              <w:rPr>
                <w:b/>
                <w:bCs/>
              </w:rPr>
              <w:t xml:space="preserve"> de la réponse</w:t>
            </w:r>
          </w:p>
        </w:tc>
      </w:tr>
      <w:tr w:rsidR="0040738A" w:rsidRPr="00B505CF" w14:paraId="07C7FE60" w14:textId="77777777" w:rsidTr="006C0140">
        <w:trPr>
          <w:trHeight w:val="3281"/>
        </w:trPr>
        <w:tc>
          <w:tcPr>
            <w:tcW w:w="4649" w:type="dxa"/>
          </w:tcPr>
          <w:p w14:paraId="1825D381" w14:textId="311C6E1B" w:rsidR="0040738A" w:rsidRPr="00B505CF" w:rsidRDefault="004C2E95" w:rsidP="0040738A">
            <w:pPr>
              <w:rPr>
                <w:lang w:val="fr-FR"/>
              </w:rPr>
            </w:pPr>
            <w:r>
              <w:object w:dxaOrig="7476" w:dyaOrig="3324" w14:anchorId="696087B8">
                <v:shape id="_x0000_i1058" type="#_x0000_t75" style="width:234.45pt;height:104.25pt" o:ole="">
                  <v:imagedata r:id="rId15" o:title=""/>
                </v:shape>
                <o:OLEObject Type="Embed" ProgID="PBrush" ShapeID="_x0000_i1058" DrawAspect="Content" ObjectID="_1743493790" r:id="rId16"/>
              </w:object>
            </w:r>
          </w:p>
        </w:tc>
        <w:tc>
          <w:tcPr>
            <w:tcW w:w="4905" w:type="dxa"/>
          </w:tcPr>
          <w:p w14:paraId="7E2FB88D" w14:textId="1F98F82D" w:rsidR="0040738A" w:rsidRPr="00B505CF" w:rsidRDefault="00161F3E" w:rsidP="0040738A">
            <w:pPr>
              <w:rPr>
                <w:lang w:val="fr-FR"/>
              </w:rPr>
            </w:pPr>
            <w:r>
              <w:object w:dxaOrig="7488" w:dyaOrig="5268" w14:anchorId="1450577A">
                <v:shape id="_x0000_i1081" type="#_x0000_t75" style="width:231.55pt;height:163pt" o:ole="">
                  <v:imagedata r:id="rId17" o:title=""/>
                </v:shape>
                <o:OLEObject Type="Embed" ProgID="PBrush" ShapeID="_x0000_i1081" DrawAspect="Content" ObjectID="_1743493791" r:id="rId18"/>
              </w:object>
            </w:r>
          </w:p>
        </w:tc>
      </w:tr>
    </w:tbl>
    <w:p w14:paraId="2FA862A0" w14:textId="7D2A0FC8" w:rsidR="0038771D" w:rsidRPr="00B505CF" w:rsidRDefault="0038771D" w:rsidP="00DE7AFA">
      <w:pPr>
        <w:rPr>
          <w:lang w:val="fr-FR"/>
        </w:rPr>
      </w:pPr>
    </w:p>
    <w:p w14:paraId="51AC5887" w14:textId="1E6B8B81" w:rsidR="00B505CF" w:rsidRDefault="00B505CF" w:rsidP="00A068AC">
      <w:pPr>
        <w:pStyle w:val="Titre1"/>
      </w:pPr>
      <w:r w:rsidRPr="00B505CF">
        <w:t xml:space="preserve">Listes des composants Ionic à </w:t>
      </w:r>
      <w:proofErr w:type="gramStart"/>
      <w:r w:rsidRPr="00B505CF">
        <w:t>utiliser :</w:t>
      </w:r>
      <w:proofErr w:type="gramEnd"/>
    </w:p>
    <w:p w14:paraId="0B09A0CB" w14:textId="106D5DEC" w:rsidR="00A068AC" w:rsidRDefault="00A068AC" w:rsidP="00EE2502">
      <w:pPr>
        <w:pStyle w:val="TPnormalpuce1"/>
      </w:pPr>
      <w:proofErr w:type="gramStart"/>
      <w:r>
        <w:t>ion</w:t>
      </w:r>
      <w:proofErr w:type="gramEnd"/>
      <w:r>
        <w:t>-</w:t>
      </w:r>
      <w:proofErr w:type="spellStart"/>
      <w:r>
        <w:t>list</w:t>
      </w:r>
      <w:proofErr w:type="spellEnd"/>
      <w:r>
        <w:t xml:space="preserve"> et ion-item</w:t>
      </w:r>
    </w:p>
    <w:p w14:paraId="047B5761" w14:textId="383EABB9" w:rsidR="00A068AC" w:rsidRDefault="00A068AC" w:rsidP="00A068AC">
      <w:pPr>
        <w:pStyle w:val="TPnormalpuce1"/>
      </w:pPr>
      <w:proofErr w:type="gramStart"/>
      <w:r>
        <w:t>ion</w:t>
      </w:r>
      <w:proofErr w:type="gramEnd"/>
      <w:r>
        <w:t>-input</w:t>
      </w:r>
    </w:p>
    <w:p w14:paraId="574E9E7D" w14:textId="1A8D2560" w:rsidR="00A068AC" w:rsidRDefault="00A068AC" w:rsidP="00A068AC">
      <w:pPr>
        <w:pStyle w:val="TPnormalpuce1"/>
      </w:pPr>
      <w:proofErr w:type="gramStart"/>
      <w:r>
        <w:t>ion</w:t>
      </w:r>
      <w:proofErr w:type="gramEnd"/>
      <w:r>
        <w:t>-select et ion-select-option</w:t>
      </w:r>
    </w:p>
    <w:p w14:paraId="33DF9DAE" w14:textId="2FDE99E8" w:rsidR="00A068AC" w:rsidRDefault="00A068AC" w:rsidP="00A068AC">
      <w:pPr>
        <w:pStyle w:val="TPnormalpuce1"/>
      </w:pPr>
      <w:proofErr w:type="gramStart"/>
      <w:r>
        <w:t>ion</w:t>
      </w:r>
      <w:proofErr w:type="gramEnd"/>
      <w:r>
        <w:t>-</w:t>
      </w:r>
      <w:proofErr w:type="spellStart"/>
      <w:r>
        <w:t>toggle</w:t>
      </w:r>
      <w:proofErr w:type="spellEnd"/>
    </w:p>
    <w:p w14:paraId="09C32197" w14:textId="6CEAC272" w:rsidR="00A068AC" w:rsidRDefault="00A068AC" w:rsidP="00A068AC">
      <w:pPr>
        <w:pStyle w:val="TPnormalpuce1"/>
      </w:pPr>
      <w:proofErr w:type="gramStart"/>
      <w:r>
        <w:t>ion</w:t>
      </w:r>
      <w:proofErr w:type="gramEnd"/>
      <w:r>
        <w:t>-</w:t>
      </w:r>
      <w:proofErr w:type="spellStart"/>
      <w:r>
        <w:t>text</w:t>
      </w:r>
      <w:proofErr w:type="spellEnd"/>
      <w:r>
        <w:t xml:space="preserve"> pour appliquer du CSS : </w:t>
      </w:r>
      <w:proofErr w:type="spellStart"/>
      <w:r>
        <w:t>primary</w:t>
      </w:r>
      <w:proofErr w:type="spellEnd"/>
    </w:p>
    <w:p w14:paraId="05327253" w14:textId="129B8E4A" w:rsidR="00A068AC" w:rsidRDefault="00A068AC" w:rsidP="00A068AC">
      <w:pPr>
        <w:pStyle w:val="TPnormalpuce1"/>
      </w:pPr>
      <w:proofErr w:type="gramStart"/>
      <w:r>
        <w:t>ion</w:t>
      </w:r>
      <w:proofErr w:type="gramEnd"/>
      <w:r>
        <w:t>-</w:t>
      </w:r>
      <w:proofErr w:type="spellStart"/>
      <w:r>
        <w:t>grid</w:t>
      </w:r>
      <w:proofErr w:type="spellEnd"/>
      <w:r>
        <w:t xml:space="preserve"> avec ion-</w:t>
      </w:r>
      <w:proofErr w:type="spellStart"/>
      <w:r>
        <w:t>row</w:t>
      </w:r>
      <w:proofErr w:type="spellEnd"/>
      <w:r>
        <w:t xml:space="preserve"> et ion-col</w:t>
      </w:r>
    </w:p>
    <w:p w14:paraId="74AE562A" w14:textId="3E8444E3" w:rsidR="00074AD2" w:rsidRDefault="00074AD2" w:rsidP="00A068AC">
      <w:pPr>
        <w:pStyle w:val="TPnormalpuce1"/>
      </w:pPr>
      <w:proofErr w:type="gramStart"/>
      <w:r>
        <w:t>ion</w:t>
      </w:r>
      <w:proofErr w:type="gramEnd"/>
      <w:r>
        <w:t>-</w:t>
      </w:r>
      <w:proofErr w:type="spellStart"/>
      <w:r>
        <w:t>button</w:t>
      </w:r>
      <w:proofErr w:type="spellEnd"/>
    </w:p>
    <w:p w14:paraId="73538C15" w14:textId="5A1754A2" w:rsidR="00FD1481" w:rsidRDefault="00FD1481" w:rsidP="00A068AC">
      <w:pPr>
        <w:pStyle w:val="TPnormalpuce1"/>
      </w:pPr>
      <w:proofErr w:type="gramStart"/>
      <w:r>
        <w:t>ion</w:t>
      </w:r>
      <w:proofErr w:type="gramEnd"/>
      <w:r>
        <w:t>-</w:t>
      </w:r>
      <w:proofErr w:type="spellStart"/>
      <w:r>
        <w:t>alert</w:t>
      </w:r>
      <w:proofErr w:type="spellEnd"/>
    </w:p>
    <w:p w14:paraId="4C16ADFB" w14:textId="26C7E20E" w:rsidR="00FD1481" w:rsidRPr="00A068AC" w:rsidRDefault="00FD1481" w:rsidP="00A068AC">
      <w:pPr>
        <w:pStyle w:val="TPnormalpuce1"/>
      </w:pPr>
      <w:proofErr w:type="gramStart"/>
      <w:r>
        <w:t>ion</w:t>
      </w:r>
      <w:proofErr w:type="gramEnd"/>
      <w:r>
        <w:t>-toast</w:t>
      </w:r>
    </w:p>
    <w:sectPr w:rsidR="00FD1481" w:rsidRPr="00A068AC" w:rsidSect="006B3B13">
      <w:headerReference w:type="default" r:id="rId19"/>
      <w:footerReference w:type="default" r:id="rId20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B6996" w14:textId="77777777" w:rsidR="00061E5B" w:rsidRDefault="00061E5B" w:rsidP="006C7E58">
      <w:r>
        <w:separator/>
      </w:r>
    </w:p>
  </w:endnote>
  <w:endnote w:type="continuationSeparator" w:id="0">
    <w:p w14:paraId="5CBE01F1" w14:textId="77777777" w:rsidR="00061E5B" w:rsidRDefault="00061E5B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6626FE" w14:paraId="157416F4" w14:textId="77777777" w:rsidTr="00867E02">
      <w:tc>
        <w:tcPr>
          <w:tcW w:w="4889" w:type="dxa"/>
          <w:vAlign w:val="bottom"/>
        </w:tcPr>
        <w:p w14:paraId="157416F2" w14:textId="77777777" w:rsidR="006626FE" w:rsidRDefault="006626FE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  <w:tc>
        <w:tcPr>
          <w:tcW w:w="4890" w:type="dxa"/>
        </w:tcPr>
        <w:p w14:paraId="157416F3" w14:textId="480FF55D" w:rsidR="006626FE" w:rsidRDefault="006626FE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6626FE" w:rsidRDefault="006626FE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DA585" w14:textId="77777777" w:rsidR="00061E5B" w:rsidRDefault="00061E5B" w:rsidP="006C7E58">
      <w:r>
        <w:separator/>
      </w:r>
    </w:p>
  </w:footnote>
  <w:footnote w:type="continuationSeparator" w:id="0">
    <w:p w14:paraId="3245E513" w14:textId="77777777" w:rsidR="00061E5B" w:rsidRDefault="00061E5B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92B1" w14:textId="66264726" w:rsidR="006626FE" w:rsidRPr="00401B0B" w:rsidRDefault="005E019F" w:rsidP="006C7E58">
    <w:pPr>
      <w:pStyle w:val="En-tte"/>
      <w:jc w:val="right"/>
      <w:rPr>
        <w:color w:val="343642"/>
        <w:sz w:val="22"/>
        <w:lang w:val="fr-FR"/>
      </w:rPr>
    </w:pPr>
    <w:r>
      <w:rPr>
        <w:sz w:val="22"/>
        <w:lang w:val="fr-FR"/>
      </w:rPr>
      <w:t>Cross-Platform Ionic</w:t>
    </w:r>
  </w:p>
  <w:p w14:paraId="157416F1" w14:textId="77777777" w:rsidR="006626FE" w:rsidRPr="006C7E58" w:rsidRDefault="006626FE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9174B0"/>
    <w:multiLevelType w:val="hybridMultilevel"/>
    <w:tmpl w:val="A6F2124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A108F"/>
    <w:multiLevelType w:val="hybridMultilevel"/>
    <w:tmpl w:val="82F46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A036A"/>
    <w:multiLevelType w:val="hybridMultilevel"/>
    <w:tmpl w:val="6A465E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33597">
    <w:abstractNumId w:val="27"/>
  </w:num>
  <w:num w:numId="2" w16cid:durableId="19360491">
    <w:abstractNumId w:val="28"/>
  </w:num>
  <w:num w:numId="3" w16cid:durableId="18555847">
    <w:abstractNumId w:val="5"/>
  </w:num>
  <w:num w:numId="4" w16cid:durableId="852577007">
    <w:abstractNumId w:val="13"/>
  </w:num>
  <w:num w:numId="5" w16cid:durableId="513544066">
    <w:abstractNumId w:val="7"/>
  </w:num>
  <w:num w:numId="6" w16cid:durableId="655915125">
    <w:abstractNumId w:val="24"/>
  </w:num>
  <w:num w:numId="7" w16cid:durableId="1098915247">
    <w:abstractNumId w:val="16"/>
  </w:num>
  <w:num w:numId="8" w16cid:durableId="736585932">
    <w:abstractNumId w:val="0"/>
  </w:num>
  <w:num w:numId="9" w16cid:durableId="621110200">
    <w:abstractNumId w:val="20"/>
  </w:num>
  <w:num w:numId="10" w16cid:durableId="1722486195">
    <w:abstractNumId w:val="12"/>
  </w:num>
  <w:num w:numId="11" w16cid:durableId="1068655368">
    <w:abstractNumId w:val="1"/>
  </w:num>
  <w:num w:numId="12" w16cid:durableId="201021500">
    <w:abstractNumId w:val="21"/>
  </w:num>
  <w:num w:numId="13" w16cid:durableId="1794207818">
    <w:abstractNumId w:val="11"/>
  </w:num>
  <w:num w:numId="14" w16cid:durableId="1166435905">
    <w:abstractNumId w:val="10"/>
  </w:num>
  <w:num w:numId="15" w16cid:durableId="500852834">
    <w:abstractNumId w:val="23"/>
  </w:num>
  <w:num w:numId="16" w16cid:durableId="1361979042">
    <w:abstractNumId w:val="3"/>
  </w:num>
  <w:num w:numId="17" w16cid:durableId="680397306">
    <w:abstractNumId w:val="22"/>
  </w:num>
  <w:num w:numId="18" w16cid:durableId="693842509">
    <w:abstractNumId w:val="6"/>
  </w:num>
  <w:num w:numId="19" w16cid:durableId="555286706">
    <w:abstractNumId w:val="25"/>
  </w:num>
  <w:num w:numId="20" w16cid:durableId="1935748577">
    <w:abstractNumId w:val="4"/>
  </w:num>
  <w:num w:numId="21" w16cid:durableId="365567906">
    <w:abstractNumId w:val="2"/>
  </w:num>
  <w:num w:numId="22" w16cid:durableId="469371206">
    <w:abstractNumId w:val="14"/>
  </w:num>
  <w:num w:numId="23" w16cid:durableId="2144997485">
    <w:abstractNumId w:val="26"/>
  </w:num>
  <w:num w:numId="24" w16cid:durableId="339820279">
    <w:abstractNumId w:val="19"/>
  </w:num>
  <w:num w:numId="25" w16cid:durableId="793643367">
    <w:abstractNumId w:val="9"/>
  </w:num>
  <w:num w:numId="26" w16cid:durableId="354963149">
    <w:abstractNumId w:val="8"/>
  </w:num>
  <w:num w:numId="27" w16cid:durableId="1408573604">
    <w:abstractNumId w:val="17"/>
  </w:num>
  <w:num w:numId="28" w16cid:durableId="1450932881">
    <w:abstractNumId w:val="15"/>
  </w:num>
  <w:num w:numId="29" w16cid:durableId="6378796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1C60"/>
    <w:rsid w:val="000122A5"/>
    <w:rsid w:val="000417F6"/>
    <w:rsid w:val="000504C9"/>
    <w:rsid w:val="00061E5B"/>
    <w:rsid w:val="00066938"/>
    <w:rsid w:val="00074AD2"/>
    <w:rsid w:val="000753A7"/>
    <w:rsid w:val="000768DC"/>
    <w:rsid w:val="00097F0B"/>
    <w:rsid w:val="000A1582"/>
    <w:rsid w:val="000B3483"/>
    <w:rsid w:val="000D0A8C"/>
    <w:rsid w:val="000E5CCE"/>
    <w:rsid w:val="000F0864"/>
    <w:rsid w:val="000F50AF"/>
    <w:rsid w:val="001000C1"/>
    <w:rsid w:val="00116AA7"/>
    <w:rsid w:val="0012509D"/>
    <w:rsid w:val="00125DCA"/>
    <w:rsid w:val="00136790"/>
    <w:rsid w:val="001401FB"/>
    <w:rsid w:val="00145C0F"/>
    <w:rsid w:val="00151AA0"/>
    <w:rsid w:val="00161F3E"/>
    <w:rsid w:val="00177E97"/>
    <w:rsid w:val="00180858"/>
    <w:rsid w:val="001A0D7C"/>
    <w:rsid w:val="001A62FA"/>
    <w:rsid w:val="001B4DA8"/>
    <w:rsid w:val="001C739D"/>
    <w:rsid w:val="001D3BFC"/>
    <w:rsid w:val="001E10DE"/>
    <w:rsid w:val="001F18FA"/>
    <w:rsid w:val="00200879"/>
    <w:rsid w:val="002020E8"/>
    <w:rsid w:val="00214F36"/>
    <w:rsid w:val="00221591"/>
    <w:rsid w:val="00225D2C"/>
    <w:rsid w:val="002263D9"/>
    <w:rsid w:val="002264E6"/>
    <w:rsid w:val="00241941"/>
    <w:rsid w:val="00241BEE"/>
    <w:rsid w:val="00245152"/>
    <w:rsid w:val="00261F4C"/>
    <w:rsid w:val="002646B8"/>
    <w:rsid w:val="00276C84"/>
    <w:rsid w:val="00277014"/>
    <w:rsid w:val="00277CDD"/>
    <w:rsid w:val="002835C6"/>
    <w:rsid w:val="00287D81"/>
    <w:rsid w:val="002A2662"/>
    <w:rsid w:val="002A28BA"/>
    <w:rsid w:val="002B04EA"/>
    <w:rsid w:val="002B6CEE"/>
    <w:rsid w:val="002C4936"/>
    <w:rsid w:val="002C5032"/>
    <w:rsid w:val="002C647D"/>
    <w:rsid w:val="002D2B64"/>
    <w:rsid w:val="002D2C80"/>
    <w:rsid w:val="002E3930"/>
    <w:rsid w:val="002F78BE"/>
    <w:rsid w:val="00301257"/>
    <w:rsid w:val="003471EF"/>
    <w:rsid w:val="003548A0"/>
    <w:rsid w:val="003709F1"/>
    <w:rsid w:val="00382C06"/>
    <w:rsid w:val="00384614"/>
    <w:rsid w:val="00387206"/>
    <w:rsid w:val="0038771D"/>
    <w:rsid w:val="003A5D67"/>
    <w:rsid w:val="003C6A4C"/>
    <w:rsid w:val="003C6EFC"/>
    <w:rsid w:val="003D6E53"/>
    <w:rsid w:val="003D7207"/>
    <w:rsid w:val="003E26A6"/>
    <w:rsid w:val="003E676A"/>
    <w:rsid w:val="003F6CEB"/>
    <w:rsid w:val="003F7479"/>
    <w:rsid w:val="00401B0B"/>
    <w:rsid w:val="0040738A"/>
    <w:rsid w:val="00450C5E"/>
    <w:rsid w:val="0048302D"/>
    <w:rsid w:val="00492FCA"/>
    <w:rsid w:val="00494DCF"/>
    <w:rsid w:val="004B092D"/>
    <w:rsid w:val="004C2502"/>
    <w:rsid w:val="004C2E95"/>
    <w:rsid w:val="004C3E20"/>
    <w:rsid w:val="004F2C2E"/>
    <w:rsid w:val="005056C3"/>
    <w:rsid w:val="00507D33"/>
    <w:rsid w:val="00535173"/>
    <w:rsid w:val="00544157"/>
    <w:rsid w:val="00556E19"/>
    <w:rsid w:val="0057306B"/>
    <w:rsid w:val="00574CA2"/>
    <w:rsid w:val="005A36E5"/>
    <w:rsid w:val="005A401A"/>
    <w:rsid w:val="005B7035"/>
    <w:rsid w:val="005C1BB9"/>
    <w:rsid w:val="005C68D3"/>
    <w:rsid w:val="005D1943"/>
    <w:rsid w:val="005E019F"/>
    <w:rsid w:val="005E037D"/>
    <w:rsid w:val="005E3824"/>
    <w:rsid w:val="005E3B89"/>
    <w:rsid w:val="005F2EFB"/>
    <w:rsid w:val="00617590"/>
    <w:rsid w:val="0063306A"/>
    <w:rsid w:val="006367DA"/>
    <w:rsid w:val="006626FE"/>
    <w:rsid w:val="00671F2D"/>
    <w:rsid w:val="006723CE"/>
    <w:rsid w:val="006939F9"/>
    <w:rsid w:val="006A4D17"/>
    <w:rsid w:val="006B3B13"/>
    <w:rsid w:val="006B5014"/>
    <w:rsid w:val="006B51C7"/>
    <w:rsid w:val="006C0140"/>
    <w:rsid w:val="006C573C"/>
    <w:rsid w:val="006C7E58"/>
    <w:rsid w:val="006F0065"/>
    <w:rsid w:val="007007CE"/>
    <w:rsid w:val="00713863"/>
    <w:rsid w:val="007327B9"/>
    <w:rsid w:val="00743993"/>
    <w:rsid w:val="00764007"/>
    <w:rsid w:val="00782744"/>
    <w:rsid w:val="007910EE"/>
    <w:rsid w:val="007A0632"/>
    <w:rsid w:val="007A1C97"/>
    <w:rsid w:val="007A21D7"/>
    <w:rsid w:val="007C301D"/>
    <w:rsid w:val="007C733B"/>
    <w:rsid w:val="007D1155"/>
    <w:rsid w:val="007D2F04"/>
    <w:rsid w:val="007E0E92"/>
    <w:rsid w:val="007E7D3C"/>
    <w:rsid w:val="007F554B"/>
    <w:rsid w:val="008065FD"/>
    <w:rsid w:val="008130F1"/>
    <w:rsid w:val="00817563"/>
    <w:rsid w:val="0083499D"/>
    <w:rsid w:val="0084328F"/>
    <w:rsid w:val="00845605"/>
    <w:rsid w:val="008463D6"/>
    <w:rsid w:val="008562B5"/>
    <w:rsid w:val="00863103"/>
    <w:rsid w:val="008672FD"/>
    <w:rsid w:val="00867E02"/>
    <w:rsid w:val="00894B62"/>
    <w:rsid w:val="008B220B"/>
    <w:rsid w:val="008B27F5"/>
    <w:rsid w:val="008C4915"/>
    <w:rsid w:val="008D35C2"/>
    <w:rsid w:val="008E5DAD"/>
    <w:rsid w:val="008E6D1D"/>
    <w:rsid w:val="009055E4"/>
    <w:rsid w:val="00922F94"/>
    <w:rsid w:val="00924F5F"/>
    <w:rsid w:val="00937048"/>
    <w:rsid w:val="009501F5"/>
    <w:rsid w:val="00954E03"/>
    <w:rsid w:val="00960306"/>
    <w:rsid w:val="00963529"/>
    <w:rsid w:val="00964B34"/>
    <w:rsid w:val="0096503B"/>
    <w:rsid w:val="009731EA"/>
    <w:rsid w:val="009862DE"/>
    <w:rsid w:val="00990B02"/>
    <w:rsid w:val="009C09D3"/>
    <w:rsid w:val="009C2AC3"/>
    <w:rsid w:val="009D1251"/>
    <w:rsid w:val="009E22E0"/>
    <w:rsid w:val="00A055CF"/>
    <w:rsid w:val="00A068AC"/>
    <w:rsid w:val="00A35114"/>
    <w:rsid w:val="00A361C9"/>
    <w:rsid w:val="00A61F0A"/>
    <w:rsid w:val="00A8528B"/>
    <w:rsid w:val="00A85DAA"/>
    <w:rsid w:val="00A93073"/>
    <w:rsid w:val="00A94283"/>
    <w:rsid w:val="00AB6153"/>
    <w:rsid w:val="00AC0C35"/>
    <w:rsid w:val="00AC6D04"/>
    <w:rsid w:val="00AD12A6"/>
    <w:rsid w:val="00AE20E9"/>
    <w:rsid w:val="00B00197"/>
    <w:rsid w:val="00B01F3E"/>
    <w:rsid w:val="00B027AA"/>
    <w:rsid w:val="00B04A1E"/>
    <w:rsid w:val="00B07725"/>
    <w:rsid w:val="00B1718A"/>
    <w:rsid w:val="00B21D44"/>
    <w:rsid w:val="00B43E3B"/>
    <w:rsid w:val="00B505CF"/>
    <w:rsid w:val="00B71A2E"/>
    <w:rsid w:val="00B73331"/>
    <w:rsid w:val="00B759FA"/>
    <w:rsid w:val="00B75A86"/>
    <w:rsid w:val="00B7614C"/>
    <w:rsid w:val="00BA4E30"/>
    <w:rsid w:val="00BB5E5B"/>
    <w:rsid w:val="00BF077F"/>
    <w:rsid w:val="00C06E38"/>
    <w:rsid w:val="00C16564"/>
    <w:rsid w:val="00C21C75"/>
    <w:rsid w:val="00C325C9"/>
    <w:rsid w:val="00C33697"/>
    <w:rsid w:val="00C41B0B"/>
    <w:rsid w:val="00C62047"/>
    <w:rsid w:val="00C62D79"/>
    <w:rsid w:val="00C7245B"/>
    <w:rsid w:val="00C73B67"/>
    <w:rsid w:val="00C87756"/>
    <w:rsid w:val="00CA4FE8"/>
    <w:rsid w:val="00CA5C15"/>
    <w:rsid w:val="00CB2B30"/>
    <w:rsid w:val="00CB2E73"/>
    <w:rsid w:val="00CB6767"/>
    <w:rsid w:val="00CB76BC"/>
    <w:rsid w:val="00CC4730"/>
    <w:rsid w:val="00CD6D6E"/>
    <w:rsid w:val="00CE2F19"/>
    <w:rsid w:val="00D05F58"/>
    <w:rsid w:val="00D14314"/>
    <w:rsid w:val="00D2004D"/>
    <w:rsid w:val="00D31AF1"/>
    <w:rsid w:val="00D50F3E"/>
    <w:rsid w:val="00D815FA"/>
    <w:rsid w:val="00D85BA4"/>
    <w:rsid w:val="00D909BB"/>
    <w:rsid w:val="00D90C53"/>
    <w:rsid w:val="00D96678"/>
    <w:rsid w:val="00DB3C95"/>
    <w:rsid w:val="00DB4B72"/>
    <w:rsid w:val="00DD0BF9"/>
    <w:rsid w:val="00DD47B3"/>
    <w:rsid w:val="00DE7AFA"/>
    <w:rsid w:val="00DF1DA3"/>
    <w:rsid w:val="00E01FDD"/>
    <w:rsid w:val="00E062DA"/>
    <w:rsid w:val="00E17465"/>
    <w:rsid w:val="00E17B0D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528D"/>
    <w:rsid w:val="00F06C97"/>
    <w:rsid w:val="00F120A8"/>
    <w:rsid w:val="00F36C1E"/>
    <w:rsid w:val="00F41ECC"/>
    <w:rsid w:val="00F4441B"/>
    <w:rsid w:val="00F5357C"/>
    <w:rsid w:val="00F57E87"/>
    <w:rsid w:val="00F6266C"/>
    <w:rsid w:val="00F7597C"/>
    <w:rsid w:val="00F866C1"/>
    <w:rsid w:val="00F93BBD"/>
    <w:rsid w:val="00FB202A"/>
    <w:rsid w:val="00FB27DA"/>
    <w:rsid w:val="00FD1481"/>
    <w:rsid w:val="00FD35BA"/>
    <w:rsid w:val="00FD5D6A"/>
    <w:rsid w:val="00FD6044"/>
    <w:rsid w:val="00FE02FA"/>
    <w:rsid w:val="00FE5060"/>
    <w:rsid w:val="00FF18F4"/>
    <w:rsid w:val="00FF39CA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34C97468-FCFA-428E-B01B-2F7280A0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507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22" Type="http://schemas.openxmlformats.org/officeDocument/2006/relationships/theme" Target="theme/theme1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B208920A0C840A3CDE654A4512E2F" ma:contentTypeVersion="0" ma:contentTypeDescription="Create a new document." ma:contentTypeScope="" ma:versionID="b2e561040e0ac59d152e97dc13bf78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A64556D1-1A43-4876-AF97-723425190E0E}"/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40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71</cp:revision>
  <cp:lastPrinted>2023-02-07T15:57:00Z</cp:lastPrinted>
  <dcterms:created xsi:type="dcterms:W3CDTF">2018-06-14T12:15:00Z</dcterms:created>
  <dcterms:modified xsi:type="dcterms:W3CDTF">2023-04-20T09:03:00Z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0x010100450B208920A0C840A3CDE654A4512E2F</vt:lpwstr>
  </property>
  <property fmtid="{D5CDD505-2E9C-101B-9397-08002B2CF9AE}" pid="4" name="_dlc_DocIdItemGuid">
    <vt:lpwstr>d204e6ef-9c3b-41db-a0f8-b83f565f0c38</vt:lpwstr>
  </property>
  <property fmtid="{D5CDD505-2E9C-101B-9397-08002B2CF9AE}" pid="5" name="Order">
    <vt:r8>686500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ComplianceAssetId">
    <vt:lpwstr/>
  </property>
</Properties>
</file>