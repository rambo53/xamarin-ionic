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43834F97" w:rsidR="00924F5F" w:rsidRPr="00494DCF" w:rsidRDefault="00507D33" w:rsidP="00401B0B">
      <w:pPr>
        <w:pStyle w:val="Titre"/>
        <w:rPr>
          <w:noProof/>
          <w:lang w:val="fr-FR"/>
        </w:rPr>
      </w:pPr>
      <w:r w:rsidRPr="004C3E20">
        <w:rPr>
          <w:lang w:val="fr-FR"/>
        </w:rPr>
        <w:t>Créer une application de type Trivial Poursuit (</w:t>
      </w:r>
      <w:r w:rsidR="005A401A">
        <w:rPr>
          <w:lang w:val="fr-FR"/>
        </w:rPr>
        <w:t>Optionnel</w:t>
      </w:r>
      <w:r w:rsidRPr="004C3E20">
        <w:rPr>
          <w:lang w:val="fr-FR"/>
        </w:rPr>
        <w:t>)</w:t>
      </w:r>
    </w:p>
    <w:p w14:paraId="2E71015A" w14:textId="41422315" w:rsidR="00924F5F" w:rsidRPr="00C62D79" w:rsidRDefault="00507D33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4C3E20">
        <w:rPr>
          <w:lang w:val="fr-FR"/>
        </w:rPr>
        <w:t>TP du module 9 - Interagir avec la plateforme native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A765D2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0040BCB2" w14:textId="3D52C3D0" w:rsidR="00924F5F" w:rsidRPr="00C62D79" w:rsidRDefault="00507D33" w:rsidP="00CA4FE8">
            <w:pPr>
              <w:pStyle w:val="TPnormal"/>
            </w:pPr>
            <w:r>
              <w:t>Avant de démarrer ce TP, il convient d’avoir suivi les vidéos des modules 1 à 9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D7F297E" w:rsidR="00924F5F" w:rsidRPr="00C62D79" w:rsidRDefault="004C3E20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924F5F">
              <w:rPr>
                <w:lang w:val="fr-FR"/>
              </w:rPr>
              <w:t xml:space="preserve"> heure</w:t>
            </w:r>
            <w:r w:rsidR="007C733B">
              <w:rPr>
                <w:lang w:val="fr-FR"/>
              </w:rPr>
              <w:t>s</w:t>
            </w:r>
          </w:p>
        </w:tc>
      </w:tr>
    </w:tbl>
    <w:p w14:paraId="1FF6AAEE" w14:textId="233B9D16" w:rsidR="00F6266C" w:rsidRDefault="00F6266C" w:rsidP="00F6266C">
      <w:pPr>
        <w:pStyle w:val="TPTitre"/>
      </w:pPr>
      <w:r>
        <w:t>Énoncé</w:t>
      </w:r>
    </w:p>
    <w:p w14:paraId="1589E882" w14:textId="7486981D" w:rsidR="008A431E" w:rsidRDefault="008A431E" w:rsidP="00E84FDA">
      <w:pPr>
        <w:pStyle w:val="TPnormalpuce1"/>
        <w:ind w:left="709"/>
      </w:pPr>
      <w:r>
        <w:t xml:space="preserve">Ajouter l’API </w:t>
      </w:r>
      <w:r w:rsidR="001044E4">
        <w:t>@capacitor/preferences</w:t>
      </w:r>
    </w:p>
    <w:p w14:paraId="0D4D3F07" w14:textId="77777777" w:rsidR="00AB75CD" w:rsidRDefault="00604300" w:rsidP="00AB75CD">
      <w:pPr>
        <w:pStyle w:val="TPnormalpuce1"/>
        <w:ind w:left="709"/>
      </w:pPr>
      <w:r>
        <w:t>Elle manipule des données similaires à LocalStorage pour les navigateurs</w:t>
      </w:r>
    </w:p>
    <w:p w14:paraId="606777D8" w14:textId="05B6DECC" w:rsidR="00AB75CD" w:rsidRDefault="00604300" w:rsidP="00AB75CD">
      <w:pPr>
        <w:pStyle w:val="TPnormalpuce1"/>
        <w:numPr>
          <w:ilvl w:val="1"/>
          <w:numId w:val="15"/>
        </w:numPr>
      </w:pPr>
      <w:r>
        <w:t>Mais comme ces données peuvent être vidées p</w:t>
      </w:r>
      <w:r w:rsidR="00FC27E3">
        <w:t>ar</w:t>
      </w:r>
      <w:r>
        <w:t xml:space="preserve"> les OS natifs</w:t>
      </w:r>
      <w:r w:rsidR="002C2059">
        <w:t> ;</w:t>
      </w:r>
      <w:r>
        <w:t xml:space="preserve"> si besoin</w:t>
      </w:r>
    </w:p>
    <w:p w14:paraId="2317C7B4" w14:textId="47BBD096" w:rsidR="00604300" w:rsidRDefault="00604300" w:rsidP="00AB75CD">
      <w:pPr>
        <w:pStyle w:val="TPnormalpuce1"/>
        <w:numPr>
          <w:ilvl w:val="1"/>
          <w:numId w:val="15"/>
        </w:numPr>
      </w:pPr>
      <w:r>
        <w:t>Il faut privilégier des solutions natives</w:t>
      </w:r>
      <w:r w:rsidR="00FA0C13">
        <w:t xml:space="preserve"> et durable</w:t>
      </w:r>
      <w:r w:rsidR="00411652">
        <w:t> ;</w:t>
      </w:r>
      <w:r>
        <w:t xml:space="preserve"> à la place</w:t>
      </w:r>
      <w:r w:rsidR="00FA0C13">
        <w:t xml:space="preserve"> </w:t>
      </w:r>
    </w:p>
    <w:p w14:paraId="685F8A5C" w14:textId="77777777" w:rsidR="00ED1D10" w:rsidRDefault="00ED1D10" w:rsidP="00AB75CD">
      <w:pPr>
        <w:pStyle w:val="TPnormalpuce1"/>
        <w:ind w:left="709"/>
      </w:pPr>
      <w:r>
        <w:t>Pour iOS, elle manipulera les</w:t>
      </w:r>
      <w:r w:rsidR="008A431E">
        <w:t xml:space="preserve"> « </w:t>
      </w:r>
      <w:hyperlink r:id="rId11" w:tgtFrame="_blank" w:history="1">
        <w:r w:rsidR="008A431E" w:rsidRPr="00F43BB1">
          <w:t>UserDefaults</w:t>
        </w:r>
      </w:hyperlink>
      <w:r w:rsidR="008A431E">
        <w:t> »</w:t>
      </w:r>
      <w:r w:rsidR="008A431E" w:rsidRPr="00F43BB1">
        <w:t xml:space="preserve"> </w:t>
      </w:r>
    </w:p>
    <w:p w14:paraId="66A9834A" w14:textId="5797177B" w:rsidR="008A431E" w:rsidRDefault="00ED1D10" w:rsidP="00AB75CD">
      <w:pPr>
        <w:pStyle w:val="TPnormalpuce1"/>
        <w:ind w:left="709"/>
      </w:pPr>
      <w:r>
        <w:t>Pour Android, elle manipulera</w:t>
      </w:r>
      <w:r w:rsidR="008A431E" w:rsidRPr="00F43BB1">
        <w:t xml:space="preserve"> </w:t>
      </w:r>
      <w:r w:rsidR="008A431E">
        <w:t>« </w:t>
      </w:r>
      <w:hyperlink r:id="rId12" w:tgtFrame="_blank" w:history="1">
        <w:r w:rsidR="008A431E" w:rsidRPr="00F43BB1">
          <w:t>SharedPreferences</w:t>
        </w:r>
      </w:hyperlink>
      <w:r w:rsidR="008A431E">
        <w:t> »</w:t>
      </w:r>
      <w:r w:rsidR="008A431E" w:rsidRPr="00F43BB1">
        <w:t xml:space="preserve"> </w:t>
      </w:r>
    </w:p>
    <w:p w14:paraId="5A6CA47F" w14:textId="07EF73CB" w:rsidR="00ED1D10" w:rsidRDefault="00ED1D10" w:rsidP="00AB75CD">
      <w:pPr>
        <w:pStyle w:val="TPnormalpuce1"/>
        <w:ind w:left="709"/>
      </w:pPr>
      <w:r>
        <w:t>Pensez bien que ce n’est pas une base de données, mais bien un stockage de préférences, sous forme de MAP</w:t>
      </w:r>
    </w:p>
    <w:p w14:paraId="25DD7B40" w14:textId="5858566A" w:rsidR="007643F2" w:rsidRDefault="00DB1F2E" w:rsidP="007643F2">
      <w:pPr>
        <w:pStyle w:val="TPnormalpuce1"/>
        <w:ind w:left="709"/>
      </w:pPr>
      <w:r>
        <w:t>Si l’utilisateur a coché la case « Sauvegarder ses informations », u</w:t>
      </w:r>
      <w:r w:rsidR="00507D33">
        <w:t xml:space="preserve">tiliser </w:t>
      </w:r>
      <w:r w:rsidR="00302FF5">
        <w:t>cette API</w:t>
      </w:r>
      <w:r w:rsidR="00507D33">
        <w:t xml:space="preserve"> pour stocker et restaurer </w:t>
      </w:r>
    </w:p>
    <w:p w14:paraId="5C984FFC" w14:textId="5ED4D432" w:rsidR="00DB1F2E" w:rsidRDefault="00DB1F2E" w:rsidP="00DB1F2E">
      <w:pPr>
        <w:pStyle w:val="TPnormalpuce1"/>
        <w:numPr>
          <w:ilvl w:val="1"/>
          <w:numId w:val="15"/>
        </w:numPr>
      </w:pPr>
      <w:r>
        <w:t>L</w:t>
      </w:r>
      <w:r w:rsidR="00507D33">
        <w:t>e pseudonyme</w:t>
      </w:r>
      <w:r w:rsidR="00ED2A9A">
        <w:t>,</w:t>
      </w:r>
      <w:r w:rsidR="00507D33">
        <w:t xml:space="preserve"> </w:t>
      </w:r>
    </w:p>
    <w:p w14:paraId="19C0B498" w14:textId="4D66E84D" w:rsidR="00DB1F2E" w:rsidRDefault="00DB1F2E" w:rsidP="00DB1F2E">
      <w:pPr>
        <w:pStyle w:val="TPnormalpuce1"/>
        <w:numPr>
          <w:ilvl w:val="1"/>
          <w:numId w:val="15"/>
        </w:numPr>
      </w:pPr>
      <w:r>
        <w:t>L</w:t>
      </w:r>
      <w:r w:rsidR="00507D33">
        <w:t>e niveau de difficulté</w:t>
      </w:r>
      <w:r w:rsidR="00CA4ED2">
        <w:t xml:space="preserve"> </w:t>
      </w:r>
    </w:p>
    <w:p w14:paraId="46EEB1CC" w14:textId="4FF7F51A" w:rsidR="00DB1F2E" w:rsidRDefault="00DB1F2E" w:rsidP="00DB1F2E">
      <w:pPr>
        <w:pStyle w:val="TPnormalpuce1"/>
        <w:numPr>
          <w:ilvl w:val="1"/>
          <w:numId w:val="15"/>
        </w:numPr>
      </w:pPr>
      <w:r>
        <w:t>E</w:t>
      </w:r>
      <w:r w:rsidR="00CA4ED2">
        <w:t>t le score du joueur</w:t>
      </w:r>
      <w:r w:rsidR="00507D33">
        <w:t xml:space="preserve"> </w:t>
      </w:r>
    </w:p>
    <w:p w14:paraId="7682C30E" w14:textId="1F6175BD" w:rsidR="007643F2" w:rsidRDefault="007643F2" w:rsidP="007643F2">
      <w:pPr>
        <w:pStyle w:val="TPnormalpuce1"/>
        <w:ind w:left="709"/>
      </w:pPr>
      <w:r>
        <w:t>A chaque lancement de l’application, il faut vérifier les préférences de l’utilisateur</w:t>
      </w:r>
    </w:p>
    <w:p w14:paraId="78EE9C56" w14:textId="35DDA1AF" w:rsidR="007643F2" w:rsidRDefault="007643F2" w:rsidP="007643F2">
      <w:pPr>
        <w:pStyle w:val="TPnormalpuce1"/>
        <w:numPr>
          <w:ilvl w:val="1"/>
          <w:numId w:val="15"/>
        </w:numPr>
      </w:pPr>
      <w:r>
        <w:t>Si un pseudonyme est conservé, il faudra recharger</w:t>
      </w:r>
    </w:p>
    <w:p w14:paraId="01A11ED2" w14:textId="77777777" w:rsidR="007643F2" w:rsidRDefault="007643F2" w:rsidP="007643F2">
      <w:pPr>
        <w:pStyle w:val="TPnormalpuce1"/>
        <w:numPr>
          <w:ilvl w:val="1"/>
          <w:numId w:val="15"/>
        </w:numPr>
      </w:pPr>
      <w:r>
        <w:t xml:space="preserve">Le pseudonyme, </w:t>
      </w:r>
    </w:p>
    <w:p w14:paraId="1D28154A" w14:textId="77777777" w:rsidR="007643F2" w:rsidRDefault="007643F2" w:rsidP="007643F2">
      <w:pPr>
        <w:pStyle w:val="TPnormalpuce1"/>
        <w:numPr>
          <w:ilvl w:val="1"/>
          <w:numId w:val="15"/>
        </w:numPr>
      </w:pPr>
      <w:r>
        <w:t xml:space="preserve">Le niveau de difficulté </w:t>
      </w:r>
    </w:p>
    <w:p w14:paraId="25C577CD" w14:textId="77777777" w:rsidR="007643F2" w:rsidRDefault="007643F2" w:rsidP="007643F2">
      <w:pPr>
        <w:pStyle w:val="TPnormalpuce1"/>
        <w:numPr>
          <w:ilvl w:val="1"/>
          <w:numId w:val="15"/>
        </w:numPr>
      </w:pPr>
      <w:r>
        <w:t xml:space="preserve">Et le score du joueur </w:t>
      </w:r>
    </w:p>
    <w:p w14:paraId="1290997C" w14:textId="1AAE5592" w:rsidR="007643F2" w:rsidRDefault="007643F2" w:rsidP="007643F2">
      <w:pPr>
        <w:pStyle w:val="TPnormalpuce1"/>
        <w:numPr>
          <w:ilvl w:val="1"/>
          <w:numId w:val="15"/>
        </w:numPr>
      </w:pPr>
      <w:r>
        <w:t>Et activer le mode sauvegarde</w:t>
      </w:r>
    </w:p>
    <w:sectPr w:rsidR="007643F2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CA4E" w14:textId="77777777" w:rsidR="0048678A" w:rsidRDefault="0048678A" w:rsidP="006C7E58">
      <w:r>
        <w:separator/>
      </w:r>
    </w:p>
  </w:endnote>
  <w:endnote w:type="continuationSeparator" w:id="0">
    <w:p w14:paraId="1618AB60" w14:textId="77777777" w:rsidR="0048678A" w:rsidRDefault="0048678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6626FE" w14:paraId="157416F4" w14:textId="77777777" w:rsidTr="00867E02">
      <w:tc>
        <w:tcPr>
          <w:tcW w:w="4889" w:type="dxa"/>
          <w:vAlign w:val="bottom"/>
        </w:tcPr>
        <w:p w14:paraId="157416F2" w14:textId="77777777" w:rsidR="006626FE" w:rsidRDefault="006626FE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6626FE" w:rsidRDefault="006626FE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6626FE" w:rsidRDefault="006626FE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EECC" w14:textId="77777777" w:rsidR="0048678A" w:rsidRDefault="0048678A" w:rsidP="006C7E58">
      <w:r>
        <w:separator/>
      </w:r>
    </w:p>
  </w:footnote>
  <w:footnote w:type="continuationSeparator" w:id="0">
    <w:p w14:paraId="3EBEDAE4" w14:textId="77777777" w:rsidR="0048678A" w:rsidRDefault="0048678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92B1" w14:textId="1A64E8D5" w:rsidR="006626FE" w:rsidRPr="00401B0B" w:rsidRDefault="00A765D2" w:rsidP="006C7E58">
    <w:pPr>
      <w:pStyle w:val="En-tte"/>
      <w:jc w:val="right"/>
      <w:rPr>
        <w:color w:val="343642"/>
        <w:sz w:val="22"/>
        <w:lang w:val="fr-FR"/>
      </w:rPr>
    </w:pPr>
    <w:r>
      <w:rPr>
        <w:sz w:val="22"/>
        <w:lang w:val="fr-FR"/>
      </w:rPr>
      <w:t>Cross-Platform Ionic</w:t>
    </w:r>
  </w:p>
  <w:p w14:paraId="157416F1" w14:textId="77777777" w:rsidR="006626FE" w:rsidRPr="006C7E58" w:rsidRDefault="006626FE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77037">
    <w:abstractNumId w:val="24"/>
  </w:num>
  <w:num w:numId="2" w16cid:durableId="52654867">
    <w:abstractNumId w:val="25"/>
  </w:num>
  <w:num w:numId="3" w16cid:durableId="1371877173">
    <w:abstractNumId w:val="5"/>
  </w:num>
  <w:num w:numId="4" w16cid:durableId="157235778">
    <w:abstractNumId w:val="13"/>
  </w:num>
  <w:num w:numId="5" w16cid:durableId="745415585">
    <w:abstractNumId w:val="7"/>
  </w:num>
  <w:num w:numId="6" w16cid:durableId="392776714">
    <w:abstractNumId w:val="21"/>
  </w:num>
  <w:num w:numId="7" w16cid:durableId="2072342450">
    <w:abstractNumId w:val="15"/>
  </w:num>
  <w:num w:numId="8" w16cid:durableId="385181945">
    <w:abstractNumId w:val="0"/>
  </w:num>
  <w:num w:numId="9" w16cid:durableId="315185012">
    <w:abstractNumId w:val="17"/>
  </w:num>
  <w:num w:numId="10" w16cid:durableId="991257655">
    <w:abstractNumId w:val="12"/>
  </w:num>
  <w:num w:numId="11" w16cid:durableId="443572948">
    <w:abstractNumId w:val="1"/>
  </w:num>
  <w:num w:numId="12" w16cid:durableId="1999963046">
    <w:abstractNumId w:val="18"/>
  </w:num>
  <w:num w:numId="13" w16cid:durableId="223368721">
    <w:abstractNumId w:val="11"/>
  </w:num>
  <w:num w:numId="14" w16cid:durableId="1701861238">
    <w:abstractNumId w:val="10"/>
  </w:num>
  <w:num w:numId="15" w16cid:durableId="1800801345">
    <w:abstractNumId w:val="20"/>
  </w:num>
  <w:num w:numId="16" w16cid:durableId="377323516">
    <w:abstractNumId w:val="3"/>
  </w:num>
  <w:num w:numId="17" w16cid:durableId="1644768987">
    <w:abstractNumId w:val="19"/>
  </w:num>
  <w:num w:numId="18" w16cid:durableId="2133403065">
    <w:abstractNumId w:val="6"/>
  </w:num>
  <w:num w:numId="19" w16cid:durableId="825392774">
    <w:abstractNumId w:val="22"/>
  </w:num>
  <w:num w:numId="20" w16cid:durableId="452286857">
    <w:abstractNumId w:val="4"/>
  </w:num>
  <w:num w:numId="21" w16cid:durableId="1240092886">
    <w:abstractNumId w:val="2"/>
  </w:num>
  <w:num w:numId="22" w16cid:durableId="1944998522">
    <w:abstractNumId w:val="14"/>
  </w:num>
  <w:num w:numId="23" w16cid:durableId="2080905083">
    <w:abstractNumId w:val="23"/>
  </w:num>
  <w:num w:numId="24" w16cid:durableId="62025032">
    <w:abstractNumId w:val="16"/>
  </w:num>
  <w:num w:numId="25" w16cid:durableId="283125267">
    <w:abstractNumId w:val="9"/>
  </w:num>
  <w:num w:numId="26" w16cid:durableId="3801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5791"/>
    <w:rsid w:val="00011C60"/>
    <w:rsid w:val="000122A5"/>
    <w:rsid w:val="000417F6"/>
    <w:rsid w:val="000504C9"/>
    <w:rsid w:val="00066938"/>
    <w:rsid w:val="000753A7"/>
    <w:rsid w:val="000768DC"/>
    <w:rsid w:val="00097F0B"/>
    <w:rsid w:val="000A1582"/>
    <w:rsid w:val="000D0A8C"/>
    <w:rsid w:val="000E3145"/>
    <w:rsid w:val="000E5CCE"/>
    <w:rsid w:val="000F0864"/>
    <w:rsid w:val="000F50AF"/>
    <w:rsid w:val="001044E4"/>
    <w:rsid w:val="00116AA7"/>
    <w:rsid w:val="0012509D"/>
    <w:rsid w:val="00125DCA"/>
    <w:rsid w:val="00136790"/>
    <w:rsid w:val="001401FB"/>
    <w:rsid w:val="00145C0F"/>
    <w:rsid w:val="00151AA0"/>
    <w:rsid w:val="00177E97"/>
    <w:rsid w:val="00180858"/>
    <w:rsid w:val="001A0D7C"/>
    <w:rsid w:val="001B4DA8"/>
    <w:rsid w:val="001C739D"/>
    <w:rsid w:val="001D3BFC"/>
    <w:rsid w:val="001F1432"/>
    <w:rsid w:val="001F18FA"/>
    <w:rsid w:val="00200879"/>
    <w:rsid w:val="002020E8"/>
    <w:rsid w:val="00221591"/>
    <w:rsid w:val="00225D2C"/>
    <w:rsid w:val="002263D9"/>
    <w:rsid w:val="00241941"/>
    <w:rsid w:val="00241BEE"/>
    <w:rsid w:val="00261F4C"/>
    <w:rsid w:val="002646B8"/>
    <w:rsid w:val="00277014"/>
    <w:rsid w:val="00277CDD"/>
    <w:rsid w:val="002835C6"/>
    <w:rsid w:val="00287D81"/>
    <w:rsid w:val="002A2662"/>
    <w:rsid w:val="002A28BA"/>
    <w:rsid w:val="002B04EA"/>
    <w:rsid w:val="002B46A0"/>
    <w:rsid w:val="002C2059"/>
    <w:rsid w:val="002C4936"/>
    <w:rsid w:val="002C5032"/>
    <w:rsid w:val="002D2B64"/>
    <w:rsid w:val="002D2C80"/>
    <w:rsid w:val="002F78BE"/>
    <w:rsid w:val="00301257"/>
    <w:rsid w:val="00302FF5"/>
    <w:rsid w:val="00327A7C"/>
    <w:rsid w:val="003471EF"/>
    <w:rsid w:val="003548A0"/>
    <w:rsid w:val="003709F1"/>
    <w:rsid w:val="00382C06"/>
    <w:rsid w:val="00384614"/>
    <w:rsid w:val="00387206"/>
    <w:rsid w:val="003C6A4C"/>
    <w:rsid w:val="003C6EFC"/>
    <w:rsid w:val="003D7207"/>
    <w:rsid w:val="003E676A"/>
    <w:rsid w:val="003F6CEB"/>
    <w:rsid w:val="003F7479"/>
    <w:rsid w:val="00401B0B"/>
    <w:rsid w:val="00411652"/>
    <w:rsid w:val="00450C5E"/>
    <w:rsid w:val="0048302D"/>
    <w:rsid w:val="0048678A"/>
    <w:rsid w:val="00492FCA"/>
    <w:rsid w:val="00494DCF"/>
    <w:rsid w:val="004B092D"/>
    <w:rsid w:val="004C2502"/>
    <w:rsid w:val="004C3E20"/>
    <w:rsid w:val="004C7C8D"/>
    <w:rsid w:val="004F2C2E"/>
    <w:rsid w:val="005056C3"/>
    <w:rsid w:val="00507D33"/>
    <w:rsid w:val="00535173"/>
    <w:rsid w:val="00544157"/>
    <w:rsid w:val="00556E19"/>
    <w:rsid w:val="0057306B"/>
    <w:rsid w:val="00574CA2"/>
    <w:rsid w:val="005A36E5"/>
    <w:rsid w:val="005A401A"/>
    <w:rsid w:val="005B1BEA"/>
    <w:rsid w:val="005C1BB9"/>
    <w:rsid w:val="005C68D3"/>
    <w:rsid w:val="005D1943"/>
    <w:rsid w:val="005E037D"/>
    <w:rsid w:val="005E3B89"/>
    <w:rsid w:val="005F165B"/>
    <w:rsid w:val="005F2EFB"/>
    <w:rsid w:val="00604300"/>
    <w:rsid w:val="0063306A"/>
    <w:rsid w:val="006367DA"/>
    <w:rsid w:val="006626FE"/>
    <w:rsid w:val="006723CE"/>
    <w:rsid w:val="006939F9"/>
    <w:rsid w:val="006A4D17"/>
    <w:rsid w:val="006B3B13"/>
    <w:rsid w:val="006B5014"/>
    <w:rsid w:val="006C573C"/>
    <w:rsid w:val="006C7E58"/>
    <w:rsid w:val="007007CE"/>
    <w:rsid w:val="00713863"/>
    <w:rsid w:val="007327B9"/>
    <w:rsid w:val="00743993"/>
    <w:rsid w:val="00764007"/>
    <w:rsid w:val="007643F2"/>
    <w:rsid w:val="00782744"/>
    <w:rsid w:val="007910EE"/>
    <w:rsid w:val="007A1C97"/>
    <w:rsid w:val="007A21D7"/>
    <w:rsid w:val="007C301D"/>
    <w:rsid w:val="007C733B"/>
    <w:rsid w:val="007D1155"/>
    <w:rsid w:val="007D2F04"/>
    <w:rsid w:val="007E0E92"/>
    <w:rsid w:val="007E7D3C"/>
    <w:rsid w:val="008065FD"/>
    <w:rsid w:val="008130F1"/>
    <w:rsid w:val="0083499D"/>
    <w:rsid w:val="0084328F"/>
    <w:rsid w:val="00845605"/>
    <w:rsid w:val="008463D6"/>
    <w:rsid w:val="00863103"/>
    <w:rsid w:val="008672FD"/>
    <w:rsid w:val="00867E02"/>
    <w:rsid w:val="00894B62"/>
    <w:rsid w:val="008A431E"/>
    <w:rsid w:val="008B220B"/>
    <w:rsid w:val="008B27F5"/>
    <w:rsid w:val="008C4915"/>
    <w:rsid w:val="008D35C2"/>
    <w:rsid w:val="008E5DAD"/>
    <w:rsid w:val="008E6D1D"/>
    <w:rsid w:val="00906A88"/>
    <w:rsid w:val="00922F94"/>
    <w:rsid w:val="00924F5F"/>
    <w:rsid w:val="00937048"/>
    <w:rsid w:val="009436C1"/>
    <w:rsid w:val="009501F5"/>
    <w:rsid w:val="00954E03"/>
    <w:rsid w:val="00960306"/>
    <w:rsid w:val="00964B34"/>
    <w:rsid w:val="0096503B"/>
    <w:rsid w:val="009731EA"/>
    <w:rsid w:val="009862DE"/>
    <w:rsid w:val="00990B02"/>
    <w:rsid w:val="009C09D3"/>
    <w:rsid w:val="009C2AC3"/>
    <w:rsid w:val="009D1251"/>
    <w:rsid w:val="009E22E0"/>
    <w:rsid w:val="00A055CF"/>
    <w:rsid w:val="00A361C9"/>
    <w:rsid w:val="00A765D2"/>
    <w:rsid w:val="00A8528B"/>
    <w:rsid w:val="00A93073"/>
    <w:rsid w:val="00A94283"/>
    <w:rsid w:val="00AA25FD"/>
    <w:rsid w:val="00AB6153"/>
    <w:rsid w:val="00AB75CD"/>
    <w:rsid w:val="00AC0C35"/>
    <w:rsid w:val="00AD0E02"/>
    <w:rsid w:val="00AD12A6"/>
    <w:rsid w:val="00AE20E9"/>
    <w:rsid w:val="00B00197"/>
    <w:rsid w:val="00B027AA"/>
    <w:rsid w:val="00B04A1E"/>
    <w:rsid w:val="00B11D75"/>
    <w:rsid w:val="00B1718A"/>
    <w:rsid w:val="00B43E3B"/>
    <w:rsid w:val="00B71A2E"/>
    <w:rsid w:val="00B73331"/>
    <w:rsid w:val="00B75A86"/>
    <w:rsid w:val="00B7614C"/>
    <w:rsid w:val="00BA4E30"/>
    <w:rsid w:val="00BB5E5B"/>
    <w:rsid w:val="00BF077F"/>
    <w:rsid w:val="00C06E38"/>
    <w:rsid w:val="00C16564"/>
    <w:rsid w:val="00C21C75"/>
    <w:rsid w:val="00C33697"/>
    <w:rsid w:val="00C41B0B"/>
    <w:rsid w:val="00C62D79"/>
    <w:rsid w:val="00C87756"/>
    <w:rsid w:val="00CA4ED2"/>
    <w:rsid w:val="00CA4FE8"/>
    <w:rsid w:val="00CA5C15"/>
    <w:rsid w:val="00CB2B30"/>
    <w:rsid w:val="00CB2E73"/>
    <w:rsid w:val="00CB6767"/>
    <w:rsid w:val="00CB76BC"/>
    <w:rsid w:val="00CC4730"/>
    <w:rsid w:val="00CD6D6E"/>
    <w:rsid w:val="00CE2F19"/>
    <w:rsid w:val="00D05F58"/>
    <w:rsid w:val="00D14314"/>
    <w:rsid w:val="00D2004D"/>
    <w:rsid w:val="00D31AF1"/>
    <w:rsid w:val="00D4605D"/>
    <w:rsid w:val="00D85BA4"/>
    <w:rsid w:val="00D909BB"/>
    <w:rsid w:val="00D90C53"/>
    <w:rsid w:val="00D96678"/>
    <w:rsid w:val="00DB1F2E"/>
    <w:rsid w:val="00DB3C95"/>
    <w:rsid w:val="00DB4B72"/>
    <w:rsid w:val="00DD0BF9"/>
    <w:rsid w:val="00DD47B3"/>
    <w:rsid w:val="00DF1DA3"/>
    <w:rsid w:val="00E01FDD"/>
    <w:rsid w:val="00E17465"/>
    <w:rsid w:val="00E246FE"/>
    <w:rsid w:val="00E34680"/>
    <w:rsid w:val="00E36F60"/>
    <w:rsid w:val="00E4477C"/>
    <w:rsid w:val="00E615EA"/>
    <w:rsid w:val="00E638DF"/>
    <w:rsid w:val="00E7188C"/>
    <w:rsid w:val="00E84FDA"/>
    <w:rsid w:val="00EA0653"/>
    <w:rsid w:val="00EA5D3D"/>
    <w:rsid w:val="00EC3EBA"/>
    <w:rsid w:val="00EC4F09"/>
    <w:rsid w:val="00ED1D10"/>
    <w:rsid w:val="00ED20EC"/>
    <w:rsid w:val="00ED2A9A"/>
    <w:rsid w:val="00EE0C81"/>
    <w:rsid w:val="00EF0131"/>
    <w:rsid w:val="00EF0B47"/>
    <w:rsid w:val="00F028ED"/>
    <w:rsid w:val="00F0457F"/>
    <w:rsid w:val="00F04A90"/>
    <w:rsid w:val="00F0528D"/>
    <w:rsid w:val="00F06C97"/>
    <w:rsid w:val="00F120A8"/>
    <w:rsid w:val="00F36C1E"/>
    <w:rsid w:val="00F41ECC"/>
    <w:rsid w:val="00F43BB1"/>
    <w:rsid w:val="00F52200"/>
    <w:rsid w:val="00F5357C"/>
    <w:rsid w:val="00F6266C"/>
    <w:rsid w:val="00F7597C"/>
    <w:rsid w:val="00F866C1"/>
    <w:rsid w:val="00FA0C13"/>
    <w:rsid w:val="00FA4853"/>
    <w:rsid w:val="00FB202A"/>
    <w:rsid w:val="00FB27DA"/>
    <w:rsid w:val="00FC27E3"/>
    <w:rsid w:val="00FD35BA"/>
    <w:rsid w:val="00FD5D6A"/>
    <w:rsid w:val="00FD6044"/>
    <w:rsid w:val="00FE02FA"/>
    <w:rsid w:val="00FE5060"/>
    <w:rsid w:val="00FF18F4"/>
    <w:rsid w:val="00FF39C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34C97468-FCFA-428E-B01B-2F7280A0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50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reference/android/content/SharedPreferen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hyperlink" Target="https://developer.apple.com/documentation/foundation/userdefaults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B208920A0C840A3CDE654A4512E2F" ma:contentTypeVersion="0" ma:contentTypeDescription="Create a new document." ma:contentTypeScope="" ma:versionID="b2e561040e0ac59d152e97dc13bf78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00307-9851-49F6-86BB-C95FF1349DEC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51</cp:revision>
  <cp:lastPrinted>2023-02-08T08:09:00Z</cp:lastPrinted>
  <dcterms:created xsi:type="dcterms:W3CDTF">2018-06-14T12:15:00Z</dcterms:created>
  <dcterms:modified xsi:type="dcterms:W3CDTF">2023-05-10T12:08:00Z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0x010100450B208920A0C840A3CDE654A4512E2F</vt:lpwstr>
  </property>
  <property fmtid="{D5CDD505-2E9C-101B-9397-08002B2CF9AE}" pid="4" name="_dlc_DocIdItemGuid">
    <vt:lpwstr>d204e6ef-9c3b-41db-a0f8-b83f565f0c38</vt:lpwstr>
  </property>
  <property fmtid="{D5CDD505-2E9C-101B-9397-08002B2CF9AE}" pid="5" name="Order">
    <vt:r8>686500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omplianceAssetId">
    <vt:lpwstr/>
  </property>
</Properties>
</file>