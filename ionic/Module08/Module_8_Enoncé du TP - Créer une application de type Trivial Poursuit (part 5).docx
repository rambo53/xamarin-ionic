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2DDFB9F5" w:rsidR="00924F5F" w:rsidRPr="00494DCF" w:rsidRDefault="00507D33" w:rsidP="00401B0B">
      <w:pPr>
        <w:pStyle w:val="Titre"/>
        <w:rPr>
          <w:noProof/>
          <w:lang w:val="fr-FR"/>
        </w:rPr>
      </w:pPr>
      <w:r w:rsidRPr="004C3E20">
        <w:rPr>
          <w:lang w:val="fr-FR"/>
        </w:rPr>
        <w:t>Créer une application de type Trivial Poursuit</w:t>
      </w:r>
    </w:p>
    <w:p w14:paraId="2E71015A" w14:textId="4621F2E2" w:rsidR="00924F5F" w:rsidRPr="001C6B7D" w:rsidRDefault="00507D33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4C3E20">
        <w:rPr>
          <w:lang w:val="fr-FR"/>
        </w:rPr>
        <w:t xml:space="preserve">TP du module </w:t>
      </w:r>
      <w:r w:rsidR="00181488">
        <w:rPr>
          <w:lang w:val="fr-FR"/>
        </w:rPr>
        <w:t>8</w:t>
      </w:r>
      <w:r w:rsidRPr="004C3E20">
        <w:rPr>
          <w:lang w:val="fr-FR"/>
        </w:rPr>
        <w:t xml:space="preserve"> </w:t>
      </w:r>
      <w:r w:rsidR="006F0065" w:rsidRPr="006F0065">
        <w:rPr>
          <w:lang w:val="fr-FR"/>
        </w:rPr>
        <w:t xml:space="preserve">- </w:t>
      </w:r>
      <w:r w:rsidR="001C6B7D" w:rsidRPr="001C6B7D">
        <w:rPr>
          <w:lang w:val="fr-FR"/>
        </w:rPr>
        <w:t>Navigation avec Ionic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B26410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0040BCB2" w14:textId="6B6BB4E8" w:rsidR="00924F5F" w:rsidRPr="00C62D79" w:rsidRDefault="00507D33" w:rsidP="00CA4FE8">
            <w:pPr>
              <w:pStyle w:val="TPnormal"/>
            </w:pPr>
            <w:r>
              <w:t xml:space="preserve">Avant de démarrer ce TP, il convient d’avoir suivi les vidéos des modules 1 à </w:t>
            </w:r>
            <w:r w:rsidR="00181488">
              <w:t>8</w:t>
            </w:r>
            <w:r>
              <w:t xml:space="preserve"> et d’avoir réalisé le</w:t>
            </w:r>
            <w:r w:rsidR="0068015E">
              <w:t>s</w:t>
            </w:r>
            <w:r w:rsidR="00A35114">
              <w:t xml:space="preserve"> TP </w:t>
            </w:r>
            <w:r w:rsidR="003F4942">
              <w:t>proposés</w:t>
            </w:r>
            <w:r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7DD57B83" w:rsidR="00924F5F" w:rsidRPr="00C62D79" w:rsidRDefault="00C242DD" w:rsidP="00177E9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924F5F">
              <w:rPr>
                <w:lang w:val="fr-FR"/>
              </w:rPr>
              <w:t xml:space="preserve"> heure</w:t>
            </w:r>
            <w:r w:rsidR="008C1191">
              <w:rPr>
                <w:lang w:val="fr-FR"/>
              </w:rPr>
              <w:t>s</w:t>
            </w:r>
          </w:p>
        </w:tc>
      </w:tr>
    </w:tbl>
    <w:p w14:paraId="56CDF3A4" w14:textId="5E41340A" w:rsidR="00EE51D9" w:rsidRDefault="00F6266C" w:rsidP="00F6266C">
      <w:pPr>
        <w:pStyle w:val="TPTitre"/>
      </w:pPr>
      <w:r>
        <w:t>Énoncé</w:t>
      </w:r>
    </w:p>
    <w:p w14:paraId="1DAFA3CB" w14:textId="06765694" w:rsidR="008F3E38" w:rsidRDefault="008F3E38" w:rsidP="008F3E38">
      <w:pPr>
        <w:pStyle w:val="TPnormalpuce1"/>
        <w:ind w:left="567"/>
      </w:pPr>
      <w:r w:rsidRPr="008F3E38">
        <w:t xml:space="preserve">Créer une nouvelle page dans laquelle déplacer tout le moteur de jeu. </w:t>
      </w:r>
    </w:p>
    <w:p w14:paraId="04E4114F" w14:textId="422D726C" w:rsidR="00EE51D9" w:rsidRDefault="00D50881" w:rsidP="00EE51D9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6F97D034" wp14:editId="2B416C85">
            <wp:extent cx="3649436" cy="1731845"/>
            <wp:effectExtent l="19050" t="19050" r="27305" b="20955"/>
            <wp:docPr id="16009970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47" cy="1752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53352" w14:textId="77777777" w:rsidR="008F3E38" w:rsidRDefault="008F3E38" w:rsidP="008F3E38">
      <w:pPr>
        <w:pStyle w:val="TPnormalpuce1"/>
        <w:ind w:left="567"/>
      </w:pPr>
      <w:r w:rsidRPr="008F3E38">
        <w:t>Mettre en place la navigation de la page d’accueil vers la page de jeu</w:t>
      </w:r>
    </w:p>
    <w:p w14:paraId="6799BDE3" w14:textId="1E1C15D0" w:rsidR="008F3E38" w:rsidRDefault="00E475D0" w:rsidP="008F3E38">
      <w:pPr>
        <w:pStyle w:val="TPnormalpuce1"/>
        <w:numPr>
          <w:ilvl w:val="1"/>
          <w:numId w:val="15"/>
        </w:numPr>
      </w:pPr>
      <w:r>
        <w:t>D</w:t>
      </w:r>
      <w:r w:rsidR="008F3E38" w:rsidRPr="008F3E38">
        <w:t xml:space="preserve">e manière à pouvoir passer en paramètres le pseudonyme du joueur et le niveau de difficulté. </w:t>
      </w:r>
    </w:p>
    <w:p w14:paraId="53434582" w14:textId="015CDD19" w:rsidR="00CB0B3C" w:rsidRDefault="00CB0B3C" w:rsidP="008F3E38">
      <w:pPr>
        <w:pStyle w:val="TPnormalpuce1"/>
        <w:numPr>
          <w:ilvl w:val="1"/>
          <w:numId w:val="15"/>
        </w:numPr>
      </w:pPr>
      <w:r>
        <w:t>Si les paramètres ne sont pas transmis ou qu’il n’y aucune question retourner sur Home</w:t>
      </w:r>
    </w:p>
    <w:p w14:paraId="5439B4DE" w14:textId="77777777" w:rsidR="008F3E38" w:rsidRDefault="008F3E38" w:rsidP="008F3E38">
      <w:pPr>
        <w:pStyle w:val="TPnormalpuce1"/>
      </w:pPr>
      <w:r w:rsidRPr="008F3E38">
        <w:t xml:space="preserve">Ajouter également une nouvelle page permettant d’afficher le score avant de retourner à la page principale. </w:t>
      </w:r>
    </w:p>
    <w:p w14:paraId="7ED2F49D" w14:textId="17CA2323" w:rsidR="00DB0F1F" w:rsidRDefault="008F3E38" w:rsidP="008F3E38">
      <w:pPr>
        <w:pStyle w:val="TPnormalpuce1"/>
        <w:numPr>
          <w:ilvl w:val="1"/>
          <w:numId w:val="15"/>
        </w:numPr>
      </w:pPr>
      <w:r w:rsidRPr="008F3E38">
        <w:t>Cette page prend également en paramètre le score à afficher.</w:t>
      </w:r>
    </w:p>
    <w:p w14:paraId="40B2B5A1" w14:textId="483AB6D0" w:rsidR="00204B65" w:rsidRPr="008F3E38" w:rsidRDefault="00D50881" w:rsidP="00204B65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498E5723" wp14:editId="3E6EF531">
            <wp:extent cx="3725636" cy="1389671"/>
            <wp:effectExtent l="19050" t="19050" r="27305" b="20320"/>
            <wp:docPr id="3638377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426" cy="1407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04B65" w:rsidRPr="008F3E38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BD79" w14:textId="77777777" w:rsidR="00823E2D" w:rsidRDefault="00823E2D" w:rsidP="006C7E58">
      <w:r>
        <w:separator/>
      </w:r>
    </w:p>
  </w:endnote>
  <w:endnote w:type="continuationSeparator" w:id="0">
    <w:p w14:paraId="45ED2242" w14:textId="77777777" w:rsidR="00823E2D" w:rsidRDefault="00823E2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6626FE" w14:paraId="157416F4" w14:textId="77777777" w:rsidTr="00867E02">
      <w:tc>
        <w:tcPr>
          <w:tcW w:w="4889" w:type="dxa"/>
          <w:vAlign w:val="bottom"/>
        </w:tcPr>
        <w:p w14:paraId="157416F2" w14:textId="77777777" w:rsidR="006626FE" w:rsidRDefault="006626FE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6626FE" w:rsidRDefault="006626FE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6626FE" w:rsidRDefault="006626FE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E8665" w14:textId="77777777" w:rsidR="00823E2D" w:rsidRDefault="00823E2D" w:rsidP="006C7E58">
      <w:r>
        <w:separator/>
      </w:r>
    </w:p>
  </w:footnote>
  <w:footnote w:type="continuationSeparator" w:id="0">
    <w:p w14:paraId="1BEAE87F" w14:textId="77777777" w:rsidR="00823E2D" w:rsidRDefault="00823E2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92B1" w14:textId="00D14553" w:rsidR="006626FE" w:rsidRPr="00401B0B" w:rsidRDefault="00331B35" w:rsidP="006C7E58">
    <w:pPr>
      <w:pStyle w:val="En-tte"/>
      <w:jc w:val="right"/>
      <w:rPr>
        <w:color w:val="343642"/>
        <w:sz w:val="22"/>
        <w:lang w:val="fr-FR"/>
      </w:rPr>
    </w:pPr>
    <w:r>
      <w:rPr>
        <w:sz w:val="22"/>
        <w:lang w:val="fr-FR"/>
      </w:rPr>
      <w:t>Cross-Platform Ionic</w:t>
    </w:r>
  </w:p>
  <w:p w14:paraId="157416F1" w14:textId="77777777" w:rsidR="006626FE" w:rsidRPr="006C7E58" w:rsidRDefault="006626FE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9174B0"/>
    <w:multiLevelType w:val="hybridMultilevel"/>
    <w:tmpl w:val="A6F2124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A108F"/>
    <w:multiLevelType w:val="hybridMultilevel"/>
    <w:tmpl w:val="82F46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16272">
    <w:abstractNumId w:val="26"/>
  </w:num>
  <w:num w:numId="2" w16cid:durableId="1040085724">
    <w:abstractNumId w:val="27"/>
  </w:num>
  <w:num w:numId="3" w16cid:durableId="662511739">
    <w:abstractNumId w:val="5"/>
  </w:num>
  <w:num w:numId="4" w16cid:durableId="1523712027">
    <w:abstractNumId w:val="13"/>
  </w:num>
  <w:num w:numId="5" w16cid:durableId="1435513611">
    <w:abstractNumId w:val="7"/>
  </w:num>
  <w:num w:numId="6" w16cid:durableId="395860332">
    <w:abstractNumId w:val="23"/>
  </w:num>
  <w:num w:numId="7" w16cid:durableId="1952122625">
    <w:abstractNumId w:val="16"/>
  </w:num>
  <w:num w:numId="8" w16cid:durableId="2027099304">
    <w:abstractNumId w:val="0"/>
  </w:num>
  <w:num w:numId="9" w16cid:durableId="1628853486">
    <w:abstractNumId w:val="19"/>
  </w:num>
  <w:num w:numId="10" w16cid:durableId="293754240">
    <w:abstractNumId w:val="12"/>
  </w:num>
  <w:num w:numId="11" w16cid:durableId="1159493659">
    <w:abstractNumId w:val="1"/>
  </w:num>
  <w:num w:numId="12" w16cid:durableId="965502832">
    <w:abstractNumId w:val="20"/>
  </w:num>
  <w:num w:numId="13" w16cid:durableId="1399479307">
    <w:abstractNumId w:val="11"/>
  </w:num>
  <w:num w:numId="14" w16cid:durableId="1634100313">
    <w:abstractNumId w:val="10"/>
  </w:num>
  <w:num w:numId="15" w16cid:durableId="1595279481">
    <w:abstractNumId w:val="22"/>
  </w:num>
  <w:num w:numId="16" w16cid:durableId="993610004">
    <w:abstractNumId w:val="3"/>
  </w:num>
  <w:num w:numId="17" w16cid:durableId="1084230404">
    <w:abstractNumId w:val="21"/>
  </w:num>
  <w:num w:numId="18" w16cid:durableId="381633793">
    <w:abstractNumId w:val="6"/>
  </w:num>
  <w:num w:numId="19" w16cid:durableId="1288732072">
    <w:abstractNumId w:val="24"/>
  </w:num>
  <w:num w:numId="20" w16cid:durableId="1336954623">
    <w:abstractNumId w:val="4"/>
  </w:num>
  <w:num w:numId="21" w16cid:durableId="21633706">
    <w:abstractNumId w:val="2"/>
  </w:num>
  <w:num w:numId="22" w16cid:durableId="1111976707">
    <w:abstractNumId w:val="14"/>
  </w:num>
  <w:num w:numId="23" w16cid:durableId="365064345">
    <w:abstractNumId w:val="25"/>
  </w:num>
  <w:num w:numId="24" w16cid:durableId="335883992">
    <w:abstractNumId w:val="18"/>
  </w:num>
  <w:num w:numId="25" w16cid:durableId="148911934">
    <w:abstractNumId w:val="9"/>
  </w:num>
  <w:num w:numId="26" w16cid:durableId="1287926818">
    <w:abstractNumId w:val="8"/>
  </w:num>
  <w:num w:numId="27" w16cid:durableId="1509753497">
    <w:abstractNumId w:val="17"/>
  </w:num>
  <w:num w:numId="28" w16cid:durableId="333131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1C60"/>
    <w:rsid w:val="000122A5"/>
    <w:rsid w:val="00024DDE"/>
    <w:rsid w:val="0004118D"/>
    <w:rsid w:val="000417F6"/>
    <w:rsid w:val="000504C9"/>
    <w:rsid w:val="0005348A"/>
    <w:rsid w:val="00066938"/>
    <w:rsid w:val="000753A7"/>
    <w:rsid w:val="000768DC"/>
    <w:rsid w:val="00097F0B"/>
    <w:rsid w:val="000A1582"/>
    <w:rsid w:val="000D0A8C"/>
    <w:rsid w:val="000D5456"/>
    <w:rsid w:val="000E5CCE"/>
    <w:rsid w:val="000F0864"/>
    <w:rsid w:val="000F50AF"/>
    <w:rsid w:val="001000C1"/>
    <w:rsid w:val="00116AA7"/>
    <w:rsid w:val="00123F92"/>
    <w:rsid w:val="0012509D"/>
    <w:rsid w:val="00125DCA"/>
    <w:rsid w:val="00136790"/>
    <w:rsid w:val="001401FB"/>
    <w:rsid w:val="00145C0F"/>
    <w:rsid w:val="00151AA0"/>
    <w:rsid w:val="00177E97"/>
    <w:rsid w:val="00180858"/>
    <w:rsid w:val="00181488"/>
    <w:rsid w:val="00181FB7"/>
    <w:rsid w:val="001A0D7C"/>
    <w:rsid w:val="001A5845"/>
    <w:rsid w:val="001A62FA"/>
    <w:rsid w:val="001B4DA8"/>
    <w:rsid w:val="001B4E69"/>
    <w:rsid w:val="001C6B7D"/>
    <w:rsid w:val="001C739D"/>
    <w:rsid w:val="001D3BFC"/>
    <w:rsid w:val="001E10DE"/>
    <w:rsid w:val="001F18FA"/>
    <w:rsid w:val="001F2DDE"/>
    <w:rsid w:val="00200879"/>
    <w:rsid w:val="002020E8"/>
    <w:rsid w:val="00204B65"/>
    <w:rsid w:val="00221591"/>
    <w:rsid w:val="00225D2C"/>
    <w:rsid w:val="002263D9"/>
    <w:rsid w:val="002264E6"/>
    <w:rsid w:val="00241941"/>
    <w:rsid w:val="00241BEE"/>
    <w:rsid w:val="00261F4C"/>
    <w:rsid w:val="002646B8"/>
    <w:rsid w:val="00277014"/>
    <w:rsid w:val="00277CDD"/>
    <w:rsid w:val="002835C6"/>
    <w:rsid w:val="0028585A"/>
    <w:rsid w:val="00287D81"/>
    <w:rsid w:val="002A2662"/>
    <w:rsid w:val="002A28BA"/>
    <w:rsid w:val="002A74F3"/>
    <w:rsid w:val="002B04EA"/>
    <w:rsid w:val="002B6CEE"/>
    <w:rsid w:val="002C250C"/>
    <w:rsid w:val="002C4936"/>
    <w:rsid w:val="002C5032"/>
    <w:rsid w:val="002C647D"/>
    <w:rsid w:val="002D2B64"/>
    <w:rsid w:val="002D2C80"/>
    <w:rsid w:val="002D4CA8"/>
    <w:rsid w:val="002D5D41"/>
    <w:rsid w:val="002E3930"/>
    <w:rsid w:val="002E4426"/>
    <w:rsid w:val="002F78BE"/>
    <w:rsid w:val="00301257"/>
    <w:rsid w:val="00331B35"/>
    <w:rsid w:val="003471EF"/>
    <w:rsid w:val="003548A0"/>
    <w:rsid w:val="003709F1"/>
    <w:rsid w:val="00380DB8"/>
    <w:rsid w:val="00382C06"/>
    <w:rsid w:val="00384614"/>
    <w:rsid w:val="00387206"/>
    <w:rsid w:val="0038771D"/>
    <w:rsid w:val="003C6A4C"/>
    <w:rsid w:val="003C6EFC"/>
    <w:rsid w:val="003D6E53"/>
    <w:rsid w:val="003D7207"/>
    <w:rsid w:val="003E676A"/>
    <w:rsid w:val="003F4942"/>
    <w:rsid w:val="003F6CEB"/>
    <w:rsid w:val="003F7479"/>
    <w:rsid w:val="00401B0B"/>
    <w:rsid w:val="0040738A"/>
    <w:rsid w:val="00436DB2"/>
    <w:rsid w:val="00450C5E"/>
    <w:rsid w:val="004702FA"/>
    <w:rsid w:val="0048302D"/>
    <w:rsid w:val="00492FCA"/>
    <w:rsid w:val="00494DCF"/>
    <w:rsid w:val="004B092D"/>
    <w:rsid w:val="004C2502"/>
    <w:rsid w:val="004C3E20"/>
    <w:rsid w:val="004F2C2E"/>
    <w:rsid w:val="005056C3"/>
    <w:rsid w:val="00507274"/>
    <w:rsid w:val="00507D33"/>
    <w:rsid w:val="00521D03"/>
    <w:rsid w:val="00534DE0"/>
    <w:rsid w:val="00535173"/>
    <w:rsid w:val="00544157"/>
    <w:rsid w:val="00556E19"/>
    <w:rsid w:val="0057306B"/>
    <w:rsid w:val="00574CA2"/>
    <w:rsid w:val="005873BE"/>
    <w:rsid w:val="005A36E5"/>
    <w:rsid w:val="005A401A"/>
    <w:rsid w:val="005B7035"/>
    <w:rsid w:val="005C1BB9"/>
    <w:rsid w:val="005C68D3"/>
    <w:rsid w:val="005D1943"/>
    <w:rsid w:val="005E037D"/>
    <w:rsid w:val="005E3B89"/>
    <w:rsid w:val="005F2EFB"/>
    <w:rsid w:val="00607AC2"/>
    <w:rsid w:val="0063306A"/>
    <w:rsid w:val="006367DA"/>
    <w:rsid w:val="006367E9"/>
    <w:rsid w:val="00660852"/>
    <w:rsid w:val="006626FE"/>
    <w:rsid w:val="00671F2D"/>
    <w:rsid w:val="006723CE"/>
    <w:rsid w:val="00673097"/>
    <w:rsid w:val="0068015E"/>
    <w:rsid w:val="006939F9"/>
    <w:rsid w:val="006A4D17"/>
    <w:rsid w:val="006B3B13"/>
    <w:rsid w:val="006B5014"/>
    <w:rsid w:val="006C573C"/>
    <w:rsid w:val="006C7E58"/>
    <w:rsid w:val="006F0065"/>
    <w:rsid w:val="007007CE"/>
    <w:rsid w:val="00713863"/>
    <w:rsid w:val="007327B9"/>
    <w:rsid w:val="00743993"/>
    <w:rsid w:val="00756CE2"/>
    <w:rsid w:val="007576FC"/>
    <w:rsid w:val="00763381"/>
    <w:rsid w:val="00764007"/>
    <w:rsid w:val="00782744"/>
    <w:rsid w:val="007910EE"/>
    <w:rsid w:val="007A1C97"/>
    <w:rsid w:val="007A21D7"/>
    <w:rsid w:val="007B07F6"/>
    <w:rsid w:val="007C301D"/>
    <w:rsid w:val="007C733B"/>
    <w:rsid w:val="007D1155"/>
    <w:rsid w:val="007D2F04"/>
    <w:rsid w:val="007E0E92"/>
    <w:rsid w:val="007E7D3C"/>
    <w:rsid w:val="007F554B"/>
    <w:rsid w:val="008065FD"/>
    <w:rsid w:val="008130F1"/>
    <w:rsid w:val="00823E2D"/>
    <w:rsid w:val="0083499D"/>
    <w:rsid w:val="0084328F"/>
    <w:rsid w:val="00845605"/>
    <w:rsid w:val="008463D6"/>
    <w:rsid w:val="008562B5"/>
    <w:rsid w:val="00863103"/>
    <w:rsid w:val="008672FD"/>
    <w:rsid w:val="00867E02"/>
    <w:rsid w:val="00894B62"/>
    <w:rsid w:val="008A6655"/>
    <w:rsid w:val="008B220B"/>
    <w:rsid w:val="008B27F5"/>
    <w:rsid w:val="008C1191"/>
    <w:rsid w:val="008C400D"/>
    <w:rsid w:val="008C4915"/>
    <w:rsid w:val="008D35C2"/>
    <w:rsid w:val="008D440C"/>
    <w:rsid w:val="008E5DAD"/>
    <w:rsid w:val="008E6D1D"/>
    <w:rsid w:val="008F3E38"/>
    <w:rsid w:val="009055E4"/>
    <w:rsid w:val="00922F94"/>
    <w:rsid w:val="00924F5F"/>
    <w:rsid w:val="00937048"/>
    <w:rsid w:val="009501F5"/>
    <w:rsid w:val="00954E03"/>
    <w:rsid w:val="00956B9C"/>
    <w:rsid w:val="00960306"/>
    <w:rsid w:val="00963529"/>
    <w:rsid w:val="00964B34"/>
    <w:rsid w:val="0096503B"/>
    <w:rsid w:val="009731EA"/>
    <w:rsid w:val="009862DE"/>
    <w:rsid w:val="00990B02"/>
    <w:rsid w:val="009C09D3"/>
    <w:rsid w:val="009C2AC3"/>
    <w:rsid w:val="009D1251"/>
    <w:rsid w:val="009E22E0"/>
    <w:rsid w:val="009F78D5"/>
    <w:rsid w:val="00A055CF"/>
    <w:rsid w:val="00A35114"/>
    <w:rsid w:val="00A361C9"/>
    <w:rsid w:val="00A37BD4"/>
    <w:rsid w:val="00A8528B"/>
    <w:rsid w:val="00A85F18"/>
    <w:rsid w:val="00A93073"/>
    <w:rsid w:val="00A94283"/>
    <w:rsid w:val="00AB48DA"/>
    <w:rsid w:val="00AB6153"/>
    <w:rsid w:val="00AC0C35"/>
    <w:rsid w:val="00AD12A6"/>
    <w:rsid w:val="00AE20E9"/>
    <w:rsid w:val="00B00197"/>
    <w:rsid w:val="00B023EB"/>
    <w:rsid w:val="00B027AA"/>
    <w:rsid w:val="00B04A1E"/>
    <w:rsid w:val="00B07725"/>
    <w:rsid w:val="00B1424D"/>
    <w:rsid w:val="00B1718A"/>
    <w:rsid w:val="00B26410"/>
    <w:rsid w:val="00B43E3B"/>
    <w:rsid w:val="00B71A2E"/>
    <w:rsid w:val="00B73331"/>
    <w:rsid w:val="00B759FA"/>
    <w:rsid w:val="00B75A86"/>
    <w:rsid w:val="00B7614C"/>
    <w:rsid w:val="00BA4E30"/>
    <w:rsid w:val="00BA7B7F"/>
    <w:rsid w:val="00BB5E5B"/>
    <w:rsid w:val="00BB6EF5"/>
    <w:rsid w:val="00BF077F"/>
    <w:rsid w:val="00C032E9"/>
    <w:rsid w:val="00C06E38"/>
    <w:rsid w:val="00C16564"/>
    <w:rsid w:val="00C21C75"/>
    <w:rsid w:val="00C242DD"/>
    <w:rsid w:val="00C325C9"/>
    <w:rsid w:val="00C33697"/>
    <w:rsid w:val="00C34A58"/>
    <w:rsid w:val="00C41B0B"/>
    <w:rsid w:val="00C62D79"/>
    <w:rsid w:val="00C7245B"/>
    <w:rsid w:val="00C87756"/>
    <w:rsid w:val="00C938A0"/>
    <w:rsid w:val="00CA4FE8"/>
    <w:rsid w:val="00CA5C15"/>
    <w:rsid w:val="00CB0B3C"/>
    <w:rsid w:val="00CB2B30"/>
    <w:rsid w:val="00CB2E73"/>
    <w:rsid w:val="00CB6767"/>
    <w:rsid w:val="00CB76BC"/>
    <w:rsid w:val="00CC4730"/>
    <w:rsid w:val="00CD6D6E"/>
    <w:rsid w:val="00CE2F19"/>
    <w:rsid w:val="00D05F58"/>
    <w:rsid w:val="00D14314"/>
    <w:rsid w:val="00D1616B"/>
    <w:rsid w:val="00D2004D"/>
    <w:rsid w:val="00D26309"/>
    <w:rsid w:val="00D31AF1"/>
    <w:rsid w:val="00D41A20"/>
    <w:rsid w:val="00D50881"/>
    <w:rsid w:val="00D50F3E"/>
    <w:rsid w:val="00D84E2E"/>
    <w:rsid w:val="00D85BA4"/>
    <w:rsid w:val="00D909BB"/>
    <w:rsid w:val="00D90C53"/>
    <w:rsid w:val="00D96678"/>
    <w:rsid w:val="00DB0F1F"/>
    <w:rsid w:val="00DB1EF4"/>
    <w:rsid w:val="00DB3C95"/>
    <w:rsid w:val="00DB4B72"/>
    <w:rsid w:val="00DD0BF9"/>
    <w:rsid w:val="00DD47B3"/>
    <w:rsid w:val="00DF1DA3"/>
    <w:rsid w:val="00E01FDD"/>
    <w:rsid w:val="00E03634"/>
    <w:rsid w:val="00E17465"/>
    <w:rsid w:val="00E17B0D"/>
    <w:rsid w:val="00E246FE"/>
    <w:rsid w:val="00E3080A"/>
    <w:rsid w:val="00E34680"/>
    <w:rsid w:val="00E36F60"/>
    <w:rsid w:val="00E4477C"/>
    <w:rsid w:val="00E475D0"/>
    <w:rsid w:val="00E615EA"/>
    <w:rsid w:val="00E638DF"/>
    <w:rsid w:val="00E7188C"/>
    <w:rsid w:val="00EA0653"/>
    <w:rsid w:val="00EA5D3D"/>
    <w:rsid w:val="00EC0CD3"/>
    <w:rsid w:val="00EC3EBA"/>
    <w:rsid w:val="00EC4F09"/>
    <w:rsid w:val="00ED20EC"/>
    <w:rsid w:val="00EE0C81"/>
    <w:rsid w:val="00EE51D9"/>
    <w:rsid w:val="00EF0131"/>
    <w:rsid w:val="00EF0B47"/>
    <w:rsid w:val="00F028ED"/>
    <w:rsid w:val="00F0457F"/>
    <w:rsid w:val="00F0528D"/>
    <w:rsid w:val="00F06C97"/>
    <w:rsid w:val="00F120A8"/>
    <w:rsid w:val="00F205B5"/>
    <w:rsid w:val="00F36C1E"/>
    <w:rsid w:val="00F41ECC"/>
    <w:rsid w:val="00F5357C"/>
    <w:rsid w:val="00F6266C"/>
    <w:rsid w:val="00F677DA"/>
    <w:rsid w:val="00F7597C"/>
    <w:rsid w:val="00F866C1"/>
    <w:rsid w:val="00FB202A"/>
    <w:rsid w:val="00FB27DA"/>
    <w:rsid w:val="00FC1C51"/>
    <w:rsid w:val="00FD35BA"/>
    <w:rsid w:val="00FD5D6A"/>
    <w:rsid w:val="00FD6044"/>
    <w:rsid w:val="00FE02FA"/>
    <w:rsid w:val="00FE5060"/>
    <w:rsid w:val="00FF18F4"/>
    <w:rsid w:val="00FF39C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34C97468-FCFA-428E-B01B-2F7280A0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507D3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D54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545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545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54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54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4" Type="http://schemas.openxmlformats.org/officeDocument/2006/relationships/footer" Target="footer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B208920A0C840A3CDE654A4512E2F" ma:contentTypeVersion="0" ma:contentTypeDescription="Create a new document." ma:contentTypeScope="" ma:versionID="b2e561040e0ac59d152e97dc13bf78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FDEDA83-FB90-49EE-8403-58ED6AD1AEE3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111</cp:revision>
  <cp:lastPrinted>2021-12-29T11:56:00Z</cp:lastPrinted>
  <dcterms:created xsi:type="dcterms:W3CDTF">2018-06-14T12:15:00Z</dcterms:created>
  <dcterms:modified xsi:type="dcterms:W3CDTF">2023-05-05T13:17:00Z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0x010100450B208920A0C840A3CDE654A4512E2F</vt:lpwstr>
  </property>
  <property fmtid="{D5CDD505-2E9C-101B-9397-08002B2CF9AE}" pid="4" name="_dlc_DocIdItemGuid">
    <vt:lpwstr>d204e6ef-9c3b-41db-a0f8-b83f565f0c38</vt:lpwstr>
  </property>
  <property fmtid="{D5CDD505-2E9C-101B-9397-08002B2CF9AE}" pid="5" name="Order">
    <vt:r8>686500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ComplianceAssetId">
    <vt:lpwstr/>
  </property>
</Properties>
</file>